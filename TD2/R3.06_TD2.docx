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77777777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13E73175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9B6EEFF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66948688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755B85">
              <w:rPr>
                <w:b/>
                <w:bCs/>
                <w:sz w:val="40"/>
                <w:szCs w:val="40"/>
                <w:lang w:bidi="fr-FR"/>
              </w:rPr>
              <w:t>2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EC4A51" w:rsidRPr="00FE21BD">
              <w:rPr>
                <w:b/>
                <w:bCs/>
                <w:sz w:val="40"/>
                <w:szCs w:val="40"/>
                <w:lang w:bidi="fr-FR"/>
              </w:rPr>
              <w:t xml:space="preserve">Routage </w:t>
            </w:r>
            <w:r w:rsidR="00755B85">
              <w:rPr>
                <w:b/>
                <w:bCs/>
                <w:sz w:val="40"/>
                <w:szCs w:val="40"/>
                <w:lang w:bidi="fr-FR"/>
              </w:rPr>
              <w:t>dynamique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7777777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620AF90B" w14:textId="56C14E3B" w:rsidR="009E6D8B" w:rsidRPr="00FE21BD" w:rsidRDefault="00D572CF" w:rsidP="00BC4CC0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>Partie I :</w:t>
      </w:r>
      <w:r w:rsidR="009E6D8B" w:rsidRPr="00FE21BD">
        <w:rPr>
          <w:rFonts w:asciiTheme="majorHAnsi" w:hAnsiTheme="majorHAnsi"/>
          <w:sz w:val="32"/>
          <w:szCs w:val="24"/>
        </w:rPr>
        <w:t xml:space="preserve"> </w:t>
      </w:r>
      <w:r w:rsidR="00487557">
        <w:rPr>
          <w:rFonts w:asciiTheme="majorHAnsi" w:hAnsiTheme="majorHAnsi"/>
          <w:sz w:val="32"/>
          <w:szCs w:val="24"/>
        </w:rPr>
        <w:t>mise en place du réseau</w:t>
      </w:r>
      <w:r w:rsidR="00BC4CC0">
        <w:rPr>
          <w:rFonts w:asciiTheme="majorHAnsi" w:hAnsiTheme="majorHAnsi"/>
          <w:sz w:val="32"/>
          <w:szCs w:val="24"/>
        </w:rPr>
        <w:tab/>
      </w:r>
    </w:p>
    <w:p w14:paraId="5A7D13F5" w14:textId="5B18C92E" w:rsidR="000665EE" w:rsidRPr="00744451" w:rsidRDefault="003B2AB4" w:rsidP="00744451">
      <w:pPr>
        <w:pStyle w:val="Paragraphedeliste"/>
        <w:numPr>
          <w:ilvl w:val="0"/>
          <w:numId w:val="3"/>
        </w:numPr>
        <w:rPr>
          <w:sz w:val="28"/>
          <w:szCs w:val="22"/>
        </w:rPr>
      </w:pPr>
      <w:r w:rsidRPr="00806371">
        <w:rPr>
          <w:sz w:val="28"/>
          <w:szCs w:val="22"/>
        </w:rPr>
        <w:drawing>
          <wp:anchor distT="0" distB="0" distL="114300" distR="114300" simplePos="0" relativeHeight="251660288" behindDoc="0" locked="0" layoutInCell="1" allowOverlap="1" wp14:anchorId="6A88F607" wp14:editId="3855C360">
            <wp:simplePos x="0" y="0"/>
            <wp:positionH relativeFrom="column">
              <wp:posOffset>59266</wp:posOffset>
            </wp:positionH>
            <wp:positionV relativeFrom="paragraph">
              <wp:posOffset>376555</wp:posOffset>
            </wp:positionV>
            <wp:extent cx="6474127" cy="2269067"/>
            <wp:effectExtent l="0" t="0" r="3175" b="0"/>
            <wp:wrapNone/>
            <wp:docPr id="478051245" name="Image 1" descr="Une image contenant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1245" name="Image 1" descr="Une image contenant diagramm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127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841">
        <w:rPr>
          <w:sz w:val="28"/>
          <w:szCs w:val="22"/>
        </w:rPr>
        <w:t>Topologie du circuit du TD1</w:t>
      </w:r>
    </w:p>
    <w:p w14:paraId="7E7BBF26" w14:textId="6B66A019" w:rsidR="00744451" w:rsidRDefault="00744451" w:rsidP="006F29F1">
      <w:pPr>
        <w:rPr>
          <w:sz w:val="28"/>
          <w:szCs w:val="22"/>
        </w:rPr>
      </w:pPr>
    </w:p>
    <w:p w14:paraId="2A87BC72" w14:textId="77777777" w:rsidR="003B2AB4" w:rsidRDefault="003B2AB4" w:rsidP="006F29F1">
      <w:pPr>
        <w:rPr>
          <w:sz w:val="28"/>
          <w:szCs w:val="22"/>
        </w:rPr>
      </w:pPr>
    </w:p>
    <w:p w14:paraId="5651C114" w14:textId="77777777" w:rsidR="003B2AB4" w:rsidRDefault="003B2AB4" w:rsidP="006F29F1">
      <w:pPr>
        <w:rPr>
          <w:sz w:val="28"/>
          <w:szCs w:val="22"/>
        </w:rPr>
      </w:pPr>
    </w:p>
    <w:p w14:paraId="6B711312" w14:textId="77777777" w:rsidR="003B2AB4" w:rsidRDefault="003B2AB4" w:rsidP="006F29F1">
      <w:pPr>
        <w:rPr>
          <w:sz w:val="28"/>
          <w:szCs w:val="22"/>
        </w:rPr>
      </w:pPr>
    </w:p>
    <w:p w14:paraId="48207F75" w14:textId="77777777" w:rsidR="003B2AB4" w:rsidRDefault="003B2AB4" w:rsidP="006F29F1">
      <w:pPr>
        <w:rPr>
          <w:sz w:val="28"/>
          <w:szCs w:val="22"/>
        </w:rPr>
      </w:pPr>
    </w:p>
    <w:p w14:paraId="58245092" w14:textId="77777777" w:rsidR="003B2AB4" w:rsidRDefault="003B2AB4" w:rsidP="006F29F1">
      <w:pPr>
        <w:rPr>
          <w:sz w:val="28"/>
          <w:szCs w:val="22"/>
        </w:rPr>
      </w:pPr>
    </w:p>
    <w:p w14:paraId="53879990" w14:textId="3957DABE" w:rsidR="003B2AB4" w:rsidRDefault="00657620" w:rsidP="00657620">
      <w:pPr>
        <w:pStyle w:val="Paragraphedeliste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Configuration des adresses IP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95"/>
        <w:gridCol w:w="2472"/>
        <w:gridCol w:w="2394"/>
        <w:gridCol w:w="2475"/>
      </w:tblGrid>
      <w:tr w:rsidR="00731CC6" w14:paraId="4DBD24C5" w14:textId="77777777" w:rsidTr="00096F32">
        <w:tc>
          <w:tcPr>
            <w:tcW w:w="2614" w:type="dxa"/>
            <w:shd w:val="clear" w:color="auto" w:fill="7F7F7F" w:themeFill="text1" w:themeFillTint="80"/>
            <w:vAlign w:val="center"/>
          </w:tcPr>
          <w:p w14:paraId="7387F860" w14:textId="1C1B2CC8" w:rsidR="00731CC6" w:rsidRPr="00096F32" w:rsidRDefault="00731CC6" w:rsidP="00096F32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42507815" w14:textId="0C1BB04B" w:rsidR="00731CC6" w:rsidRPr="00096F32" w:rsidRDefault="00731CC6" w:rsidP="00096F32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241B8530" w14:textId="1551BDB7" w:rsidR="00731CC6" w:rsidRPr="00096F32" w:rsidRDefault="00731CC6" w:rsidP="00096F32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614" w:type="dxa"/>
            <w:shd w:val="clear" w:color="auto" w:fill="7F7F7F" w:themeFill="text1" w:themeFillTint="80"/>
            <w:vAlign w:val="center"/>
          </w:tcPr>
          <w:p w14:paraId="4ED147D2" w14:textId="4B3D7364" w:rsidR="00731CC6" w:rsidRPr="00096F32" w:rsidRDefault="00731CC6" w:rsidP="00096F32">
            <w:pPr>
              <w:ind w:left="0"/>
              <w:jc w:val="center"/>
              <w:rPr>
                <w:b/>
                <w:bCs/>
                <w:szCs w:val="24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</w:tr>
      <w:tr w:rsidR="00731CC6" w14:paraId="2B473B0E" w14:textId="77777777" w:rsidTr="00096F32">
        <w:tc>
          <w:tcPr>
            <w:tcW w:w="2614" w:type="dxa"/>
            <w:vAlign w:val="center"/>
          </w:tcPr>
          <w:p w14:paraId="6C387F77" w14:textId="69A7D437" w:rsidR="00731CC6" w:rsidRDefault="00731CC6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Fa0 de A</w:t>
            </w:r>
          </w:p>
        </w:tc>
        <w:tc>
          <w:tcPr>
            <w:tcW w:w="2614" w:type="dxa"/>
            <w:vAlign w:val="center"/>
          </w:tcPr>
          <w:p w14:paraId="4E7EF9A2" w14:textId="436F377B" w:rsidR="00731CC6" w:rsidRDefault="00096F32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10.1.1.1/24</w:t>
            </w:r>
          </w:p>
        </w:tc>
        <w:tc>
          <w:tcPr>
            <w:tcW w:w="2614" w:type="dxa"/>
            <w:vAlign w:val="center"/>
          </w:tcPr>
          <w:p w14:paraId="783B8A00" w14:textId="0C0ADB4E" w:rsidR="00731CC6" w:rsidRDefault="0054738C" w:rsidP="00096F32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Fa0 de C</w:t>
            </w:r>
          </w:p>
        </w:tc>
        <w:tc>
          <w:tcPr>
            <w:tcW w:w="2614" w:type="dxa"/>
            <w:vAlign w:val="center"/>
          </w:tcPr>
          <w:p w14:paraId="1F2A0D26" w14:textId="00C7C084" w:rsidR="00731CC6" w:rsidRDefault="0054738C" w:rsidP="00096F32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10.3.3.3/25</w:t>
            </w:r>
          </w:p>
        </w:tc>
      </w:tr>
      <w:tr w:rsidR="00731CC6" w14:paraId="1EC439BD" w14:textId="77777777" w:rsidTr="00096F32">
        <w:tc>
          <w:tcPr>
            <w:tcW w:w="2614" w:type="dxa"/>
            <w:vAlign w:val="center"/>
          </w:tcPr>
          <w:p w14:paraId="66B1502A" w14:textId="7461AFF0" w:rsidR="00731CC6" w:rsidRDefault="00731CC6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Fa0 de B</w:t>
            </w:r>
          </w:p>
        </w:tc>
        <w:tc>
          <w:tcPr>
            <w:tcW w:w="2614" w:type="dxa"/>
            <w:vAlign w:val="center"/>
          </w:tcPr>
          <w:p w14:paraId="3B5D516C" w14:textId="06C61FD1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10.1.1.2/24</w:t>
            </w:r>
          </w:p>
        </w:tc>
        <w:tc>
          <w:tcPr>
            <w:tcW w:w="2614" w:type="dxa"/>
            <w:vAlign w:val="center"/>
          </w:tcPr>
          <w:p w14:paraId="060960DF" w14:textId="3CD29371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G0/O de R2</w:t>
            </w:r>
          </w:p>
        </w:tc>
        <w:tc>
          <w:tcPr>
            <w:tcW w:w="2614" w:type="dxa"/>
            <w:vAlign w:val="center"/>
          </w:tcPr>
          <w:p w14:paraId="30D60D2D" w14:textId="427FD769" w:rsidR="00731CC6" w:rsidRDefault="0054738C" w:rsidP="00096F32">
            <w:pPr>
              <w:ind w:left="0"/>
              <w:jc w:val="center"/>
              <w:rPr>
                <w:szCs w:val="24"/>
              </w:rPr>
            </w:pPr>
            <w:r w:rsidRPr="0054738C">
              <w:rPr>
                <w:szCs w:val="24"/>
              </w:rPr>
              <w:t>10.2.2.3/24</w:t>
            </w:r>
          </w:p>
        </w:tc>
      </w:tr>
      <w:tr w:rsidR="00731CC6" w14:paraId="5E5290E0" w14:textId="77777777" w:rsidTr="00096F32">
        <w:tc>
          <w:tcPr>
            <w:tcW w:w="2614" w:type="dxa"/>
            <w:vAlign w:val="center"/>
          </w:tcPr>
          <w:p w14:paraId="68E7B896" w14:textId="2B727D3A" w:rsidR="00731CC6" w:rsidRDefault="00731CC6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G0/O de R1</w:t>
            </w:r>
          </w:p>
        </w:tc>
        <w:tc>
          <w:tcPr>
            <w:tcW w:w="2614" w:type="dxa"/>
            <w:vAlign w:val="center"/>
          </w:tcPr>
          <w:p w14:paraId="1CA143C9" w14:textId="46CA8FBE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10.1.1.3/24</w:t>
            </w:r>
          </w:p>
        </w:tc>
        <w:tc>
          <w:tcPr>
            <w:tcW w:w="2614" w:type="dxa"/>
            <w:vAlign w:val="center"/>
          </w:tcPr>
          <w:p w14:paraId="71B24212" w14:textId="7D76DC0E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S0/0/3/0 de R2</w:t>
            </w:r>
          </w:p>
        </w:tc>
        <w:tc>
          <w:tcPr>
            <w:tcW w:w="2614" w:type="dxa"/>
            <w:vAlign w:val="center"/>
          </w:tcPr>
          <w:p w14:paraId="5E9D9463" w14:textId="5A2A561E" w:rsidR="00731CC6" w:rsidRDefault="0054738C" w:rsidP="00096F32">
            <w:pPr>
              <w:ind w:left="0"/>
              <w:jc w:val="center"/>
              <w:rPr>
                <w:szCs w:val="24"/>
              </w:rPr>
            </w:pPr>
            <w:r>
              <w:t>10.4.4.2/30</w:t>
            </w:r>
          </w:p>
        </w:tc>
      </w:tr>
      <w:tr w:rsidR="00731CC6" w14:paraId="7BBDDA69" w14:textId="77777777" w:rsidTr="00096F32">
        <w:tc>
          <w:tcPr>
            <w:tcW w:w="2614" w:type="dxa"/>
            <w:vAlign w:val="center"/>
          </w:tcPr>
          <w:p w14:paraId="208CC555" w14:textId="5730BDFC" w:rsidR="00731CC6" w:rsidRDefault="00731CC6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G0/1 de R1</w:t>
            </w:r>
          </w:p>
        </w:tc>
        <w:tc>
          <w:tcPr>
            <w:tcW w:w="2614" w:type="dxa"/>
            <w:vAlign w:val="center"/>
          </w:tcPr>
          <w:p w14:paraId="537B0D31" w14:textId="07EE5FB9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10.3.3.1/25</w:t>
            </w:r>
          </w:p>
        </w:tc>
        <w:tc>
          <w:tcPr>
            <w:tcW w:w="2614" w:type="dxa"/>
            <w:vAlign w:val="center"/>
          </w:tcPr>
          <w:p w14:paraId="32B5FD4C" w14:textId="17F3E8B1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Fa0 de S1</w:t>
            </w:r>
          </w:p>
        </w:tc>
        <w:tc>
          <w:tcPr>
            <w:tcW w:w="2614" w:type="dxa"/>
            <w:vAlign w:val="center"/>
          </w:tcPr>
          <w:p w14:paraId="0AC3270D" w14:textId="419CC36C" w:rsidR="00731CC6" w:rsidRDefault="0054738C" w:rsidP="00096F32">
            <w:pPr>
              <w:ind w:left="0"/>
              <w:jc w:val="center"/>
              <w:rPr>
                <w:szCs w:val="24"/>
              </w:rPr>
            </w:pPr>
            <w:r>
              <w:t>10.2.2.1/24</w:t>
            </w:r>
          </w:p>
        </w:tc>
      </w:tr>
      <w:tr w:rsidR="00731CC6" w14:paraId="41D08AFD" w14:textId="77777777" w:rsidTr="00096F32">
        <w:tc>
          <w:tcPr>
            <w:tcW w:w="2614" w:type="dxa"/>
            <w:vAlign w:val="center"/>
          </w:tcPr>
          <w:p w14:paraId="3D70F34B" w14:textId="3C3ACF93" w:rsidR="00731CC6" w:rsidRDefault="00C4288A" w:rsidP="00096F32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S0/0/3/0 de R1</w:t>
            </w:r>
          </w:p>
        </w:tc>
        <w:tc>
          <w:tcPr>
            <w:tcW w:w="2614" w:type="dxa"/>
            <w:vAlign w:val="center"/>
          </w:tcPr>
          <w:p w14:paraId="3132558B" w14:textId="15FDF38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10.4.4.1/30</w:t>
            </w:r>
          </w:p>
        </w:tc>
        <w:tc>
          <w:tcPr>
            <w:tcW w:w="2614" w:type="dxa"/>
            <w:vAlign w:val="center"/>
          </w:tcPr>
          <w:p w14:paraId="73089268" w14:textId="5011CE1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Fa0 de S2</w:t>
            </w:r>
          </w:p>
        </w:tc>
        <w:tc>
          <w:tcPr>
            <w:tcW w:w="2614" w:type="dxa"/>
            <w:vAlign w:val="center"/>
          </w:tcPr>
          <w:p w14:paraId="2AE5829D" w14:textId="6E631E8C" w:rsidR="00731CC6" w:rsidRDefault="00193C3A" w:rsidP="00096F32">
            <w:pPr>
              <w:ind w:left="0"/>
              <w:jc w:val="center"/>
              <w:rPr>
                <w:szCs w:val="24"/>
              </w:rPr>
            </w:pPr>
            <w:r>
              <w:t>10.2.2.2/24</w:t>
            </w:r>
          </w:p>
        </w:tc>
      </w:tr>
    </w:tbl>
    <w:p w14:paraId="21A256F8" w14:textId="68CBB36A" w:rsidR="00657620" w:rsidRDefault="00657620" w:rsidP="00426AC0">
      <w:pPr>
        <w:rPr>
          <w:szCs w:val="24"/>
        </w:rPr>
      </w:pPr>
    </w:p>
    <w:p w14:paraId="10B7BDCA" w14:textId="1CF1F40C" w:rsidR="00212293" w:rsidRDefault="00212293" w:rsidP="0021229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12293">
        <w:rPr>
          <w:sz w:val="28"/>
          <w:szCs w:val="28"/>
        </w:rPr>
        <w:t>Pourquoi les postes A et B ne peuvent-ils pas accéder aux serveurs S1</w:t>
      </w:r>
      <w:r>
        <w:rPr>
          <w:sz w:val="28"/>
          <w:szCs w:val="28"/>
        </w:rPr>
        <w:t xml:space="preserve"> </w:t>
      </w:r>
      <w:r w:rsidRPr="00212293">
        <w:rPr>
          <w:sz w:val="28"/>
          <w:szCs w:val="28"/>
        </w:rPr>
        <w:t>et S2 ? Quelles solutions peut-on proposer ?</w:t>
      </w:r>
    </w:p>
    <w:p w14:paraId="07B57FE3" w14:textId="369E2CF8" w:rsidR="001D17FD" w:rsidRDefault="003067D4" w:rsidP="003067D4">
      <w:pPr>
        <w:ind w:left="0"/>
        <w:jc w:val="both"/>
        <w:rPr>
          <w:szCs w:val="24"/>
        </w:rPr>
      </w:pPr>
      <w:r>
        <w:rPr>
          <w:szCs w:val="24"/>
        </w:rPr>
        <w:t xml:space="preserve">Le PC </w:t>
      </w:r>
      <w:r w:rsidRPr="003067D4">
        <w:rPr>
          <w:szCs w:val="24"/>
        </w:rPr>
        <w:t xml:space="preserve">A </w:t>
      </w:r>
      <w:r>
        <w:rPr>
          <w:szCs w:val="24"/>
        </w:rPr>
        <w:t>et le PC</w:t>
      </w:r>
      <w:r w:rsidRPr="003067D4">
        <w:rPr>
          <w:szCs w:val="24"/>
        </w:rPr>
        <w:t xml:space="preserve"> B ne peuvent pas accéder aux serveurs </w:t>
      </w:r>
      <w:r w:rsidR="004C070B">
        <w:rPr>
          <w:szCs w:val="24"/>
        </w:rPr>
        <w:t>S</w:t>
      </w:r>
      <w:r w:rsidRPr="003067D4">
        <w:rPr>
          <w:szCs w:val="24"/>
        </w:rPr>
        <w:t xml:space="preserve">1 et </w:t>
      </w:r>
      <w:r w:rsidR="004C070B">
        <w:rPr>
          <w:szCs w:val="24"/>
        </w:rPr>
        <w:t>S</w:t>
      </w:r>
      <w:r w:rsidRPr="003067D4">
        <w:rPr>
          <w:szCs w:val="24"/>
        </w:rPr>
        <w:t xml:space="preserve">2 car aucune route n’a été défini dans R1 pour accéder à ce réseau. On peut </w:t>
      </w:r>
      <w:r w:rsidR="00DF14E0">
        <w:rPr>
          <w:szCs w:val="24"/>
        </w:rPr>
        <w:t xml:space="preserve">donc </w:t>
      </w:r>
      <w:r w:rsidRPr="003067D4">
        <w:rPr>
          <w:szCs w:val="24"/>
        </w:rPr>
        <w:t>proposer une configuration de routage dynamique.</w:t>
      </w:r>
    </w:p>
    <w:p w14:paraId="62647537" w14:textId="6EA388B2" w:rsidR="001A5789" w:rsidRDefault="001A5789" w:rsidP="003067D4">
      <w:pPr>
        <w:ind w:left="0"/>
        <w:jc w:val="both"/>
        <w:rPr>
          <w:szCs w:val="24"/>
        </w:rPr>
      </w:pPr>
    </w:p>
    <w:p w14:paraId="370487D2" w14:textId="1C784773" w:rsidR="001D17FD" w:rsidRDefault="007315FB" w:rsidP="003067D4">
      <w:pPr>
        <w:ind w:left="0"/>
        <w:jc w:val="both"/>
        <w:rPr>
          <w:rFonts w:asciiTheme="majorHAnsi" w:hAnsiTheme="majorHAnsi"/>
          <w:sz w:val="32"/>
          <w:szCs w:val="24"/>
        </w:rPr>
      </w:pPr>
      <w:r>
        <w:rPr>
          <w:szCs w:val="24"/>
        </w:rPr>
        <w:tab/>
      </w:r>
      <w:r w:rsidRPr="00FE21BD">
        <w:rPr>
          <w:rFonts w:asciiTheme="majorHAnsi" w:hAnsiTheme="majorHAnsi"/>
          <w:sz w:val="32"/>
          <w:szCs w:val="24"/>
        </w:rPr>
        <w:t xml:space="preserve">Partie </w:t>
      </w:r>
      <w:r w:rsidR="006D27B7">
        <w:rPr>
          <w:rFonts w:asciiTheme="majorHAnsi" w:hAnsiTheme="majorHAnsi"/>
          <w:sz w:val="32"/>
          <w:szCs w:val="24"/>
        </w:rPr>
        <w:t>II</w:t>
      </w:r>
      <w:r w:rsidRPr="00FE21BD">
        <w:rPr>
          <w:rFonts w:asciiTheme="majorHAnsi" w:hAnsiTheme="majorHAnsi"/>
          <w:sz w:val="32"/>
          <w:szCs w:val="24"/>
        </w:rPr>
        <w:t xml:space="preserve"> : </w:t>
      </w:r>
      <w:r w:rsidR="0000345A">
        <w:rPr>
          <w:rFonts w:asciiTheme="majorHAnsi" w:hAnsiTheme="majorHAnsi"/>
          <w:sz w:val="32"/>
          <w:szCs w:val="24"/>
        </w:rPr>
        <w:t>configuration du routage dynamique</w:t>
      </w:r>
    </w:p>
    <w:p w14:paraId="71937EF2" w14:textId="321A47A4" w:rsidR="000C28ED" w:rsidRDefault="00872FFC" w:rsidP="000C28E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Suppression de la configuration </w:t>
      </w:r>
      <w:r w:rsidR="00FA7F3E">
        <w:rPr>
          <w:sz w:val="28"/>
          <w:szCs w:val="28"/>
        </w:rPr>
        <w:t>de routage statique.</w:t>
      </w:r>
    </w:p>
    <w:p w14:paraId="0D5E313C" w14:textId="5E84DD9E" w:rsidR="000C28ED" w:rsidRDefault="000327F3" w:rsidP="000C28ED">
      <w:pPr>
        <w:ind w:left="0"/>
        <w:jc w:val="both"/>
        <w:rPr>
          <w:szCs w:val="24"/>
        </w:rPr>
      </w:pPr>
      <w:r w:rsidRPr="00AC565D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26DE4DC" wp14:editId="79D7CE49">
            <wp:simplePos x="0" y="0"/>
            <wp:positionH relativeFrom="column">
              <wp:posOffset>168910</wp:posOffset>
            </wp:positionH>
            <wp:positionV relativeFrom="paragraph">
              <wp:posOffset>328930</wp:posOffset>
            </wp:positionV>
            <wp:extent cx="3924848" cy="161948"/>
            <wp:effectExtent l="0" t="0" r="0" b="9525"/>
            <wp:wrapNone/>
            <wp:docPr id="38430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85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Suppression du routage sur le R1</w:t>
      </w:r>
      <w:r w:rsidR="00DE5ADE">
        <w:rPr>
          <w:szCs w:val="24"/>
        </w:rPr>
        <w:t> :</w:t>
      </w:r>
    </w:p>
    <w:p w14:paraId="595E0783" w14:textId="77777777" w:rsidR="00555007" w:rsidRDefault="00555007" w:rsidP="000C28ED">
      <w:pPr>
        <w:ind w:left="0"/>
        <w:jc w:val="both"/>
        <w:rPr>
          <w:szCs w:val="24"/>
        </w:rPr>
      </w:pPr>
    </w:p>
    <w:p w14:paraId="452245FC" w14:textId="515861F6" w:rsidR="000306E7" w:rsidRDefault="00555007" w:rsidP="000C28ED">
      <w:pPr>
        <w:ind w:left="0"/>
        <w:jc w:val="both"/>
        <w:rPr>
          <w:szCs w:val="24"/>
        </w:rPr>
      </w:pPr>
      <w:r>
        <w:rPr>
          <w:szCs w:val="24"/>
        </w:rPr>
        <w:t>Suppression du routage sur le R</w:t>
      </w:r>
      <w:r>
        <w:rPr>
          <w:szCs w:val="24"/>
        </w:rPr>
        <w:t>2 </w:t>
      </w:r>
      <w:r w:rsidR="000327F3" w:rsidRPr="00AC565D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07D73F1" wp14:editId="66165FAE">
            <wp:simplePos x="0" y="0"/>
            <wp:positionH relativeFrom="column">
              <wp:posOffset>169968</wp:posOffset>
            </wp:positionH>
            <wp:positionV relativeFrom="paragraph">
              <wp:posOffset>363220</wp:posOffset>
            </wp:positionV>
            <wp:extent cx="3991532" cy="104790"/>
            <wp:effectExtent l="0" t="0" r="0" b="9525"/>
            <wp:wrapNone/>
            <wp:docPr id="1305167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71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:</w:t>
      </w:r>
    </w:p>
    <w:p w14:paraId="17B39C58" w14:textId="77777777" w:rsidR="00167B0B" w:rsidRDefault="00167B0B" w:rsidP="000C28ED">
      <w:pPr>
        <w:ind w:left="0"/>
        <w:jc w:val="both"/>
        <w:rPr>
          <w:szCs w:val="24"/>
        </w:rPr>
      </w:pPr>
    </w:p>
    <w:p w14:paraId="687996C7" w14:textId="7CA387BD" w:rsidR="00167B0B" w:rsidRPr="00F763B6" w:rsidRDefault="00F763B6" w:rsidP="00823911">
      <w:pPr>
        <w:pStyle w:val="Paragraphedeliste"/>
        <w:numPr>
          <w:ilvl w:val="0"/>
          <w:numId w:val="4"/>
        </w:numPr>
        <w:jc w:val="both"/>
        <w:rPr>
          <w:szCs w:val="24"/>
        </w:rPr>
      </w:pPr>
      <w:r w:rsidRPr="00AC565D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AD8E59E" wp14:editId="6C752D22">
            <wp:simplePos x="0" y="0"/>
            <wp:positionH relativeFrom="column">
              <wp:posOffset>169333</wp:posOffset>
            </wp:positionH>
            <wp:positionV relativeFrom="paragraph">
              <wp:posOffset>359410</wp:posOffset>
            </wp:positionV>
            <wp:extent cx="3048000" cy="1244600"/>
            <wp:effectExtent l="0" t="0" r="0" b="0"/>
            <wp:wrapNone/>
            <wp:docPr id="1184446609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6609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67"/>
                    <a:stretch/>
                  </pic:blipFill>
                  <pic:spPr bwMode="auto">
                    <a:xfrm>
                      <a:off x="0" y="0"/>
                      <a:ext cx="304800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75DC">
        <w:rPr>
          <w:sz w:val="28"/>
          <w:szCs w:val="28"/>
        </w:rPr>
        <w:t>Filtrage des paquets liés au routage (OSPF)</w:t>
      </w:r>
    </w:p>
    <w:p w14:paraId="02E3CE0D" w14:textId="4987B459" w:rsidR="00F763B6" w:rsidRDefault="00F763B6" w:rsidP="00F763B6">
      <w:pPr>
        <w:ind w:left="0"/>
        <w:jc w:val="both"/>
        <w:rPr>
          <w:noProof/>
          <w:sz w:val="36"/>
          <w:szCs w:val="36"/>
        </w:rPr>
      </w:pPr>
    </w:p>
    <w:p w14:paraId="48532003" w14:textId="7B3EFA31" w:rsidR="00F763B6" w:rsidRDefault="00F763B6" w:rsidP="00F763B6">
      <w:pPr>
        <w:ind w:left="0"/>
        <w:jc w:val="both"/>
        <w:rPr>
          <w:szCs w:val="24"/>
        </w:rPr>
      </w:pPr>
    </w:p>
    <w:p w14:paraId="4F835C02" w14:textId="15C9E7BC" w:rsidR="007D30F7" w:rsidRDefault="007D30F7" w:rsidP="00F763B6">
      <w:pPr>
        <w:ind w:left="0"/>
        <w:jc w:val="both"/>
        <w:rPr>
          <w:szCs w:val="24"/>
        </w:rPr>
      </w:pPr>
    </w:p>
    <w:p w14:paraId="301E6082" w14:textId="6A630584" w:rsidR="00F763B6" w:rsidRDefault="00F763B6" w:rsidP="00F763B6">
      <w:pPr>
        <w:ind w:left="0"/>
        <w:jc w:val="both"/>
        <w:rPr>
          <w:szCs w:val="24"/>
        </w:rPr>
      </w:pPr>
    </w:p>
    <w:p w14:paraId="7BC28D6C" w14:textId="672E2C45" w:rsidR="00F763B6" w:rsidRPr="001015E0" w:rsidRDefault="00EF70E3" w:rsidP="00B52FC9">
      <w:pPr>
        <w:pStyle w:val="Paragraphedeliste"/>
        <w:numPr>
          <w:ilvl w:val="0"/>
          <w:numId w:val="4"/>
        </w:numPr>
        <w:jc w:val="both"/>
        <w:rPr>
          <w:szCs w:val="24"/>
        </w:rPr>
      </w:pPr>
      <w:r>
        <w:rPr>
          <w:sz w:val="28"/>
          <w:szCs w:val="28"/>
        </w:rPr>
        <w:t>Activation d’OSPF sur les interfaces de R1 et R2</w:t>
      </w:r>
    </w:p>
    <w:p w14:paraId="0B1C21DD" w14:textId="654231EE" w:rsidR="001015E0" w:rsidRDefault="00052524" w:rsidP="001015E0">
      <w:pPr>
        <w:ind w:left="0"/>
        <w:jc w:val="both"/>
        <w:rPr>
          <w:szCs w:val="24"/>
        </w:rPr>
      </w:pPr>
      <w:r w:rsidRPr="00A01157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FFBC261" wp14:editId="214CDC6B">
            <wp:simplePos x="0" y="0"/>
            <wp:positionH relativeFrom="column">
              <wp:posOffset>0</wp:posOffset>
            </wp:positionH>
            <wp:positionV relativeFrom="paragraph">
              <wp:posOffset>304376</wp:posOffset>
            </wp:positionV>
            <wp:extent cx="3743847" cy="390580"/>
            <wp:effectExtent l="0" t="0" r="0" b="9525"/>
            <wp:wrapNone/>
            <wp:docPr id="1295364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43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5E0">
        <w:rPr>
          <w:szCs w:val="24"/>
        </w:rPr>
        <w:t>Interface de R1 :</w:t>
      </w:r>
    </w:p>
    <w:p w14:paraId="784A6B5E" w14:textId="00553D98" w:rsidR="000024B9" w:rsidRDefault="00052524" w:rsidP="001015E0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F25D5FA" wp14:editId="6E7BBC94">
            <wp:simplePos x="0" y="0"/>
            <wp:positionH relativeFrom="column">
              <wp:posOffset>0</wp:posOffset>
            </wp:positionH>
            <wp:positionV relativeFrom="paragraph">
              <wp:posOffset>293158</wp:posOffset>
            </wp:positionV>
            <wp:extent cx="3639058" cy="104790"/>
            <wp:effectExtent l="0" t="0" r="0" b="9525"/>
            <wp:wrapNone/>
            <wp:docPr id="274715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52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444E6" w14:textId="20A97308" w:rsidR="008D7DF6" w:rsidRDefault="008D7DF6" w:rsidP="001015E0">
      <w:pPr>
        <w:ind w:left="0"/>
        <w:jc w:val="both"/>
        <w:rPr>
          <w:szCs w:val="24"/>
        </w:rPr>
      </w:pPr>
    </w:p>
    <w:p w14:paraId="44B1F0B0" w14:textId="77777777" w:rsidR="00AF63B9" w:rsidRDefault="00AF63B9" w:rsidP="001015E0">
      <w:pPr>
        <w:ind w:left="0"/>
        <w:jc w:val="both"/>
        <w:rPr>
          <w:szCs w:val="24"/>
        </w:rPr>
      </w:pPr>
    </w:p>
    <w:p w14:paraId="26A68169" w14:textId="77777777" w:rsidR="00AF63B9" w:rsidRDefault="00AF63B9" w:rsidP="001015E0">
      <w:pPr>
        <w:ind w:left="0"/>
        <w:jc w:val="both"/>
        <w:rPr>
          <w:szCs w:val="24"/>
        </w:rPr>
      </w:pPr>
    </w:p>
    <w:p w14:paraId="59B7FEAC" w14:textId="6CE065C4" w:rsidR="00DE2410" w:rsidRDefault="00AF63B9" w:rsidP="001015E0">
      <w:pPr>
        <w:ind w:left="0"/>
        <w:jc w:val="both"/>
        <w:rPr>
          <w:szCs w:val="24"/>
        </w:rPr>
      </w:pPr>
      <w:r w:rsidRPr="00A0115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0642C9C1" wp14:editId="69B383A9">
            <wp:simplePos x="0" y="0"/>
            <wp:positionH relativeFrom="column">
              <wp:posOffset>0</wp:posOffset>
            </wp:positionH>
            <wp:positionV relativeFrom="paragraph">
              <wp:posOffset>296333</wp:posOffset>
            </wp:positionV>
            <wp:extent cx="3952875" cy="371475"/>
            <wp:effectExtent l="0" t="0" r="9525" b="9525"/>
            <wp:wrapNone/>
            <wp:docPr id="138435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40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28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10">
        <w:rPr>
          <w:szCs w:val="24"/>
        </w:rPr>
        <w:t>Interface de R2 :</w:t>
      </w:r>
    </w:p>
    <w:p w14:paraId="1C0B0587" w14:textId="2AB91BEC" w:rsidR="00DE2410" w:rsidRDefault="009E6274" w:rsidP="001015E0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57C9AD9" wp14:editId="03193A8B">
            <wp:simplePos x="0" y="0"/>
            <wp:positionH relativeFrom="column">
              <wp:posOffset>0</wp:posOffset>
            </wp:positionH>
            <wp:positionV relativeFrom="paragraph">
              <wp:posOffset>266488</wp:posOffset>
            </wp:positionV>
            <wp:extent cx="3639058" cy="161948"/>
            <wp:effectExtent l="0" t="0" r="0" b="9525"/>
            <wp:wrapNone/>
            <wp:docPr id="1324282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824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190A8" w14:textId="03353183" w:rsidR="00373E34" w:rsidRDefault="00373E34" w:rsidP="001015E0">
      <w:pPr>
        <w:ind w:left="0"/>
        <w:jc w:val="both"/>
        <w:rPr>
          <w:szCs w:val="24"/>
        </w:rPr>
      </w:pPr>
    </w:p>
    <w:p w14:paraId="7DB29891" w14:textId="1DACA20D" w:rsidR="00097F96" w:rsidRPr="00C22F08" w:rsidRDefault="007729E5" w:rsidP="00AA438F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Captures d’écran des paquets de type OSPF</w:t>
      </w:r>
      <w:r w:rsidR="00550F70">
        <w:rPr>
          <w:sz w:val="28"/>
          <w:szCs w:val="28"/>
        </w:rPr>
        <w:t xml:space="preserve"> échangés</w:t>
      </w:r>
    </w:p>
    <w:p w14:paraId="0B2223EC" w14:textId="3E947448" w:rsidR="00C22F08" w:rsidRPr="00C22F08" w:rsidRDefault="00C22F08" w:rsidP="00C22F08">
      <w:pPr>
        <w:ind w:left="0"/>
        <w:jc w:val="both"/>
        <w:rPr>
          <w:szCs w:val="24"/>
        </w:rPr>
      </w:pPr>
      <w:r>
        <w:rPr>
          <w:szCs w:val="24"/>
        </w:rPr>
        <w:t>Paquet au niveau de R1 :</w:t>
      </w:r>
    </w:p>
    <w:p w14:paraId="48512274" w14:textId="6F1DB371" w:rsidR="00AC6B69" w:rsidRDefault="00C22F08" w:rsidP="00AC6B69">
      <w:pPr>
        <w:ind w:left="0"/>
        <w:jc w:val="both"/>
        <w:rPr>
          <w:noProof/>
          <w:sz w:val="36"/>
          <w:szCs w:val="36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8E76C11" wp14:editId="0B3E1A2F">
            <wp:simplePos x="0" y="0"/>
            <wp:positionH relativeFrom="column">
              <wp:posOffset>0</wp:posOffset>
            </wp:positionH>
            <wp:positionV relativeFrom="paragraph">
              <wp:posOffset>154728</wp:posOffset>
            </wp:positionV>
            <wp:extent cx="4105910" cy="3019425"/>
            <wp:effectExtent l="0" t="0" r="8890" b="9525"/>
            <wp:wrapNone/>
            <wp:docPr id="1085088924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8924" name="Image 1" descr="Une image contenant texte, capture d’écran, diagramme, logiciel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b="15621"/>
                    <a:stretch/>
                  </pic:blipFill>
                  <pic:spPr bwMode="auto">
                    <a:xfrm>
                      <a:off x="0" y="0"/>
                      <a:ext cx="41059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D25E4" w14:textId="5CDC61C2" w:rsidR="00AC6B69" w:rsidRDefault="00AC6B69" w:rsidP="00AC6B69">
      <w:pPr>
        <w:ind w:left="0"/>
        <w:jc w:val="both"/>
        <w:rPr>
          <w:szCs w:val="24"/>
        </w:rPr>
      </w:pPr>
    </w:p>
    <w:p w14:paraId="70E2138E" w14:textId="77777777" w:rsidR="00DD5456" w:rsidRDefault="00DD5456" w:rsidP="00AC6B69">
      <w:pPr>
        <w:ind w:left="0"/>
        <w:jc w:val="both"/>
        <w:rPr>
          <w:szCs w:val="24"/>
        </w:rPr>
      </w:pPr>
    </w:p>
    <w:p w14:paraId="0953DDBE" w14:textId="77777777" w:rsidR="00DD5456" w:rsidRDefault="00DD5456" w:rsidP="00AC6B69">
      <w:pPr>
        <w:ind w:left="0"/>
        <w:jc w:val="both"/>
        <w:rPr>
          <w:szCs w:val="24"/>
        </w:rPr>
      </w:pPr>
    </w:p>
    <w:p w14:paraId="37D4C7B2" w14:textId="77777777" w:rsidR="00DD5456" w:rsidRDefault="00DD5456" w:rsidP="00AC6B69">
      <w:pPr>
        <w:ind w:left="0"/>
        <w:jc w:val="both"/>
        <w:rPr>
          <w:szCs w:val="24"/>
        </w:rPr>
      </w:pPr>
    </w:p>
    <w:p w14:paraId="3B5E1EEB" w14:textId="77777777" w:rsidR="00DD5456" w:rsidRDefault="00DD5456" w:rsidP="00AC6B69">
      <w:pPr>
        <w:ind w:left="0"/>
        <w:jc w:val="both"/>
        <w:rPr>
          <w:szCs w:val="24"/>
        </w:rPr>
      </w:pPr>
    </w:p>
    <w:p w14:paraId="15EC4905" w14:textId="77777777" w:rsidR="00DD5456" w:rsidRDefault="00DD5456" w:rsidP="00AC6B69">
      <w:pPr>
        <w:ind w:left="0"/>
        <w:jc w:val="both"/>
        <w:rPr>
          <w:szCs w:val="24"/>
        </w:rPr>
      </w:pPr>
    </w:p>
    <w:p w14:paraId="10514613" w14:textId="77777777" w:rsidR="00DD5456" w:rsidRDefault="00DD5456" w:rsidP="00AC6B69">
      <w:pPr>
        <w:ind w:left="0"/>
        <w:jc w:val="both"/>
        <w:rPr>
          <w:szCs w:val="24"/>
        </w:rPr>
      </w:pPr>
    </w:p>
    <w:p w14:paraId="62AFDB07" w14:textId="77777777" w:rsidR="004D71D3" w:rsidRDefault="004D71D3" w:rsidP="00AC6B69">
      <w:pPr>
        <w:ind w:left="0"/>
        <w:jc w:val="both"/>
        <w:rPr>
          <w:szCs w:val="24"/>
        </w:rPr>
      </w:pPr>
    </w:p>
    <w:p w14:paraId="4F680BEA" w14:textId="00F218D9" w:rsidR="00DD5456" w:rsidRDefault="008B41E2" w:rsidP="00AC6B69">
      <w:pPr>
        <w:ind w:left="0"/>
        <w:jc w:val="both"/>
        <w:rPr>
          <w:noProof/>
          <w:sz w:val="36"/>
          <w:szCs w:val="36"/>
        </w:rPr>
      </w:pPr>
      <w:r>
        <w:rPr>
          <w:szCs w:val="24"/>
        </w:rPr>
        <w:t>Paquet au niveau de R</w:t>
      </w:r>
      <w:r w:rsidR="00EA4D4B">
        <w:rPr>
          <w:szCs w:val="24"/>
        </w:rPr>
        <w:t>2</w:t>
      </w:r>
      <w:r w:rsidR="00D67C82">
        <w:rPr>
          <w:szCs w:val="24"/>
        </w:rPr>
        <w:t xml:space="preserve"> </w:t>
      </w:r>
      <w:r>
        <w:rPr>
          <w:szCs w:val="24"/>
        </w:rPr>
        <w:t>:</w:t>
      </w:r>
    </w:p>
    <w:p w14:paraId="47524091" w14:textId="0231E698" w:rsidR="00DD5456" w:rsidRDefault="00DD5456" w:rsidP="00AC6B69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inline distT="0" distB="0" distL="0" distR="0" wp14:anchorId="134E48AD" wp14:editId="5FD563CC">
            <wp:extent cx="4105910" cy="2257419"/>
            <wp:effectExtent l="0" t="0" r="0" b="0"/>
            <wp:docPr id="74882103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1032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20"/>
                    <a:srcRect l="1" r="1081" b="36140"/>
                    <a:stretch/>
                  </pic:blipFill>
                  <pic:spPr bwMode="auto">
                    <a:xfrm>
                      <a:off x="0" y="0"/>
                      <a:ext cx="4121424" cy="226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36FA" w14:textId="3BAD1252" w:rsidR="004D71D3" w:rsidRPr="000515B7" w:rsidRDefault="007934CC" w:rsidP="004D71D3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Quelles sont les informations échangées ?</w:t>
      </w:r>
    </w:p>
    <w:p w14:paraId="2B6ECBA6" w14:textId="562B2F8D" w:rsidR="000515B7" w:rsidRDefault="00E506A2" w:rsidP="000515B7">
      <w:pPr>
        <w:ind w:left="0"/>
        <w:jc w:val="both"/>
        <w:rPr>
          <w:szCs w:val="24"/>
        </w:rPr>
      </w:pPr>
      <w:r>
        <w:rPr>
          <w:szCs w:val="24"/>
        </w:rPr>
        <w:t>L</w:t>
      </w:r>
      <w:r w:rsidRPr="00E506A2">
        <w:rPr>
          <w:szCs w:val="24"/>
        </w:rPr>
        <w:t>ors de</w:t>
      </w:r>
      <w:r w:rsidR="00045191">
        <w:rPr>
          <w:szCs w:val="24"/>
        </w:rPr>
        <w:t>s échanges de paquets</w:t>
      </w:r>
      <w:r w:rsidRPr="00E506A2">
        <w:rPr>
          <w:szCs w:val="24"/>
        </w:rPr>
        <w:t>, les informations partagé</w:t>
      </w:r>
      <w:r w:rsidR="000077C0">
        <w:rPr>
          <w:szCs w:val="24"/>
        </w:rPr>
        <w:t>e</w:t>
      </w:r>
      <w:r w:rsidRPr="00E506A2">
        <w:rPr>
          <w:szCs w:val="24"/>
        </w:rPr>
        <w:t>s sont respectivement OSPF</w:t>
      </w:r>
      <w:r w:rsidR="005D273D">
        <w:rPr>
          <w:szCs w:val="24"/>
        </w:rPr>
        <w:t xml:space="preserve"> et </w:t>
      </w:r>
      <w:r w:rsidRPr="00E506A2">
        <w:rPr>
          <w:szCs w:val="24"/>
        </w:rPr>
        <w:t>HELLO</w:t>
      </w:r>
      <w:r w:rsidR="005D273D">
        <w:rPr>
          <w:szCs w:val="24"/>
        </w:rPr>
        <w:t>, ainsi que</w:t>
      </w:r>
      <w:r w:rsidRPr="00E506A2">
        <w:rPr>
          <w:szCs w:val="24"/>
        </w:rPr>
        <w:t xml:space="preserve"> OSPF </w:t>
      </w:r>
      <w:r w:rsidR="005D273D">
        <w:rPr>
          <w:szCs w:val="24"/>
        </w:rPr>
        <w:t xml:space="preserve">et </w:t>
      </w:r>
      <w:r w:rsidRPr="00E506A2">
        <w:rPr>
          <w:szCs w:val="24"/>
        </w:rPr>
        <w:t>DATABASE.</w:t>
      </w:r>
    </w:p>
    <w:p w14:paraId="63BC26DC" w14:textId="04928792" w:rsidR="00353D49" w:rsidRPr="00583F7D" w:rsidRDefault="004229C1" w:rsidP="00711BEB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lastRenderedPageBreak/>
        <w:t>Relation de voisinage entre R1 et R2</w:t>
      </w:r>
    </w:p>
    <w:p w14:paraId="1D117F31" w14:textId="69AC5BBA" w:rsidR="00583F7D" w:rsidRDefault="004D5EB3" w:rsidP="00583F7D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DBCE6A3" wp14:editId="226CE3F9">
            <wp:simplePos x="0" y="0"/>
            <wp:positionH relativeFrom="column">
              <wp:posOffset>637</wp:posOffset>
            </wp:positionH>
            <wp:positionV relativeFrom="paragraph">
              <wp:posOffset>247650</wp:posOffset>
            </wp:positionV>
            <wp:extent cx="5658640" cy="828791"/>
            <wp:effectExtent l="0" t="0" r="0" b="9525"/>
            <wp:wrapNone/>
            <wp:docPr id="18905855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55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F7D">
        <w:rPr>
          <w:szCs w:val="24"/>
        </w:rPr>
        <w:t>Relations de voisinage de R1 :</w:t>
      </w:r>
    </w:p>
    <w:p w14:paraId="56C56875" w14:textId="1D677FD1" w:rsidR="00583F7D" w:rsidRDefault="00583F7D" w:rsidP="00583F7D">
      <w:pPr>
        <w:ind w:left="0"/>
        <w:jc w:val="both"/>
        <w:rPr>
          <w:szCs w:val="24"/>
        </w:rPr>
      </w:pPr>
    </w:p>
    <w:p w14:paraId="16019D8C" w14:textId="2009C862" w:rsidR="004D5EB3" w:rsidRDefault="004D5EB3" w:rsidP="00583F7D">
      <w:pPr>
        <w:ind w:left="0"/>
        <w:jc w:val="both"/>
        <w:rPr>
          <w:szCs w:val="24"/>
        </w:rPr>
      </w:pPr>
    </w:p>
    <w:p w14:paraId="677A6948" w14:textId="0D5E62FC" w:rsidR="004D5EB3" w:rsidRDefault="00586B5D" w:rsidP="00583F7D">
      <w:pPr>
        <w:ind w:left="0"/>
        <w:jc w:val="both"/>
        <w:rPr>
          <w:szCs w:val="24"/>
        </w:rPr>
      </w:pPr>
      <w:r w:rsidRPr="00B1041C"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1E3D8762" wp14:editId="43909B3A">
            <wp:simplePos x="0" y="0"/>
            <wp:positionH relativeFrom="column">
              <wp:posOffset>0</wp:posOffset>
            </wp:positionH>
            <wp:positionV relativeFrom="paragraph">
              <wp:posOffset>249132</wp:posOffset>
            </wp:positionV>
            <wp:extent cx="5467985" cy="685800"/>
            <wp:effectExtent l="0" t="0" r="0" b="0"/>
            <wp:wrapNone/>
            <wp:docPr id="145087561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5618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EB3">
        <w:rPr>
          <w:szCs w:val="24"/>
        </w:rPr>
        <w:t>Relations de voisinage de R2 :</w:t>
      </w:r>
    </w:p>
    <w:p w14:paraId="5EAF1306" w14:textId="052A8E7C" w:rsidR="005B3088" w:rsidRDefault="005B3088" w:rsidP="00583F7D">
      <w:pPr>
        <w:ind w:left="0"/>
        <w:jc w:val="both"/>
        <w:rPr>
          <w:szCs w:val="24"/>
        </w:rPr>
      </w:pPr>
    </w:p>
    <w:p w14:paraId="421FCA35" w14:textId="02C5D82C" w:rsidR="00586B5D" w:rsidRDefault="00586B5D" w:rsidP="00583F7D">
      <w:pPr>
        <w:ind w:left="0"/>
        <w:jc w:val="both"/>
        <w:rPr>
          <w:szCs w:val="24"/>
        </w:rPr>
      </w:pPr>
    </w:p>
    <w:p w14:paraId="541241AD" w14:textId="6D65887F" w:rsidR="00586B5D" w:rsidRPr="00EF6C77" w:rsidRDefault="00EE19C9" w:rsidP="00C10573">
      <w:pPr>
        <w:pStyle w:val="Paragraphedeliste"/>
        <w:numPr>
          <w:ilvl w:val="0"/>
          <w:numId w:val="5"/>
        </w:numPr>
        <w:jc w:val="both"/>
        <w:rPr>
          <w:szCs w:val="24"/>
        </w:rPr>
      </w:pPr>
      <w:r>
        <w:rPr>
          <w:sz w:val="28"/>
          <w:szCs w:val="28"/>
        </w:rPr>
        <w:t>Vérification de la communication entre sous-réseaux</w:t>
      </w:r>
    </w:p>
    <w:p w14:paraId="714F2A41" w14:textId="01ED05B6" w:rsidR="00EF6C77" w:rsidRDefault="00126E88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75C57BDB" wp14:editId="22ADF7CB">
            <wp:simplePos x="0" y="0"/>
            <wp:positionH relativeFrom="column">
              <wp:posOffset>3066627</wp:posOffset>
            </wp:positionH>
            <wp:positionV relativeFrom="paragraph">
              <wp:posOffset>245110</wp:posOffset>
            </wp:positionV>
            <wp:extent cx="3513667" cy="2878089"/>
            <wp:effectExtent l="0" t="0" r="0" b="0"/>
            <wp:wrapNone/>
            <wp:docPr id="96109866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660" name="Image 1" descr="Une image contenant ligne, diagramm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67" cy="287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7F4" w:rsidRPr="00B1041C"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0280012" wp14:editId="3C3FA04A">
            <wp:simplePos x="0" y="0"/>
            <wp:positionH relativeFrom="column">
              <wp:posOffset>0</wp:posOffset>
            </wp:positionH>
            <wp:positionV relativeFrom="paragraph">
              <wp:posOffset>242782</wp:posOffset>
            </wp:positionV>
            <wp:extent cx="3067050" cy="2990850"/>
            <wp:effectExtent l="0" t="0" r="0" b="0"/>
            <wp:wrapNone/>
            <wp:docPr id="1534544078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4078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54C">
        <w:rPr>
          <w:szCs w:val="24"/>
        </w:rPr>
        <w:t>Communication entre le PC A et le PC C :</w:t>
      </w:r>
    </w:p>
    <w:p w14:paraId="4029E201" w14:textId="36CDF45F" w:rsidR="00EB5A6F" w:rsidRDefault="00EB5A6F" w:rsidP="00EF6C77">
      <w:pPr>
        <w:ind w:left="0"/>
        <w:jc w:val="both"/>
        <w:rPr>
          <w:szCs w:val="24"/>
        </w:rPr>
      </w:pPr>
    </w:p>
    <w:p w14:paraId="6F514B2D" w14:textId="7950891D" w:rsidR="003F2A60" w:rsidRDefault="003F2A60" w:rsidP="00EF6C77">
      <w:pPr>
        <w:ind w:left="0"/>
        <w:jc w:val="both"/>
        <w:rPr>
          <w:szCs w:val="24"/>
        </w:rPr>
      </w:pPr>
    </w:p>
    <w:p w14:paraId="3CBE98A8" w14:textId="77777777" w:rsidR="003F2A60" w:rsidRDefault="003F2A60" w:rsidP="00EF6C77">
      <w:pPr>
        <w:ind w:left="0"/>
        <w:jc w:val="both"/>
        <w:rPr>
          <w:szCs w:val="24"/>
        </w:rPr>
      </w:pPr>
    </w:p>
    <w:p w14:paraId="69E88367" w14:textId="2165AB53" w:rsidR="003F2A60" w:rsidRDefault="003F2A60" w:rsidP="00EF6C77">
      <w:pPr>
        <w:ind w:left="0"/>
        <w:jc w:val="both"/>
        <w:rPr>
          <w:szCs w:val="24"/>
        </w:rPr>
      </w:pPr>
    </w:p>
    <w:p w14:paraId="35704A87" w14:textId="32B6AC84" w:rsidR="003F2A60" w:rsidRDefault="003F2A60" w:rsidP="00EF6C77">
      <w:pPr>
        <w:ind w:left="0"/>
        <w:jc w:val="both"/>
        <w:rPr>
          <w:szCs w:val="24"/>
        </w:rPr>
      </w:pPr>
    </w:p>
    <w:p w14:paraId="6F871E53" w14:textId="77777777" w:rsidR="003F2A60" w:rsidRDefault="003F2A60" w:rsidP="00EF6C77">
      <w:pPr>
        <w:ind w:left="0"/>
        <w:jc w:val="both"/>
        <w:rPr>
          <w:szCs w:val="24"/>
        </w:rPr>
      </w:pPr>
    </w:p>
    <w:p w14:paraId="7B2A7218" w14:textId="734E11F5" w:rsidR="003F2A60" w:rsidRDefault="003F2A60" w:rsidP="00EF6C77">
      <w:pPr>
        <w:ind w:left="0"/>
        <w:jc w:val="both"/>
        <w:rPr>
          <w:szCs w:val="24"/>
        </w:rPr>
      </w:pPr>
    </w:p>
    <w:p w14:paraId="7EF18D4E" w14:textId="3B7DEE11" w:rsidR="003F2A60" w:rsidRDefault="00723E3C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7D741465" wp14:editId="0D6FD12E">
            <wp:simplePos x="0" y="0"/>
            <wp:positionH relativeFrom="column">
              <wp:posOffset>2764790</wp:posOffset>
            </wp:positionH>
            <wp:positionV relativeFrom="paragraph">
              <wp:posOffset>250825</wp:posOffset>
            </wp:positionV>
            <wp:extent cx="3208867" cy="3070935"/>
            <wp:effectExtent l="0" t="0" r="0" b="0"/>
            <wp:wrapNone/>
            <wp:docPr id="1730857690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7690" name="Image 1" descr="Une image contenant ligne, diagramme&#10;&#10;Description générée automatiquement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10" b="27743"/>
                    <a:stretch/>
                  </pic:blipFill>
                  <pic:spPr bwMode="auto">
                    <a:xfrm>
                      <a:off x="0" y="0"/>
                      <a:ext cx="3208867" cy="307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CF3" w:rsidRPr="007C159D"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63BF92E7" wp14:editId="74DE8027">
            <wp:simplePos x="0" y="0"/>
            <wp:positionH relativeFrom="column">
              <wp:posOffset>-1</wp:posOffset>
            </wp:positionH>
            <wp:positionV relativeFrom="paragraph">
              <wp:posOffset>251459</wp:posOffset>
            </wp:positionV>
            <wp:extent cx="2765645" cy="3158067"/>
            <wp:effectExtent l="0" t="0" r="0" b="4445"/>
            <wp:wrapNone/>
            <wp:docPr id="311852081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52081" name="Image 1" descr="Une image contenant texte, capture d’écran, nombre, affichag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51" cy="316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60">
        <w:rPr>
          <w:szCs w:val="24"/>
        </w:rPr>
        <w:t xml:space="preserve">Communication entre le PC A et </w:t>
      </w:r>
      <w:r w:rsidR="00CC60DC">
        <w:rPr>
          <w:szCs w:val="24"/>
        </w:rPr>
        <w:t xml:space="preserve">le serveur </w:t>
      </w:r>
      <w:r w:rsidR="003F2A60">
        <w:rPr>
          <w:szCs w:val="24"/>
        </w:rPr>
        <w:t>S1</w:t>
      </w:r>
      <w:r w:rsidR="006C29AC">
        <w:rPr>
          <w:szCs w:val="24"/>
        </w:rPr>
        <w:t> :</w:t>
      </w:r>
    </w:p>
    <w:p w14:paraId="38EFBD7E" w14:textId="63D3476B" w:rsidR="006C29AC" w:rsidRDefault="006C29AC" w:rsidP="00EF6C77">
      <w:pPr>
        <w:ind w:left="0"/>
        <w:jc w:val="both"/>
        <w:rPr>
          <w:szCs w:val="24"/>
        </w:rPr>
      </w:pPr>
    </w:p>
    <w:p w14:paraId="181E5C05" w14:textId="77777777" w:rsidR="00593CF3" w:rsidRDefault="00593CF3" w:rsidP="00EF6C77">
      <w:pPr>
        <w:ind w:left="0"/>
        <w:jc w:val="both"/>
        <w:rPr>
          <w:szCs w:val="24"/>
        </w:rPr>
      </w:pPr>
    </w:p>
    <w:p w14:paraId="192A9857" w14:textId="77777777" w:rsidR="00593CF3" w:rsidRDefault="00593CF3" w:rsidP="00EF6C77">
      <w:pPr>
        <w:ind w:left="0"/>
        <w:jc w:val="both"/>
        <w:rPr>
          <w:szCs w:val="24"/>
        </w:rPr>
      </w:pPr>
    </w:p>
    <w:p w14:paraId="625A75B6" w14:textId="5A9905BC" w:rsidR="00593CF3" w:rsidRDefault="00593CF3" w:rsidP="00EF6C77">
      <w:pPr>
        <w:ind w:left="0"/>
        <w:jc w:val="both"/>
        <w:rPr>
          <w:szCs w:val="24"/>
        </w:rPr>
      </w:pPr>
    </w:p>
    <w:p w14:paraId="3E99B111" w14:textId="25F97100" w:rsidR="00593CF3" w:rsidRDefault="00593CF3" w:rsidP="00EF6C77">
      <w:pPr>
        <w:ind w:left="0"/>
        <w:jc w:val="both"/>
        <w:rPr>
          <w:szCs w:val="24"/>
        </w:rPr>
      </w:pPr>
    </w:p>
    <w:p w14:paraId="1C877171" w14:textId="6A4460AC" w:rsidR="00593CF3" w:rsidRDefault="00593CF3" w:rsidP="00EF6C77">
      <w:pPr>
        <w:ind w:left="0"/>
        <w:jc w:val="both"/>
        <w:rPr>
          <w:szCs w:val="24"/>
        </w:rPr>
      </w:pPr>
    </w:p>
    <w:p w14:paraId="5A513BD2" w14:textId="77777777" w:rsidR="00593CF3" w:rsidRDefault="00593CF3" w:rsidP="00EF6C77">
      <w:pPr>
        <w:ind w:left="0"/>
        <w:jc w:val="both"/>
        <w:rPr>
          <w:szCs w:val="24"/>
        </w:rPr>
      </w:pPr>
    </w:p>
    <w:p w14:paraId="57E43095" w14:textId="0E441847" w:rsidR="00723E3C" w:rsidRDefault="00283F15" w:rsidP="00EF6C77">
      <w:pPr>
        <w:ind w:left="0"/>
        <w:jc w:val="both"/>
        <w:rPr>
          <w:szCs w:val="24"/>
        </w:rPr>
      </w:pPr>
      <w:r w:rsidRPr="007C159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6672" behindDoc="0" locked="0" layoutInCell="1" allowOverlap="1" wp14:anchorId="47BF2627" wp14:editId="0AA39D20">
            <wp:simplePos x="0" y="0"/>
            <wp:positionH relativeFrom="column">
              <wp:posOffset>2379133</wp:posOffset>
            </wp:positionH>
            <wp:positionV relativeFrom="paragraph">
              <wp:posOffset>237067</wp:posOffset>
            </wp:positionV>
            <wp:extent cx="3544299" cy="2116666"/>
            <wp:effectExtent l="0" t="0" r="0" b="0"/>
            <wp:wrapNone/>
            <wp:docPr id="1708874231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4231" name="Image 1" descr="Une image contenant ligne, diagramme&#10;&#10;Description générée automatiquement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53" r="81313" b="-6945"/>
                    <a:stretch/>
                  </pic:blipFill>
                  <pic:spPr bwMode="auto">
                    <a:xfrm>
                      <a:off x="0" y="0"/>
                      <a:ext cx="3557935" cy="212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EE1" w:rsidRPr="007C159D"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2D5D3520" wp14:editId="402CE810">
            <wp:simplePos x="0" y="0"/>
            <wp:positionH relativeFrom="column">
              <wp:posOffset>84</wp:posOffset>
            </wp:positionH>
            <wp:positionV relativeFrom="paragraph">
              <wp:posOffset>238972</wp:posOffset>
            </wp:positionV>
            <wp:extent cx="2379133" cy="2932420"/>
            <wp:effectExtent l="0" t="0" r="2540" b="1905"/>
            <wp:wrapNone/>
            <wp:docPr id="147663916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916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2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B3C">
        <w:rPr>
          <w:szCs w:val="24"/>
        </w:rPr>
        <w:t xml:space="preserve">Communication entre le PC C et le serveur </w:t>
      </w:r>
      <w:r w:rsidR="006C3F15">
        <w:rPr>
          <w:szCs w:val="24"/>
        </w:rPr>
        <w:t>S1 :</w:t>
      </w:r>
    </w:p>
    <w:p w14:paraId="6F946BB9" w14:textId="510827C6" w:rsidR="008C0EE1" w:rsidRDefault="008C0EE1" w:rsidP="00EF6C77">
      <w:pPr>
        <w:ind w:left="0"/>
        <w:jc w:val="both"/>
        <w:rPr>
          <w:szCs w:val="24"/>
        </w:rPr>
      </w:pPr>
    </w:p>
    <w:p w14:paraId="044CEF48" w14:textId="1A0F85CC" w:rsidR="008C0EE1" w:rsidRDefault="008C0EE1" w:rsidP="00EF6C77">
      <w:pPr>
        <w:ind w:left="0"/>
        <w:jc w:val="both"/>
        <w:rPr>
          <w:szCs w:val="24"/>
        </w:rPr>
      </w:pPr>
    </w:p>
    <w:p w14:paraId="6A7866A7" w14:textId="4113F19F" w:rsidR="008C0EE1" w:rsidRDefault="008C0EE1" w:rsidP="00EF6C77">
      <w:pPr>
        <w:ind w:left="0"/>
        <w:jc w:val="both"/>
        <w:rPr>
          <w:szCs w:val="24"/>
        </w:rPr>
      </w:pPr>
    </w:p>
    <w:p w14:paraId="13EAF6FE" w14:textId="0F84736C" w:rsidR="00EE44F2" w:rsidRDefault="00EE44F2" w:rsidP="00EF6C77">
      <w:pPr>
        <w:ind w:left="0"/>
        <w:jc w:val="both"/>
        <w:rPr>
          <w:szCs w:val="24"/>
        </w:rPr>
      </w:pPr>
    </w:p>
    <w:p w14:paraId="6229E73F" w14:textId="200D5FC6" w:rsidR="008C0EE1" w:rsidRDefault="008C0EE1" w:rsidP="00EF6C77">
      <w:pPr>
        <w:ind w:left="0"/>
        <w:jc w:val="both"/>
        <w:rPr>
          <w:szCs w:val="24"/>
        </w:rPr>
      </w:pPr>
    </w:p>
    <w:p w14:paraId="0D91984F" w14:textId="77777777" w:rsidR="008C0EE1" w:rsidRDefault="008C0EE1" w:rsidP="00EF6C77">
      <w:pPr>
        <w:ind w:left="0"/>
        <w:jc w:val="both"/>
        <w:rPr>
          <w:szCs w:val="24"/>
        </w:rPr>
      </w:pPr>
    </w:p>
    <w:p w14:paraId="272F856C" w14:textId="77777777" w:rsidR="008C0EE1" w:rsidRDefault="008C0EE1" w:rsidP="00EF6C77">
      <w:pPr>
        <w:ind w:left="0"/>
        <w:jc w:val="both"/>
        <w:rPr>
          <w:szCs w:val="24"/>
        </w:rPr>
      </w:pPr>
    </w:p>
    <w:p w14:paraId="5CCF2E60" w14:textId="2896C549" w:rsidR="007D6E48" w:rsidRDefault="007D6E48" w:rsidP="00834BAA">
      <w:pPr>
        <w:ind w:left="0" w:firstLine="720"/>
        <w:jc w:val="both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 xml:space="preserve">Partie </w:t>
      </w:r>
      <w:r>
        <w:rPr>
          <w:rFonts w:asciiTheme="majorHAnsi" w:hAnsiTheme="majorHAnsi"/>
          <w:sz w:val="32"/>
          <w:szCs w:val="24"/>
        </w:rPr>
        <w:t>II</w:t>
      </w:r>
      <w:r w:rsidR="0004437D">
        <w:rPr>
          <w:rFonts w:asciiTheme="majorHAnsi" w:hAnsiTheme="majorHAnsi"/>
          <w:sz w:val="32"/>
          <w:szCs w:val="24"/>
        </w:rPr>
        <w:t>I : extension du réseau</w:t>
      </w:r>
    </w:p>
    <w:p w14:paraId="6A5A4782" w14:textId="3B1B37D8" w:rsidR="00462502" w:rsidRPr="00462502" w:rsidRDefault="00462502" w:rsidP="00462502">
      <w:pPr>
        <w:jc w:val="both"/>
        <w:rPr>
          <w:noProof/>
          <w:sz w:val="36"/>
          <w:szCs w:val="36"/>
        </w:rPr>
      </w:pPr>
      <w:r w:rsidRPr="00462502">
        <w:rPr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053AA9B" wp14:editId="5647C964">
            <wp:simplePos x="0" y="0"/>
            <wp:positionH relativeFrom="column">
              <wp:posOffset>406400</wp:posOffset>
            </wp:positionH>
            <wp:positionV relativeFrom="paragraph">
              <wp:posOffset>4233</wp:posOffset>
            </wp:positionV>
            <wp:extent cx="4504267" cy="2549369"/>
            <wp:effectExtent l="0" t="0" r="0" b="3810"/>
            <wp:wrapNone/>
            <wp:docPr id="2094099875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9875" name="Image 1" descr="Une image contenant ligne, diagramm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5" cy="255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70007" w14:textId="6DAFA30E" w:rsidR="00462502" w:rsidRDefault="00462502" w:rsidP="00462502">
      <w:pPr>
        <w:jc w:val="both"/>
        <w:rPr>
          <w:noProof/>
          <w:sz w:val="36"/>
          <w:szCs w:val="36"/>
        </w:rPr>
      </w:pPr>
    </w:p>
    <w:p w14:paraId="4C53BFAB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6E7E558E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7C2675A1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p w14:paraId="232D9E1A" w14:textId="77777777" w:rsidR="00462502" w:rsidRDefault="00462502" w:rsidP="00462502">
      <w:pPr>
        <w:jc w:val="both"/>
        <w:rPr>
          <w:noProof/>
          <w:sz w:val="36"/>
          <w:szCs w:val="36"/>
        </w:rPr>
      </w:pPr>
    </w:p>
    <w:tbl>
      <w:tblPr>
        <w:tblStyle w:val="Grilledutableau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2835"/>
        <w:gridCol w:w="2126"/>
        <w:gridCol w:w="2523"/>
      </w:tblGrid>
      <w:tr w:rsidR="00D41E91" w14:paraId="03E7254F" w14:textId="77777777" w:rsidTr="00F410B8">
        <w:tc>
          <w:tcPr>
            <w:tcW w:w="2252" w:type="dxa"/>
            <w:shd w:val="clear" w:color="auto" w:fill="7F7F7F" w:themeFill="text1" w:themeFillTint="80"/>
            <w:vAlign w:val="center"/>
          </w:tcPr>
          <w:p w14:paraId="27F79616" w14:textId="05E7FD02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835" w:type="dxa"/>
            <w:shd w:val="clear" w:color="auto" w:fill="7F7F7F" w:themeFill="text1" w:themeFillTint="80"/>
            <w:vAlign w:val="center"/>
          </w:tcPr>
          <w:p w14:paraId="60459777" w14:textId="2FE1E9BA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  <w:tc>
          <w:tcPr>
            <w:tcW w:w="2126" w:type="dxa"/>
            <w:shd w:val="clear" w:color="auto" w:fill="7F7F7F" w:themeFill="text1" w:themeFillTint="80"/>
            <w:vAlign w:val="center"/>
          </w:tcPr>
          <w:p w14:paraId="68D0A963" w14:textId="08D060A9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Interface</w:t>
            </w:r>
          </w:p>
        </w:tc>
        <w:tc>
          <w:tcPr>
            <w:tcW w:w="2523" w:type="dxa"/>
            <w:shd w:val="clear" w:color="auto" w:fill="7F7F7F" w:themeFill="text1" w:themeFillTint="80"/>
            <w:vAlign w:val="center"/>
          </w:tcPr>
          <w:p w14:paraId="27FF3028" w14:textId="3D18EFF0" w:rsidR="00D41E91" w:rsidRDefault="00D41E91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 w:rsidRPr="00096F32">
              <w:rPr>
                <w:b/>
                <w:bCs/>
                <w:szCs w:val="24"/>
              </w:rPr>
              <w:t>Adresse IPv4</w:t>
            </w:r>
          </w:p>
        </w:tc>
      </w:tr>
      <w:tr w:rsidR="00D41E91" w14:paraId="483F68BD" w14:textId="77777777" w:rsidTr="00F410B8">
        <w:tc>
          <w:tcPr>
            <w:tcW w:w="2252" w:type="dxa"/>
            <w:vAlign w:val="center"/>
          </w:tcPr>
          <w:p w14:paraId="558EF2B5" w14:textId="1271AD64" w:rsidR="00D41E91" w:rsidRDefault="002C3CB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Fa0 de D</w:t>
            </w:r>
          </w:p>
        </w:tc>
        <w:tc>
          <w:tcPr>
            <w:tcW w:w="2835" w:type="dxa"/>
            <w:vAlign w:val="center"/>
          </w:tcPr>
          <w:p w14:paraId="6801EDA2" w14:textId="6D4FB4EC" w:rsidR="00D41E91" w:rsidRDefault="002C3CB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192.168.10.1/24</w:t>
            </w:r>
          </w:p>
        </w:tc>
        <w:tc>
          <w:tcPr>
            <w:tcW w:w="2126" w:type="dxa"/>
            <w:vAlign w:val="center"/>
          </w:tcPr>
          <w:p w14:paraId="2D063E90" w14:textId="0B62094E" w:rsidR="00D41E91" w:rsidRDefault="007F7D2E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G0/1 de R3</w:t>
            </w:r>
          </w:p>
        </w:tc>
        <w:tc>
          <w:tcPr>
            <w:tcW w:w="2523" w:type="dxa"/>
            <w:vAlign w:val="center"/>
          </w:tcPr>
          <w:p w14:paraId="639AE491" w14:textId="2D9E9C6B" w:rsidR="00D41E91" w:rsidRDefault="007F7D2E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192.168.10.254/24</w:t>
            </w:r>
          </w:p>
        </w:tc>
      </w:tr>
      <w:tr w:rsidR="00D41E91" w14:paraId="37BB6FEE" w14:textId="77777777" w:rsidTr="00F410B8">
        <w:tc>
          <w:tcPr>
            <w:tcW w:w="2252" w:type="dxa"/>
            <w:vAlign w:val="center"/>
          </w:tcPr>
          <w:p w14:paraId="43A2013D" w14:textId="742EF7F8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G0/0 de R3</w:t>
            </w:r>
          </w:p>
        </w:tc>
        <w:tc>
          <w:tcPr>
            <w:tcW w:w="2835" w:type="dxa"/>
            <w:vAlign w:val="center"/>
          </w:tcPr>
          <w:p w14:paraId="39164E30" w14:textId="5B2AB9A8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10.5.5.2/30</w:t>
            </w:r>
          </w:p>
        </w:tc>
        <w:tc>
          <w:tcPr>
            <w:tcW w:w="2126" w:type="dxa"/>
            <w:vAlign w:val="center"/>
          </w:tcPr>
          <w:p w14:paraId="27C256CA" w14:textId="6944A6AD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G0/2 de R1</w:t>
            </w:r>
          </w:p>
        </w:tc>
        <w:tc>
          <w:tcPr>
            <w:tcW w:w="2523" w:type="dxa"/>
            <w:vAlign w:val="center"/>
          </w:tcPr>
          <w:p w14:paraId="65884492" w14:textId="36BD5BAA" w:rsidR="00D41E91" w:rsidRDefault="005C7437" w:rsidP="00D41E91">
            <w:pPr>
              <w:ind w:left="0"/>
              <w:jc w:val="both"/>
              <w:rPr>
                <w:noProof/>
                <w:sz w:val="36"/>
                <w:szCs w:val="36"/>
              </w:rPr>
            </w:pPr>
            <w:r>
              <w:t>10.5.5.1/30</w:t>
            </w:r>
          </w:p>
        </w:tc>
      </w:tr>
    </w:tbl>
    <w:p w14:paraId="690021DA" w14:textId="77777777" w:rsidR="00D41E91" w:rsidRPr="00462502" w:rsidRDefault="00D41E91" w:rsidP="00D41E91">
      <w:pPr>
        <w:ind w:left="0"/>
        <w:jc w:val="both"/>
        <w:rPr>
          <w:noProof/>
          <w:sz w:val="36"/>
          <w:szCs w:val="36"/>
        </w:rPr>
      </w:pPr>
    </w:p>
    <w:p w14:paraId="2ADEEC89" w14:textId="2C74F731" w:rsidR="00283F15" w:rsidRPr="00C21EDF" w:rsidRDefault="00C21EDF" w:rsidP="00051C8C">
      <w:pPr>
        <w:pStyle w:val="Paragraphedeliste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D761DC"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5158817F" wp14:editId="6807B7B1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3686689" cy="362001"/>
            <wp:effectExtent l="0" t="0" r="0" b="0"/>
            <wp:wrapNone/>
            <wp:docPr id="1332698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864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A5C">
        <w:rPr>
          <w:sz w:val="28"/>
          <w:szCs w:val="28"/>
        </w:rPr>
        <w:t xml:space="preserve">Configuration des interfaces </w:t>
      </w:r>
      <w:r>
        <w:rPr>
          <w:sz w:val="28"/>
          <w:szCs w:val="28"/>
        </w:rPr>
        <w:t>de R3</w:t>
      </w:r>
    </w:p>
    <w:p w14:paraId="4D178599" w14:textId="5060CBBD" w:rsidR="00C21EDF" w:rsidRPr="00C21EDF" w:rsidRDefault="00C21EDF" w:rsidP="00C21EDF">
      <w:pPr>
        <w:ind w:left="0"/>
        <w:jc w:val="both"/>
        <w:rPr>
          <w:noProof/>
          <w:sz w:val="36"/>
          <w:szCs w:val="36"/>
        </w:rPr>
      </w:pPr>
    </w:p>
    <w:p w14:paraId="5613D7DC" w14:textId="75A9CDAB" w:rsidR="008C0EE1" w:rsidRDefault="008C0EE1" w:rsidP="00EF6C77">
      <w:pPr>
        <w:ind w:left="0"/>
        <w:jc w:val="both"/>
        <w:rPr>
          <w:szCs w:val="24"/>
        </w:rPr>
      </w:pPr>
    </w:p>
    <w:p w14:paraId="4B7EBE76" w14:textId="3C4D6A49" w:rsidR="009170BA" w:rsidRDefault="00B510C7" w:rsidP="009170BA">
      <w:pPr>
        <w:pStyle w:val="Paragraphedeliste"/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D761D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9744" behindDoc="0" locked="0" layoutInCell="1" allowOverlap="1" wp14:anchorId="10A7F7D2" wp14:editId="0D69BDC4">
            <wp:simplePos x="0" y="0"/>
            <wp:positionH relativeFrom="column">
              <wp:posOffset>0</wp:posOffset>
            </wp:positionH>
            <wp:positionV relativeFrom="paragraph">
              <wp:posOffset>431800</wp:posOffset>
            </wp:positionV>
            <wp:extent cx="4114165" cy="127000"/>
            <wp:effectExtent l="0" t="0" r="635" b="6350"/>
            <wp:wrapNone/>
            <wp:docPr id="69928150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50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09"/>
                    <a:stretch/>
                  </pic:blipFill>
                  <pic:spPr bwMode="auto">
                    <a:xfrm>
                      <a:off x="0" y="0"/>
                      <a:ext cx="4114165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32F2" w:rsidRPr="004832F2">
        <w:rPr>
          <w:noProof/>
          <w:sz w:val="28"/>
          <w:szCs w:val="28"/>
        </w:rPr>
        <w:t>Ajout de R3</w:t>
      </w:r>
      <w:r w:rsidR="00601C15">
        <w:rPr>
          <w:noProof/>
          <w:sz w:val="28"/>
          <w:szCs w:val="28"/>
        </w:rPr>
        <w:t xml:space="preserve"> au processus </w:t>
      </w:r>
      <w:r w:rsidR="009170BA">
        <w:rPr>
          <w:noProof/>
          <w:sz w:val="28"/>
          <w:szCs w:val="28"/>
        </w:rPr>
        <w:t>OSPF</w:t>
      </w:r>
    </w:p>
    <w:p w14:paraId="08848E73" w14:textId="6670763C" w:rsidR="009170BA" w:rsidRPr="00F23212" w:rsidRDefault="009170BA" w:rsidP="009170BA">
      <w:pPr>
        <w:ind w:left="0"/>
        <w:jc w:val="both"/>
        <w:rPr>
          <w:noProof/>
          <w:szCs w:val="24"/>
        </w:rPr>
      </w:pPr>
    </w:p>
    <w:p w14:paraId="18908526" w14:textId="483AD30E" w:rsidR="007E2059" w:rsidRPr="007E2059" w:rsidRDefault="005A5A88" w:rsidP="009479AE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noProof/>
          <w:sz w:val="28"/>
          <w:szCs w:val="28"/>
        </w:rPr>
        <w:t>Affectation de</w:t>
      </w:r>
      <w:r w:rsidR="00782758">
        <w:rPr>
          <w:noProof/>
          <w:sz w:val="28"/>
          <w:szCs w:val="28"/>
        </w:rPr>
        <w:t>s réseaux au routeur R3</w:t>
      </w:r>
    </w:p>
    <w:p w14:paraId="7B50B1A2" w14:textId="6691A72A" w:rsidR="007E2059" w:rsidRPr="007E2059" w:rsidRDefault="007E2059" w:rsidP="007E2059">
      <w:pPr>
        <w:pStyle w:val="Paragraphedeliste"/>
        <w:rPr>
          <w:szCs w:val="24"/>
        </w:rPr>
      </w:pPr>
      <w:r w:rsidRPr="00D761DC">
        <w:rPr>
          <w:noProof/>
        </w:rPr>
        <w:drawing>
          <wp:anchor distT="0" distB="0" distL="114300" distR="114300" simplePos="0" relativeHeight="251680768" behindDoc="0" locked="0" layoutInCell="1" allowOverlap="1" wp14:anchorId="52B3F7C3" wp14:editId="2572246F">
            <wp:simplePos x="0" y="0"/>
            <wp:positionH relativeFrom="column">
              <wp:posOffset>0</wp:posOffset>
            </wp:positionH>
            <wp:positionV relativeFrom="paragraph">
              <wp:posOffset>68369</wp:posOffset>
            </wp:positionV>
            <wp:extent cx="4114798" cy="370417"/>
            <wp:effectExtent l="0" t="0" r="635" b="0"/>
            <wp:wrapNone/>
            <wp:docPr id="1962351403" name="Image 196235140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50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3"/>
                    <a:stretch/>
                  </pic:blipFill>
                  <pic:spPr bwMode="auto">
                    <a:xfrm>
                      <a:off x="0" y="0"/>
                      <a:ext cx="4114798" cy="37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601041" w14:textId="3735E6F7" w:rsidR="007E2059" w:rsidRDefault="007E2059" w:rsidP="00905990">
      <w:pPr>
        <w:ind w:left="0"/>
        <w:jc w:val="both"/>
        <w:rPr>
          <w:szCs w:val="24"/>
        </w:rPr>
      </w:pPr>
    </w:p>
    <w:p w14:paraId="0FD64974" w14:textId="7B4B776A" w:rsidR="00905990" w:rsidRDefault="002D039B" w:rsidP="00905990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D761DC">
        <w:rPr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2331F20" wp14:editId="2415B884">
            <wp:simplePos x="0" y="0"/>
            <wp:positionH relativeFrom="column">
              <wp:posOffset>2</wp:posOffset>
            </wp:positionH>
            <wp:positionV relativeFrom="paragraph">
              <wp:posOffset>255270</wp:posOffset>
            </wp:positionV>
            <wp:extent cx="4020111" cy="314369"/>
            <wp:effectExtent l="0" t="0" r="0" b="9525"/>
            <wp:wrapNone/>
            <wp:docPr id="808206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607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521">
        <w:rPr>
          <w:sz w:val="28"/>
          <w:szCs w:val="28"/>
        </w:rPr>
        <w:t>Configuration de l’interface de R3 avec le réseau 10.5.5.</w:t>
      </w:r>
      <w:r w:rsidR="000253C6">
        <w:rPr>
          <w:sz w:val="28"/>
          <w:szCs w:val="28"/>
        </w:rPr>
        <w:t>0</w:t>
      </w:r>
      <w:r w:rsidR="00B14521">
        <w:rPr>
          <w:sz w:val="28"/>
          <w:szCs w:val="28"/>
        </w:rPr>
        <w:t>/24</w:t>
      </w:r>
    </w:p>
    <w:p w14:paraId="0C3BB80B" w14:textId="312E2EA6" w:rsidR="008C5D7B" w:rsidRDefault="008C5D7B" w:rsidP="008C5D7B">
      <w:pPr>
        <w:ind w:left="0"/>
        <w:jc w:val="both"/>
        <w:rPr>
          <w:szCs w:val="24"/>
        </w:rPr>
      </w:pPr>
    </w:p>
    <w:p w14:paraId="514EED5E" w14:textId="55C5D39E" w:rsidR="0063624F" w:rsidRPr="0053220A" w:rsidRDefault="00124166" w:rsidP="0053220A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sz w:val="28"/>
          <w:szCs w:val="28"/>
        </w:rPr>
        <w:t>Captures d’écran des paquets de type OSPF</w:t>
      </w:r>
    </w:p>
    <w:p w14:paraId="36871FEF" w14:textId="2C33932C" w:rsidR="0053220A" w:rsidRDefault="002D3D27" w:rsidP="0053220A">
      <w:pPr>
        <w:ind w:left="0"/>
        <w:jc w:val="both"/>
        <w:rPr>
          <w:szCs w:val="24"/>
        </w:rPr>
      </w:pPr>
      <w:r w:rsidRPr="003C71B5">
        <w:rPr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2EEC8F40" wp14:editId="47DA15E7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4048126" cy="2734734"/>
            <wp:effectExtent l="0" t="0" r="0" b="8890"/>
            <wp:wrapNone/>
            <wp:docPr id="143116997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9971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4048126" cy="273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5F8D">
        <w:rPr>
          <w:szCs w:val="24"/>
        </w:rPr>
        <w:t>Paquet OSPF du routeur R3</w:t>
      </w:r>
    </w:p>
    <w:p w14:paraId="16C9A320" w14:textId="72E8D4B5" w:rsidR="002D3D27" w:rsidRDefault="002D3D27" w:rsidP="0053220A">
      <w:pPr>
        <w:ind w:left="0"/>
        <w:jc w:val="both"/>
        <w:rPr>
          <w:szCs w:val="24"/>
        </w:rPr>
      </w:pPr>
    </w:p>
    <w:p w14:paraId="6B352F5A" w14:textId="39435154" w:rsidR="002D3D27" w:rsidRDefault="002D3D27" w:rsidP="0053220A">
      <w:pPr>
        <w:ind w:left="0"/>
        <w:jc w:val="both"/>
        <w:rPr>
          <w:szCs w:val="24"/>
        </w:rPr>
      </w:pPr>
    </w:p>
    <w:p w14:paraId="617D9564" w14:textId="5B4BFA67" w:rsidR="002D3D27" w:rsidRDefault="002D3D27" w:rsidP="0053220A">
      <w:pPr>
        <w:ind w:left="0"/>
        <w:jc w:val="both"/>
        <w:rPr>
          <w:szCs w:val="24"/>
        </w:rPr>
      </w:pPr>
    </w:p>
    <w:p w14:paraId="03A03D85" w14:textId="2DF4CA96" w:rsidR="002D3D27" w:rsidRDefault="002D3D27" w:rsidP="0053220A">
      <w:pPr>
        <w:ind w:left="0"/>
        <w:jc w:val="both"/>
        <w:rPr>
          <w:szCs w:val="24"/>
        </w:rPr>
      </w:pPr>
    </w:p>
    <w:p w14:paraId="78BE88A7" w14:textId="77777777" w:rsidR="002D3D27" w:rsidRDefault="002D3D27" w:rsidP="0053220A">
      <w:pPr>
        <w:ind w:left="0"/>
        <w:jc w:val="both"/>
        <w:rPr>
          <w:szCs w:val="24"/>
        </w:rPr>
      </w:pPr>
    </w:p>
    <w:p w14:paraId="775AAD86" w14:textId="20559670" w:rsidR="002D3D27" w:rsidRDefault="002D3D27" w:rsidP="0053220A">
      <w:pPr>
        <w:ind w:left="0"/>
        <w:jc w:val="both"/>
        <w:rPr>
          <w:szCs w:val="24"/>
        </w:rPr>
      </w:pPr>
    </w:p>
    <w:p w14:paraId="0465E203" w14:textId="15ACA7FE" w:rsidR="00574466" w:rsidRDefault="00574466" w:rsidP="0053220A">
      <w:pPr>
        <w:ind w:left="0"/>
        <w:jc w:val="both"/>
        <w:rPr>
          <w:szCs w:val="24"/>
        </w:rPr>
      </w:pPr>
    </w:p>
    <w:p w14:paraId="47009038" w14:textId="230CA014" w:rsidR="002D3D27" w:rsidRDefault="003D1126" w:rsidP="0053220A">
      <w:pPr>
        <w:ind w:left="0"/>
        <w:jc w:val="both"/>
        <w:rPr>
          <w:szCs w:val="24"/>
        </w:rPr>
      </w:pPr>
      <w:r w:rsidRPr="003C71B5">
        <w:rPr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7106E012" wp14:editId="29326FD5">
            <wp:simplePos x="0" y="0"/>
            <wp:positionH relativeFrom="column">
              <wp:posOffset>1</wp:posOffset>
            </wp:positionH>
            <wp:positionV relativeFrom="paragraph">
              <wp:posOffset>227542</wp:posOffset>
            </wp:positionV>
            <wp:extent cx="4019550" cy="2469389"/>
            <wp:effectExtent l="0" t="0" r="0" b="7620"/>
            <wp:wrapNone/>
            <wp:docPr id="108580536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5364" name="Image 1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56"/>
                    <a:stretch/>
                  </pic:blipFill>
                  <pic:spPr bwMode="auto">
                    <a:xfrm>
                      <a:off x="0" y="0"/>
                      <a:ext cx="4032179" cy="247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D27">
        <w:rPr>
          <w:szCs w:val="24"/>
        </w:rPr>
        <w:t>Paquet OSPF du routeur R1 :</w:t>
      </w:r>
    </w:p>
    <w:p w14:paraId="452A6BA2" w14:textId="414A08F9" w:rsidR="001D0A1B" w:rsidRDefault="001D0A1B" w:rsidP="0053220A">
      <w:pPr>
        <w:ind w:left="0"/>
        <w:jc w:val="both"/>
        <w:rPr>
          <w:szCs w:val="24"/>
        </w:rPr>
      </w:pPr>
    </w:p>
    <w:p w14:paraId="05D7D3ED" w14:textId="77777777" w:rsidR="000931C2" w:rsidRDefault="000931C2" w:rsidP="0053220A">
      <w:pPr>
        <w:ind w:left="0"/>
        <w:jc w:val="both"/>
        <w:rPr>
          <w:szCs w:val="24"/>
        </w:rPr>
      </w:pPr>
    </w:p>
    <w:p w14:paraId="7ED5B605" w14:textId="77777777" w:rsidR="000931C2" w:rsidRDefault="000931C2" w:rsidP="0053220A">
      <w:pPr>
        <w:ind w:left="0"/>
        <w:jc w:val="both"/>
        <w:rPr>
          <w:szCs w:val="24"/>
        </w:rPr>
      </w:pPr>
    </w:p>
    <w:p w14:paraId="1DA85ABE" w14:textId="77777777" w:rsidR="000931C2" w:rsidRDefault="000931C2" w:rsidP="0053220A">
      <w:pPr>
        <w:ind w:left="0"/>
        <w:jc w:val="both"/>
        <w:rPr>
          <w:szCs w:val="24"/>
        </w:rPr>
      </w:pPr>
    </w:p>
    <w:p w14:paraId="5179AC6F" w14:textId="77777777" w:rsidR="000931C2" w:rsidRDefault="000931C2" w:rsidP="0053220A">
      <w:pPr>
        <w:ind w:left="0"/>
        <w:jc w:val="both"/>
        <w:rPr>
          <w:szCs w:val="24"/>
        </w:rPr>
      </w:pPr>
    </w:p>
    <w:p w14:paraId="7938EC73" w14:textId="77777777" w:rsidR="000931C2" w:rsidRDefault="000931C2" w:rsidP="0053220A">
      <w:pPr>
        <w:ind w:left="0"/>
        <w:jc w:val="both"/>
        <w:rPr>
          <w:szCs w:val="24"/>
        </w:rPr>
      </w:pPr>
    </w:p>
    <w:p w14:paraId="3636F40A" w14:textId="77777777" w:rsidR="000931C2" w:rsidRDefault="000931C2" w:rsidP="0053220A">
      <w:pPr>
        <w:ind w:left="0"/>
        <w:jc w:val="both"/>
        <w:rPr>
          <w:szCs w:val="24"/>
        </w:rPr>
      </w:pPr>
    </w:p>
    <w:p w14:paraId="3B992D63" w14:textId="77777777" w:rsidR="000931C2" w:rsidRDefault="000931C2" w:rsidP="0053220A">
      <w:pPr>
        <w:ind w:left="0"/>
        <w:jc w:val="both"/>
        <w:rPr>
          <w:szCs w:val="24"/>
        </w:rPr>
      </w:pPr>
    </w:p>
    <w:p w14:paraId="08E1F9C9" w14:textId="4CACE40B" w:rsidR="00690E23" w:rsidRPr="00690E23" w:rsidRDefault="009906A6" w:rsidP="00690E23">
      <w:pPr>
        <w:pStyle w:val="Paragraphedeliste"/>
        <w:numPr>
          <w:ilvl w:val="0"/>
          <w:numId w:val="6"/>
        </w:numPr>
        <w:jc w:val="both"/>
        <w:rPr>
          <w:szCs w:val="24"/>
        </w:rPr>
      </w:pPr>
      <w:r>
        <w:rPr>
          <w:sz w:val="28"/>
          <w:szCs w:val="28"/>
        </w:rPr>
        <w:lastRenderedPageBreak/>
        <w:t>Vérification de la communication entre les sous-réseaux</w:t>
      </w:r>
    </w:p>
    <w:p w14:paraId="0AE24478" w14:textId="3D42402B" w:rsidR="00690E23" w:rsidRDefault="005B7615" w:rsidP="00690E23">
      <w:pPr>
        <w:ind w:left="0"/>
        <w:jc w:val="both"/>
        <w:rPr>
          <w:szCs w:val="24"/>
        </w:rPr>
      </w:pPr>
      <w:r>
        <w:rPr>
          <w:szCs w:val="24"/>
        </w:rPr>
        <w:t>La communication entre les différents sous-réseaux fonctionne correctement.</w:t>
      </w:r>
    </w:p>
    <w:p w14:paraId="5C0345B5" w14:textId="77777777" w:rsidR="002F1628" w:rsidRDefault="002F1628" w:rsidP="00690E23">
      <w:pPr>
        <w:ind w:left="0"/>
        <w:jc w:val="both"/>
        <w:rPr>
          <w:szCs w:val="24"/>
        </w:rPr>
      </w:pPr>
    </w:p>
    <w:p w14:paraId="30C51730" w14:textId="55462B13" w:rsidR="006F17EF" w:rsidRDefault="006F17EF" w:rsidP="006F17E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6F17EF">
        <w:rPr>
          <w:sz w:val="28"/>
          <w:szCs w:val="28"/>
        </w:rPr>
        <w:t>Que contiennent les tables de routage de R1, R2 et R3 ?</w:t>
      </w:r>
    </w:p>
    <w:p w14:paraId="1D479EDE" w14:textId="2A469F89" w:rsidR="006F17EF" w:rsidRDefault="00233EB7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32774FDD" wp14:editId="534755C8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760720" cy="1348105"/>
            <wp:effectExtent l="0" t="0" r="0" b="4445"/>
            <wp:wrapNone/>
            <wp:docPr id="81850289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289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631">
        <w:rPr>
          <w:szCs w:val="24"/>
        </w:rPr>
        <w:t>Table de routage du routeur R1 :</w:t>
      </w:r>
    </w:p>
    <w:p w14:paraId="4A48AAEE" w14:textId="5FB8B132" w:rsidR="00233EB7" w:rsidRDefault="00233EB7" w:rsidP="006F17EF">
      <w:pPr>
        <w:ind w:left="0"/>
        <w:jc w:val="both"/>
        <w:rPr>
          <w:szCs w:val="24"/>
        </w:rPr>
      </w:pPr>
    </w:p>
    <w:p w14:paraId="7DB1CBB6" w14:textId="5575BEFE" w:rsidR="00233EB7" w:rsidRDefault="00233EB7" w:rsidP="006F17EF">
      <w:pPr>
        <w:ind w:left="0"/>
        <w:jc w:val="both"/>
        <w:rPr>
          <w:szCs w:val="24"/>
        </w:rPr>
      </w:pPr>
    </w:p>
    <w:p w14:paraId="59E6BFEF" w14:textId="40830682" w:rsidR="00233EB7" w:rsidRDefault="00233EB7" w:rsidP="006F17EF">
      <w:pPr>
        <w:ind w:left="0"/>
        <w:jc w:val="both"/>
        <w:rPr>
          <w:szCs w:val="24"/>
        </w:rPr>
      </w:pPr>
    </w:p>
    <w:p w14:paraId="52700214" w14:textId="4EBC5646" w:rsidR="00A00631" w:rsidRDefault="00A00631" w:rsidP="006F17EF">
      <w:pPr>
        <w:ind w:left="0"/>
        <w:jc w:val="both"/>
        <w:rPr>
          <w:szCs w:val="24"/>
        </w:rPr>
      </w:pPr>
    </w:p>
    <w:p w14:paraId="5E9D5C12" w14:textId="236D2A98" w:rsidR="00233EB7" w:rsidRDefault="00B70EDC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0E5C5AD" wp14:editId="7A3D1F47">
            <wp:simplePos x="0" y="0"/>
            <wp:positionH relativeFrom="column">
              <wp:posOffset>0</wp:posOffset>
            </wp:positionH>
            <wp:positionV relativeFrom="paragraph">
              <wp:posOffset>241088</wp:posOffset>
            </wp:positionV>
            <wp:extent cx="5760720" cy="1377315"/>
            <wp:effectExtent l="0" t="0" r="0" b="0"/>
            <wp:wrapNone/>
            <wp:docPr id="15555290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90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EB7">
        <w:rPr>
          <w:szCs w:val="24"/>
        </w:rPr>
        <w:t>Table de routage du routeur R2 :</w:t>
      </w:r>
    </w:p>
    <w:p w14:paraId="61B89304" w14:textId="55B532DD" w:rsidR="00911CFA" w:rsidRDefault="00911CFA" w:rsidP="006F17EF">
      <w:pPr>
        <w:ind w:left="0"/>
        <w:jc w:val="both"/>
        <w:rPr>
          <w:szCs w:val="24"/>
        </w:rPr>
      </w:pPr>
    </w:p>
    <w:p w14:paraId="54B1CB84" w14:textId="77777777" w:rsidR="00766495" w:rsidRDefault="00766495" w:rsidP="006F17EF">
      <w:pPr>
        <w:ind w:left="0"/>
        <w:jc w:val="both"/>
        <w:rPr>
          <w:szCs w:val="24"/>
        </w:rPr>
      </w:pPr>
    </w:p>
    <w:p w14:paraId="7BAAB5A4" w14:textId="77777777" w:rsidR="00B70EDC" w:rsidRDefault="00B70EDC" w:rsidP="006F17EF">
      <w:pPr>
        <w:ind w:left="0"/>
        <w:jc w:val="both"/>
        <w:rPr>
          <w:szCs w:val="24"/>
        </w:rPr>
      </w:pPr>
    </w:p>
    <w:p w14:paraId="44A37E8B" w14:textId="77777777" w:rsidR="00B70EDC" w:rsidRDefault="00B70EDC" w:rsidP="006F17EF">
      <w:pPr>
        <w:ind w:left="0"/>
        <w:jc w:val="both"/>
        <w:rPr>
          <w:szCs w:val="24"/>
        </w:rPr>
      </w:pPr>
    </w:p>
    <w:p w14:paraId="127682EF" w14:textId="58581B54" w:rsidR="00B70EDC" w:rsidRDefault="001B2775" w:rsidP="006F17EF">
      <w:pPr>
        <w:ind w:left="0"/>
        <w:jc w:val="both"/>
        <w:rPr>
          <w:szCs w:val="24"/>
        </w:rPr>
      </w:pPr>
      <w:r>
        <w:rPr>
          <w:szCs w:val="24"/>
        </w:rPr>
        <w:t>Table de routage du routeur R3 :</w:t>
      </w:r>
    </w:p>
    <w:p w14:paraId="473141F2" w14:textId="08F02ED8" w:rsidR="001B2775" w:rsidRDefault="001B2775" w:rsidP="006F17EF">
      <w:pPr>
        <w:ind w:left="0"/>
        <w:jc w:val="both"/>
        <w:rPr>
          <w:szCs w:val="24"/>
        </w:rPr>
      </w:pPr>
      <w:r w:rsidRPr="00351825">
        <w:rPr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0141CAA5" wp14:editId="2192C35A">
            <wp:simplePos x="0" y="0"/>
            <wp:positionH relativeFrom="column">
              <wp:posOffset>0</wp:posOffset>
            </wp:positionH>
            <wp:positionV relativeFrom="paragraph">
              <wp:posOffset>847</wp:posOffset>
            </wp:positionV>
            <wp:extent cx="5760720" cy="1163955"/>
            <wp:effectExtent l="0" t="0" r="0" b="0"/>
            <wp:wrapNone/>
            <wp:docPr id="14433632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32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2D05D" w14:textId="77777777" w:rsidR="001B2775" w:rsidRDefault="001B2775" w:rsidP="006F17EF">
      <w:pPr>
        <w:ind w:left="0"/>
        <w:jc w:val="both"/>
        <w:rPr>
          <w:szCs w:val="24"/>
        </w:rPr>
      </w:pPr>
    </w:p>
    <w:p w14:paraId="0C643814" w14:textId="77777777" w:rsidR="001B2775" w:rsidRDefault="001B2775" w:rsidP="006F17EF">
      <w:pPr>
        <w:ind w:left="0"/>
        <w:jc w:val="both"/>
        <w:rPr>
          <w:szCs w:val="24"/>
        </w:rPr>
      </w:pPr>
    </w:p>
    <w:p w14:paraId="6EF28AEE" w14:textId="77777777" w:rsidR="001B2775" w:rsidRPr="006B3838" w:rsidRDefault="001B2775" w:rsidP="006F17EF">
      <w:pPr>
        <w:ind w:left="0"/>
        <w:jc w:val="both"/>
        <w:rPr>
          <w:szCs w:val="24"/>
        </w:rPr>
      </w:pPr>
    </w:p>
    <w:sectPr w:rsidR="001B2775" w:rsidRPr="006B3838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5"/>
  </w:num>
  <w:num w:numId="2" w16cid:durableId="68117684">
    <w:abstractNumId w:val="1"/>
  </w:num>
  <w:num w:numId="3" w16cid:durableId="1209950096">
    <w:abstractNumId w:val="4"/>
  </w:num>
  <w:num w:numId="4" w16cid:durableId="1487429028">
    <w:abstractNumId w:val="2"/>
  </w:num>
  <w:num w:numId="5" w16cid:durableId="1232424170">
    <w:abstractNumId w:val="0"/>
  </w:num>
  <w:num w:numId="6" w16cid:durableId="206359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545D"/>
    <w:rsid w:val="000253C6"/>
    <w:rsid w:val="000306E7"/>
    <w:rsid w:val="000327F3"/>
    <w:rsid w:val="0004437D"/>
    <w:rsid w:val="00044758"/>
    <w:rsid w:val="00045191"/>
    <w:rsid w:val="000515B7"/>
    <w:rsid w:val="00051C8C"/>
    <w:rsid w:val="00052524"/>
    <w:rsid w:val="00057159"/>
    <w:rsid w:val="000665EE"/>
    <w:rsid w:val="00075100"/>
    <w:rsid w:val="00083BAA"/>
    <w:rsid w:val="000931C2"/>
    <w:rsid w:val="00096F32"/>
    <w:rsid w:val="00097F96"/>
    <w:rsid w:val="000A0A37"/>
    <w:rsid w:val="000B488C"/>
    <w:rsid w:val="000C28ED"/>
    <w:rsid w:val="000C565D"/>
    <w:rsid w:val="000D2CC2"/>
    <w:rsid w:val="000F0902"/>
    <w:rsid w:val="000F0F9F"/>
    <w:rsid w:val="000F741B"/>
    <w:rsid w:val="001015E0"/>
    <w:rsid w:val="00103B5B"/>
    <w:rsid w:val="0010680C"/>
    <w:rsid w:val="00106E4A"/>
    <w:rsid w:val="00120245"/>
    <w:rsid w:val="00120618"/>
    <w:rsid w:val="00124166"/>
    <w:rsid w:val="00126E88"/>
    <w:rsid w:val="0013286C"/>
    <w:rsid w:val="00141C00"/>
    <w:rsid w:val="00167B0B"/>
    <w:rsid w:val="001766D6"/>
    <w:rsid w:val="00185827"/>
    <w:rsid w:val="00187829"/>
    <w:rsid w:val="00191241"/>
    <w:rsid w:val="00191513"/>
    <w:rsid w:val="00192763"/>
    <w:rsid w:val="00193C3A"/>
    <w:rsid w:val="001A5789"/>
    <w:rsid w:val="001B2775"/>
    <w:rsid w:val="001B4562"/>
    <w:rsid w:val="001C437E"/>
    <w:rsid w:val="001D0A1B"/>
    <w:rsid w:val="001D17FD"/>
    <w:rsid w:val="001D3C7D"/>
    <w:rsid w:val="001E2320"/>
    <w:rsid w:val="001F2B88"/>
    <w:rsid w:val="00212293"/>
    <w:rsid w:val="0021405A"/>
    <w:rsid w:val="00214E28"/>
    <w:rsid w:val="0021752E"/>
    <w:rsid w:val="00230F79"/>
    <w:rsid w:val="002322F6"/>
    <w:rsid w:val="002329BB"/>
    <w:rsid w:val="00233EB7"/>
    <w:rsid w:val="00247249"/>
    <w:rsid w:val="00247312"/>
    <w:rsid w:val="00255CD5"/>
    <w:rsid w:val="00283F15"/>
    <w:rsid w:val="002A2DEC"/>
    <w:rsid w:val="002B20C4"/>
    <w:rsid w:val="002C3CB7"/>
    <w:rsid w:val="002D039B"/>
    <w:rsid w:val="002D3D27"/>
    <w:rsid w:val="002F1628"/>
    <w:rsid w:val="002F194B"/>
    <w:rsid w:val="002F65ED"/>
    <w:rsid w:val="003067D4"/>
    <w:rsid w:val="00320E99"/>
    <w:rsid w:val="00331D7E"/>
    <w:rsid w:val="00352B81"/>
    <w:rsid w:val="00353D49"/>
    <w:rsid w:val="00354E53"/>
    <w:rsid w:val="003707F4"/>
    <w:rsid w:val="00373E34"/>
    <w:rsid w:val="00376D88"/>
    <w:rsid w:val="003A0150"/>
    <w:rsid w:val="003A04A2"/>
    <w:rsid w:val="003B2AB4"/>
    <w:rsid w:val="003B7841"/>
    <w:rsid w:val="003D1126"/>
    <w:rsid w:val="003D4F3F"/>
    <w:rsid w:val="003E24DF"/>
    <w:rsid w:val="003F2A60"/>
    <w:rsid w:val="00402901"/>
    <w:rsid w:val="0041428F"/>
    <w:rsid w:val="004229C1"/>
    <w:rsid w:val="00426AC0"/>
    <w:rsid w:val="00443463"/>
    <w:rsid w:val="004526D0"/>
    <w:rsid w:val="00462502"/>
    <w:rsid w:val="00482D79"/>
    <w:rsid w:val="004832F2"/>
    <w:rsid w:val="00487557"/>
    <w:rsid w:val="004A2B0D"/>
    <w:rsid w:val="004B14F6"/>
    <w:rsid w:val="004B7E91"/>
    <w:rsid w:val="004C070B"/>
    <w:rsid w:val="004D2228"/>
    <w:rsid w:val="004D5EB3"/>
    <w:rsid w:val="004D71D3"/>
    <w:rsid w:val="004F1EED"/>
    <w:rsid w:val="00510352"/>
    <w:rsid w:val="005132EF"/>
    <w:rsid w:val="0053220A"/>
    <w:rsid w:val="0054738C"/>
    <w:rsid w:val="0055055A"/>
    <w:rsid w:val="00550F70"/>
    <w:rsid w:val="00552612"/>
    <w:rsid w:val="00555007"/>
    <w:rsid w:val="00574466"/>
    <w:rsid w:val="00583F7D"/>
    <w:rsid w:val="00586B5D"/>
    <w:rsid w:val="00592E53"/>
    <w:rsid w:val="00593CF3"/>
    <w:rsid w:val="005A286A"/>
    <w:rsid w:val="005A5A88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7940"/>
    <w:rsid w:val="005E415E"/>
    <w:rsid w:val="005F2FAA"/>
    <w:rsid w:val="00601C15"/>
    <w:rsid w:val="00607C49"/>
    <w:rsid w:val="00615018"/>
    <w:rsid w:val="0062123A"/>
    <w:rsid w:val="0063624F"/>
    <w:rsid w:val="0063784A"/>
    <w:rsid w:val="006449E1"/>
    <w:rsid w:val="00646E75"/>
    <w:rsid w:val="00657620"/>
    <w:rsid w:val="006633C8"/>
    <w:rsid w:val="0068024F"/>
    <w:rsid w:val="006839FC"/>
    <w:rsid w:val="006850E0"/>
    <w:rsid w:val="00690E23"/>
    <w:rsid w:val="006B3838"/>
    <w:rsid w:val="006C1AD1"/>
    <w:rsid w:val="006C29AC"/>
    <w:rsid w:val="006C3F15"/>
    <w:rsid w:val="006D27B7"/>
    <w:rsid w:val="006F17EF"/>
    <w:rsid w:val="006F1D36"/>
    <w:rsid w:val="006F29F1"/>
    <w:rsid w:val="006F6F10"/>
    <w:rsid w:val="00711BEB"/>
    <w:rsid w:val="00723E3C"/>
    <w:rsid w:val="007315FB"/>
    <w:rsid w:val="00731CC6"/>
    <w:rsid w:val="00744451"/>
    <w:rsid w:val="00755B85"/>
    <w:rsid w:val="00757592"/>
    <w:rsid w:val="00766495"/>
    <w:rsid w:val="007729E5"/>
    <w:rsid w:val="00782758"/>
    <w:rsid w:val="00783E79"/>
    <w:rsid w:val="007934CC"/>
    <w:rsid w:val="00796999"/>
    <w:rsid w:val="007A5ECA"/>
    <w:rsid w:val="007B5AE8"/>
    <w:rsid w:val="007C2FB1"/>
    <w:rsid w:val="007C5F6A"/>
    <w:rsid w:val="007D30F7"/>
    <w:rsid w:val="007D6E48"/>
    <w:rsid w:val="007E2059"/>
    <w:rsid w:val="007E7F36"/>
    <w:rsid w:val="007F5192"/>
    <w:rsid w:val="007F7D2E"/>
    <w:rsid w:val="0080354C"/>
    <w:rsid w:val="00805744"/>
    <w:rsid w:val="00806371"/>
    <w:rsid w:val="008129B3"/>
    <w:rsid w:val="0082055B"/>
    <w:rsid w:val="00823911"/>
    <w:rsid w:val="00834BAA"/>
    <w:rsid w:val="0084150C"/>
    <w:rsid w:val="00853B3C"/>
    <w:rsid w:val="0086377C"/>
    <w:rsid w:val="0086423E"/>
    <w:rsid w:val="00872FFC"/>
    <w:rsid w:val="00883F39"/>
    <w:rsid w:val="008879F9"/>
    <w:rsid w:val="008A0FF5"/>
    <w:rsid w:val="008A2FD9"/>
    <w:rsid w:val="008B41E2"/>
    <w:rsid w:val="008C0EE1"/>
    <w:rsid w:val="008C5D7B"/>
    <w:rsid w:val="008D0429"/>
    <w:rsid w:val="008D7DF6"/>
    <w:rsid w:val="008F6A3B"/>
    <w:rsid w:val="00905990"/>
    <w:rsid w:val="00910D6C"/>
    <w:rsid w:val="00911CFA"/>
    <w:rsid w:val="00916FF5"/>
    <w:rsid w:val="009170BA"/>
    <w:rsid w:val="00927A4B"/>
    <w:rsid w:val="0093458A"/>
    <w:rsid w:val="00943311"/>
    <w:rsid w:val="009479AE"/>
    <w:rsid w:val="0095685A"/>
    <w:rsid w:val="00960A0B"/>
    <w:rsid w:val="00972E8F"/>
    <w:rsid w:val="00973075"/>
    <w:rsid w:val="009806E9"/>
    <w:rsid w:val="0098152E"/>
    <w:rsid w:val="009906A6"/>
    <w:rsid w:val="009A2A68"/>
    <w:rsid w:val="009D684D"/>
    <w:rsid w:val="009D6E13"/>
    <w:rsid w:val="009D785B"/>
    <w:rsid w:val="009E6274"/>
    <w:rsid w:val="009E6D8B"/>
    <w:rsid w:val="00A00631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96CF8"/>
    <w:rsid w:val="00AA438F"/>
    <w:rsid w:val="00AA4A40"/>
    <w:rsid w:val="00AA5DDC"/>
    <w:rsid w:val="00AC10AC"/>
    <w:rsid w:val="00AC4B13"/>
    <w:rsid w:val="00AC6B69"/>
    <w:rsid w:val="00AD199A"/>
    <w:rsid w:val="00AD330E"/>
    <w:rsid w:val="00AD3BD5"/>
    <w:rsid w:val="00AD766B"/>
    <w:rsid w:val="00AE1388"/>
    <w:rsid w:val="00AE7311"/>
    <w:rsid w:val="00AE7EE3"/>
    <w:rsid w:val="00AF24A2"/>
    <w:rsid w:val="00AF3982"/>
    <w:rsid w:val="00AF4B53"/>
    <w:rsid w:val="00AF63B9"/>
    <w:rsid w:val="00B11360"/>
    <w:rsid w:val="00B13EF7"/>
    <w:rsid w:val="00B14521"/>
    <w:rsid w:val="00B17B23"/>
    <w:rsid w:val="00B24973"/>
    <w:rsid w:val="00B3536C"/>
    <w:rsid w:val="00B36BFA"/>
    <w:rsid w:val="00B41E54"/>
    <w:rsid w:val="00B46697"/>
    <w:rsid w:val="00B50294"/>
    <w:rsid w:val="00B510C7"/>
    <w:rsid w:val="00B5177E"/>
    <w:rsid w:val="00B52FC9"/>
    <w:rsid w:val="00B57D6E"/>
    <w:rsid w:val="00B70EDC"/>
    <w:rsid w:val="00B730D7"/>
    <w:rsid w:val="00B73D03"/>
    <w:rsid w:val="00B751BF"/>
    <w:rsid w:val="00B771D5"/>
    <w:rsid w:val="00BA459A"/>
    <w:rsid w:val="00BA5817"/>
    <w:rsid w:val="00BB1D68"/>
    <w:rsid w:val="00BB363E"/>
    <w:rsid w:val="00BB3C3D"/>
    <w:rsid w:val="00BC204D"/>
    <w:rsid w:val="00BC4CC0"/>
    <w:rsid w:val="00BC7C5C"/>
    <w:rsid w:val="00BD545A"/>
    <w:rsid w:val="00BD76DD"/>
    <w:rsid w:val="00BF2233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701F7"/>
    <w:rsid w:val="00C70786"/>
    <w:rsid w:val="00C971E3"/>
    <w:rsid w:val="00CC60DC"/>
    <w:rsid w:val="00CE0900"/>
    <w:rsid w:val="00CE19F2"/>
    <w:rsid w:val="00CF2791"/>
    <w:rsid w:val="00D12A5C"/>
    <w:rsid w:val="00D13B44"/>
    <w:rsid w:val="00D41084"/>
    <w:rsid w:val="00D41E91"/>
    <w:rsid w:val="00D46C2B"/>
    <w:rsid w:val="00D572CF"/>
    <w:rsid w:val="00D572D0"/>
    <w:rsid w:val="00D63A7B"/>
    <w:rsid w:val="00D66593"/>
    <w:rsid w:val="00D67C82"/>
    <w:rsid w:val="00D838A4"/>
    <w:rsid w:val="00DD20E0"/>
    <w:rsid w:val="00DD5456"/>
    <w:rsid w:val="00DE2410"/>
    <w:rsid w:val="00DE5ADE"/>
    <w:rsid w:val="00DE6DA2"/>
    <w:rsid w:val="00DF14E0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5A6F"/>
    <w:rsid w:val="00EC4A51"/>
    <w:rsid w:val="00EE0952"/>
    <w:rsid w:val="00EE19C9"/>
    <w:rsid w:val="00EE44F2"/>
    <w:rsid w:val="00EF6C77"/>
    <w:rsid w:val="00EF70E3"/>
    <w:rsid w:val="00F00651"/>
    <w:rsid w:val="00F23212"/>
    <w:rsid w:val="00F233FA"/>
    <w:rsid w:val="00F25F37"/>
    <w:rsid w:val="00F30D9C"/>
    <w:rsid w:val="00F353CC"/>
    <w:rsid w:val="00F410B8"/>
    <w:rsid w:val="00F71DCB"/>
    <w:rsid w:val="00F763B6"/>
    <w:rsid w:val="00FA2194"/>
    <w:rsid w:val="00FA7F3E"/>
    <w:rsid w:val="00FC009C"/>
    <w:rsid w:val="00FC24E8"/>
    <w:rsid w:val="00FC760F"/>
    <w:rsid w:val="00FD4052"/>
    <w:rsid w:val="00FE0F43"/>
    <w:rsid w:val="00FE21BD"/>
    <w:rsid w:val="00FF1A8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semiHidden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7</Pages>
  <Words>386</Words>
  <Characters>2124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2023-09-18T10:07:00Z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