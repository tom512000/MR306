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0640" w14:textId="77777777" w:rsidR="005D7940" w:rsidRDefault="005D7940" w:rsidP="005D7940">
      <w:pPr>
        <w:spacing w:before="120" w:after="0"/>
      </w:pPr>
      <w:r w:rsidRPr="0041428F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1268834" wp14:editId="3AD8F9E4">
                <wp:simplePos x="0" y="0"/>
                <wp:positionH relativeFrom="column">
                  <wp:posOffset>-548640</wp:posOffset>
                </wp:positionH>
                <wp:positionV relativeFrom="paragraph">
                  <wp:posOffset>-457200</wp:posOffset>
                </wp:positionV>
                <wp:extent cx="8247380" cy="3026410"/>
                <wp:effectExtent l="0" t="0" r="1270" b="2540"/>
                <wp:wrapNone/>
                <wp:docPr id="19" name="Graphiqu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 libre :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libre :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 libre :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590CA" id="Graphique 17" o:spid="_x0000_s1026" alt="&quot;&quot;" style="position:absolute;margin-left:-43.2pt;margin-top:-36pt;width:649.4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">
                <v:shape id="Forme libre : Forme libre :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libre :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 libre :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6977"/>
        <w:gridCol w:w="3489"/>
      </w:tblGrid>
      <w:tr w:rsidR="00A66B18" w:rsidRPr="0041428F" w14:paraId="56A94317" w14:textId="77777777" w:rsidTr="009806E9">
        <w:trPr>
          <w:trHeight w:val="270"/>
          <w:jc w:val="center"/>
        </w:trPr>
        <w:tc>
          <w:tcPr>
            <w:tcW w:w="10466" w:type="dxa"/>
            <w:gridSpan w:val="2"/>
          </w:tcPr>
          <w:p w14:paraId="51B98ED4" w14:textId="77777777" w:rsidR="00A66B18" w:rsidRPr="0041428F" w:rsidRDefault="0021405A" w:rsidP="007E7F36">
            <w:pPr>
              <w:pStyle w:val="Titre"/>
            </w:pPr>
            <w:r>
              <w:t>MR306 - Architecture des Réseaux</w:t>
            </w:r>
          </w:p>
        </w:tc>
      </w:tr>
      <w:tr w:rsidR="007E7F36" w:rsidRPr="0041428F" w14:paraId="5B5C530C" w14:textId="77777777" w:rsidTr="009806E9">
        <w:trPr>
          <w:trHeight w:val="630"/>
          <w:jc w:val="center"/>
        </w:trPr>
        <w:tc>
          <w:tcPr>
            <w:tcW w:w="10466" w:type="dxa"/>
            <w:gridSpan w:val="2"/>
            <w:vAlign w:val="bottom"/>
          </w:tcPr>
          <w:p w14:paraId="367FAEA9" w14:textId="20BCA7CF" w:rsidR="007E7F36" w:rsidRDefault="007E7F36" w:rsidP="00A66B18">
            <w:pPr>
              <w:pStyle w:val="Coordonnes"/>
            </w:pPr>
          </w:p>
        </w:tc>
      </w:tr>
      <w:tr w:rsidR="009806E9" w:rsidRPr="0041428F" w14:paraId="707B9EEC" w14:textId="77777777" w:rsidTr="009806E9">
        <w:trPr>
          <w:trHeight w:val="492"/>
          <w:jc w:val="center"/>
        </w:trPr>
        <w:tc>
          <w:tcPr>
            <w:tcW w:w="6977" w:type="dxa"/>
            <w:vMerge w:val="restart"/>
          </w:tcPr>
          <w:p w14:paraId="19F8FF7E" w14:textId="52FAE65F" w:rsidR="009806E9" w:rsidRPr="005A7FC0" w:rsidRDefault="00AF4B53" w:rsidP="009806E9">
            <w:pPr>
              <w:pStyle w:val="Informationssurlarunion"/>
              <w:ind w:left="0"/>
              <w:jc w:val="both"/>
              <w:rPr>
                <w:b/>
                <w:bCs/>
                <w:sz w:val="28"/>
                <w:szCs w:val="28"/>
                <w:lang w:bidi="fr-FR"/>
              </w:rPr>
            </w:pPr>
            <w:r w:rsidRPr="005A7FC0">
              <w:rPr>
                <w:b/>
                <w:bCs/>
                <w:sz w:val="28"/>
                <w:szCs w:val="28"/>
                <w:lang w:bidi="fr-FR"/>
              </w:rPr>
              <w:t xml:space="preserve">           </w:t>
            </w:r>
            <w:r w:rsidR="00CE19F2" w:rsidRPr="005A7FC0">
              <w:rPr>
                <w:b/>
                <w:bCs/>
                <w:sz w:val="28"/>
                <w:szCs w:val="28"/>
                <w:lang w:bidi="fr-FR"/>
              </w:rPr>
              <w:t>Tom SIKORA</w:t>
            </w:r>
          </w:p>
          <w:p w14:paraId="70FC6A99" w14:textId="6A9D0EE3" w:rsidR="00CE19F2" w:rsidRPr="005A7FC0" w:rsidRDefault="002F194B" w:rsidP="009806E9">
            <w:pPr>
              <w:pStyle w:val="Informationssurlarunion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5A7FC0">
              <w:rPr>
                <w:b/>
                <w:bCs/>
                <w:sz w:val="28"/>
                <w:szCs w:val="28"/>
                <w:lang w:bidi="fr-FR"/>
              </w:rPr>
              <w:t xml:space="preserve">           </w:t>
            </w:r>
            <w:r w:rsidR="00CE19F2" w:rsidRPr="005A7FC0">
              <w:rPr>
                <w:b/>
                <w:bCs/>
                <w:sz w:val="28"/>
                <w:szCs w:val="28"/>
                <w:lang w:bidi="fr-FR"/>
              </w:rPr>
              <w:t xml:space="preserve">Mathis </w:t>
            </w:r>
            <w:r w:rsidRPr="005A7FC0">
              <w:rPr>
                <w:b/>
                <w:bCs/>
                <w:sz w:val="28"/>
                <w:szCs w:val="28"/>
                <w:lang w:bidi="fr-FR"/>
              </w:rPr>
              <w:t>CLAVERIE</w:t>
            </w:r>
          </w:p>
        </w:tc>
        <w:tc>
          <w:tcPr>
            <w:tcW w:w="3489" w:type="dxa"/>
            <w:vAlign w:val="bottom"/>
          </w:tcPr>
          <w:p w14:paraId="1E92600D" w14:textId="77777777" w:rsidR="009806E9" w:rsidRDefault="009806E9" w:rsidP="00A66B18">
            <w:pPr>
              <w:pStyle w:val="Coordonnes"/>
            </w:pPr>
          </w:p>
        </w:tc>
      </w:tr>
      <w:tr w:rsidR="009806E9" w:rsidRPr="0041428F" w14:paraId="5B61031A" w14:textId="77777777" w:rsidTr="009806E9">
        <w:trPr>
          <w:trHeight w:val="492"/>
          <w:jc w:val="center"/>
        </w:trPr>
        <w:tc>
          <w:tcPr>
            <w:tcW w:w="6977" w:type="dxa"/>
            <w:vMerge/>
          </w:tcPr>
          <w:p w14:paraId="1EB611D7" w14:textId="79B4ED43" w:rsidR="009806E9" w:rsidRDefault="009806E9" w:rsidP="009806E9">
            <w:pPr>
              <w:pStyle w:val="Coordonnes"/>
              <w:jc w:val="both"/>
            </w:pPr>
          </w:p>
        </w:tc>
        <w:tc>
          <w:tcPr>
            <w:tcW w:w="3489" w:type="dxa"/>
            <w:vAlign w:val="bottom"/>
          </w:tcPr>
          <w:p w14:paraId="49D71582" w14:textId="77777777" w:rsidR="009806E9" w:rsidRDefault="009806E9" w:rsidP="00A66B18">
            <w:pPr>
              <w:pStyle w:val="Coordonnes"/>
            </w:pPr>
          </w:p>
        </w:tc>
      </w:tr>
      <w:tr w:rsidR="009A2A68" w:rsidRPr="0041428F" w14:paraId="21706BC9" w14:textId="77777777" w:rsidTr="004334D5">
        <w:trPr>
          <w:trHeight w:val="492"/>
          <w:jc w:val="center"/>
        </w:trPr>
        <w:tc>
          <w:tcPr>
            <w:tcW w:w="6977" w:type="dxa"/>
            <w:vMerge w:val="restart"/>
          </w:tcPr>
          <w:p w14:paraId="5CF99650" w14:textId="1EB7780D" w:rsidR="000B488C" w:rsidRPr="008A2FD9" w:rsidRDefault="000B488C" w:rsidP="009A2A68">
            <w:pPr>
              <w:pStyle w:val="Coordonnes"/>
              <w:rPr>
                <w:b/>
                <w:bCs/>
                <w:szCs w:val="24"/>
                <w:lang w:bidi="fr-FR"/>
              </w:rPr>
            </w:pPr>
          </w:p>
          <w:p w14:paraId="0A2B4633" w14:textId="59A5A2DF" w:rsidR="009A2A68" w:rsidRPr="00FE21BD" w:rsidRDefault="00A139FC" w:rsidP="009A2A68">
            <w:pPr>
              <w:pStyle w:val="Coordonnes"/>
              <w:rPr>
                <w:sz w:val="40"/>
                <w:szCs w:val="40"/>
              </w:rPr>
            </w:pPr>
            <w:r w:rsidRPr="00FE21BD">
              <w:rPr>
                <w:b/>
                <w:bCs/>
                <w:sz w:val="40"/>
                <w:szCs w:val="40"/>
                <w:lang w:bidi="fr-FR"/>
              </w:rPr>
              <w:t>TD</w:t>
            </w:r>
            <w:r w:rsidR="00BB7D0E">
              <w:rPr>
                <w:b/>
                <w:bCs/>
                <w:sz w:val="40"/>
                <w:szCs w:val="40"/>
                <w:lang w:bidi="fr-FR"/>
              </w:rPr>
              <w:t>3</w:t>
            </w:r>
            <w:r w:rsidRPr="00FE21BD">
              <w:rPr>
                <w:b/>
                <w:bCs/>
                <w:sz w:val="40"/>
                <w:szCs w:val="40"/>
                <w:lang w:bidi="fr-FR"/>
              </w:rPr>
              <w:t xml:space="preserve"> : </w:t>
            </w:r>
            <w:r w:rsidR="00BB7D0E">
              <w:rPr>
                <w:b/>
                <w:bCs/>
                <w:sz w:val="40"/>
                <w:szCs w:val="40"/>
                <w:lang w:bidi="fr-FR"/>
              </w:rPr>
              <w:t>NAT</w:t>
            </w:r>
          </w:p>
        </w:tc>
        <w:tc>
          <w:tcPr>
            <w:tcW w:w="3489" w:type="dxa"/>
            <w:vAlign w:val="bottom"/>
          </w:tcPr>
          <w:p w14:paraId="3930D537" w14:textId="77777777" w:rsidR="009A2A68" w:rsidRDefault="009A2A68" w:rsidP="00A66B18">
            <w:pPr>
              <w:pStyle w:val="Coordonnes"/>
            </w:pPr>
          </w:p>
        </w:tc>
      </w:tr>
      <w:tr w:rsidR="009A2A68" w:rsidRPr="0041428F" w14:paraId="5FB3EDE2" w14:textId="77777777" w:rsidTr="004334D5">
        <w:trPr>
          <w:trHeight w:val="492"/>
          <w:jc w:val="center"/>
        </w:trPr>
        <w:tc>
          <w:tcPr>
            <w:tcW w:w="6977" w:type="dxa"/>
            <w:vMerge/>
          </w:tcPr>
          <w:p w14:paraId="6B287AC7" w14:textId="68489453" w:rsidR="009A2A68" w:rsidRDefault="009A2A68" w:rsidP="007E7F36">
            <w:pPr>
              <w:pStyle w:val="Coordonnes"/>
            </w:pPr>
          </w:p>
        </w:tc>
        <w:tc>
          <w:tcPr>
            <w:tcW w:w="3489" w:type="dxa"/>
            <w:vAlign w:val="bottom"/>
          </w:tcPr>
          <w:p w14:paraId="0AFB2480" w14:textId="77777777" w:rsidR="009A2A68" w:rsidRDefault="009A2A68" w:rsidP="00A66B18">
            <w:pPr>
              <w:pStyle w:val="Coordonnes"/>
            </w:pPr>
          </w:p>
        </w:tc>
      </w:tr>
    </w:tbl>
    <w:p w14:paraId="465ED36F" w14:textId="7DB5A769" w:rsidR="006633C8" w:rsidRDefault="006633C8" w:rsidP="006633C8">
      <w:pPr>
        <w:ind w:left="0"/>
      </w:pPr>
    </w:p>
    <w:p w14:paraId="592286C6" w14:textId="77777777" w:rsidR="006633C8" w:rsidRDefault="006633C8" w:rsidP="006633C8">
      <w:pPr>
        <w:ind w:left="0" w:firstLine="720"/>
      </w:pPr>
    </w:p>
    <w:p w14:paraId="2A17B794" w14:textId="4036E664" w:rsidR="00507A08" w:rsidRPr="00542F59" w:rsidRDefault="00D572CF" w:rsidP="00542F59">
      <w:pPr>
        <w:tabs>
          <w:tab w:val="left" w:pos="7093"/>
        </w:tabs>
        <w:ind w:left="0" w:firstLine="720"/>
        <w:rPr>
          <w:rFonts w:asciiTheme="majorHAnsi" w:hAnsiTheme="majorHAnsi"/>
          <w:sz w:val="32"/>
          <w:szCs w:val="24"/>
        </w:rPr>
      </w:pPr>
      <w:r w:rsidRPr="00FE21BD">
        <w:rPr>
          <w:rFonts w:asciiTheme="majorHAnsi" w:hAnsiTheme="majorHAnsi"/>
          <w:sz w:val="32"/>
          <w:szCs w:val="24"/>
        </w:rPr>
        <w:t xml:space="preserve">Partie </w:t>
      </w:r>
      <w:r w:rsidR="00507A08">
        <w:rPr>
          <w:rFonts w:asciiTheme="majorHAnsi" w:hAnsiTheme="majorHAnsi"/>
          <w:sz w:val="32"/>
          <w:szCs w:val="24"/>
        </w:rPr>
        <w:t>II : configuration d’un réseau</w:t>
      </w:r>
    </w:p>
    <w:p w14:paraId="6EF28AEE" w14:textId="5404C475" w:rsidR="001B2775" w:rsidRDefault="00A93A71" w:rsidP="00321949">
      <w:pPr>
        <w:pStyle w:val="Paragraphedeliste"/>
        <w:numPr>
          <w:ilvl w:val="0"/>
          <w:numId w:val="3"/>
        </w:numPr>
        <w:rPr>
          <w:sz w:val="28"/>
          <w:szCs w:val="22"/>
        </w:rPr>
      </w:pPr>
      <w:r w:rsidRPr="00101E46">
        <w:rPr>
          <w:szCs w:val="24"/>
        </w:rPr>
        <w:drawing>
          <wp:anchor distT="0" distB="0" distL="114300" distR="114300" simplePos="0" relativeHeight="251660288" behindDoc="0" locked="0" layoutInCell="1" allowOverlap="1" wp14:anchorId="38C4F5F2" wp14:editId="6A146F72">
            <wp:simplePos x="0" y="0"/>
            <wp:positionH relativeFrom="column">
              <wp:posOffset>440267</wp:posOffset>
            </wp:positionH>
            <wp:positionV relativeFrom="paragraph">
              <wp:posOffset>385021</wp:posOffset>
            </wp:positionV>
            <wp:extent cx="5631668" cy="3002540"/>
            <wp:effectExtent l="0" t="0" r="7620" b="7620"/>
            <wp:wrapNone/>
            <wp:docPr id="12381693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693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F59">
        <w:rPr>
          <w:sz w:val="28"/>
          <w:szCs w:val="22"/>
        </w:rPr>
        <w:t>Topologie du réseau</w:t>
      </w:r>
    </w:p>
    <w:p w14:paraId="274EFB47" w14:textId="1C8FCEFF" w:rsidR="00AB7C66" w:rsidRDefault="00AB7C66" w:rsidP="007B16E9">
      <w:pPr>
        <w:ind w:left="0"/>
        <w:rPr>
          <w:szCs w:val="24"/>
        </w:rPr>
      </w:pPr>
    </w:p>
    <w:p w14:paraId="31FBCA4E" w14:textId="77777777" w:rsidR="00A93A71" w:rsidRDefault="00A93A71" w:rsidP="007B16E9">
      <w:pPr>
        <w:ind w:left="0"/>
        <w:rPr>
          <w:szCs w:val="24"/>
        </w:rPr>
      </w:pPr>
    </w:p>
    <w:p w14:paraId="6AAA1066" w14:textId="77777777" w:rsidR="00A93A71" w:rsidRDefault="00A93A71" w:rsidP="007B16E9">
      <w:pPr>
        <w:ind w:left="0"/>
        <w:rPr>
          <w:szCs w:val="24"/>
        </w:rPr>
      </w:pPr>
    </w:p>
    <w:p w14:paraId="6093184C" w14:textId="77777777" w:rsidR="00A93A71" w:rsidRDefault="00A93A71" w:rsidP="007B16E9">
      <w:pPr>
        <w:ind w:left="0"/>
        <w:rPr>
          <w:szCs w:val="24"/>
        </w:rPr>
      </w:pPr>
    </w:p>
    <w:p w14:paraId="6568B250" w14:textId="77777777" w:rsidR="00A93A71" w:rsidRDefault="00A93A71" w:rsidP="007B16E9">
      <w:pPr>
        <w:ind w:left="0"/>
        <w:rPr>
          <w:szCs w:val="24"/>
        </w:rPr>
      </w:pPr>
    </w:p>
    <w:p w14:paraId="5BCD8D22" w14:textId="77777777" w:rsidR="00A93A71" w:rsidRDefault="00A93A71" w:rsidP="007B16E9">
      <w:pPr>
        <w:ind w:left="0"/>
        <w:rPr>
          <w:szCs w:val="24"/>
        </w:rPr>
      </w:pPr>
    </w:p>
    <w:p w14:paraId="22B70BD6" w14:textId="77777777" w:rsidR="00A93A71" w:rsidRDefault="00A93A71" w:rsidP="007B16E9">
      <w:pPr>
        <w:ind w:left="0"/>
        <w:rPr>
          <w:szCs w:val="24"/>
        </w:rPr>
      </w:pPr>
    </w:p>
    <w:p w14:paraId="3DEB3649" w14:textId="77777777" w:rsidR="00A93A71" w:rsidRDefault="00A93A71" w:rsidP="007B16E9">
      <w:pPr>
        <w:ind w:left="0"/>
        <w:rPr>
          <w:szCs w:val="24"/>
        </w:rPr>
      </w:pPr>
    </w:p>
    <w:p w14:paraId="096321CE" w14:textId="77777777" w:rsidR="00A93A71" w:rsidRPr="009256CC" w:rsidRDefault="00A93A71" w:rsidP="007B16E9">
      <w:pPr>
        <w:ind w:left="0"/>
        <w:rPr>
          <w:szCs w:val="24"/>
        </w:rPr>
      </w:pPr>
    </w:p>
    <w:sectPr w:rsidR="00A93A71" w:rsidRPr="009256CC" w:rsidSect="00592E5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C385" w14:textId="77777777" w:rsidR="0021405A" w:rsidRDefault="0021405A" w:rsidP="00A66B18">
      <w:pPr>
        <w:spacing w:before="0" w:after="0"/>
      </w:pPr>
      <w:r>
        <w:separator/>
      </w:r>
    </w:p>
  </w:endnote>
  <w:endnote w:type="continuationSeparator" w:id="0">
    <w:p w14:paraId="53AD55FE" w14:textId="77777777" w:rsidR="0021405A" w:rsidRDefault="0021405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4F8B" w14:textId="77777777" w:rsidR="0021405A" w:rsidRDefault="0021405A" w:rsidP="00A66B18">
      <w:pPr>
        <w:spacing w:before="0" w:after="0"/>
      </w:pPr>
      <w:r>
        <w:separator/>
      </w:r>
    </w:p>
  </w:footnote>
  <w:footnote w:type="continuationSeparator" w:id="0">
    <w:p w14:paraId="6130E774" w14:textId="77777777" w:rsidR="0021405A" w:rsidRDefault="0021405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0E8"/>
    <w:multiLevelType w:val="hybridMultilevel"/>
    <w:tmpl w:val="9508FD10"/>
    <w:lvl w:ilvl="0" w:tplc="643E1C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1A7C"/>
    <w:multiLevelType w:val="hybridMultilevel"/>
    <w:tmpl w:val="3AECF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A4D2F"/>
    <w:multiLevelType w:val="hybridMultilevel"/>
    <w:tmpl w:val="2A36D9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07B81"/>
    <w:multiLevelType w:val="hybridMultilevel"/>
    <w:tmpl w:val="A9CA442C"/>
    <w:lvl w:ilvl="0" w:tplc="4F82B17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B244E"/>
    <w:multiLevelType w:val="hybridMultilevel"/>
    <w:tmpl w:val="2A36D9B0"/>
    <w:lvl w:ilvl="0" w:tplc="C5B2D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BC48DA"/>
    <w:multiLevelType w:val="hybridMultilevel"/>
    <w:tmpl w:val="A9EC3FFA"/>
    <w:lvl w:ilvl="0" w:tplc="90D4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389781">
    <w:abstractNumId w:val="5"/>
  </w:num>
  <w:num w:numId="2" w16cid:durableId="68117684">
    <w:abstractNumId w:val="1"/>
  </w:num>
  <w:num w:numId="3" w16cid:durableId="1209950096">
    <w:abstractNumId w:val="4"/>
  </w:num>
  <w:num w:numId="4" w16cid:durableId="1487429028">
    <w:abstractNumId w:val="2"/>
  </w:num>
  <w:num w:numId="5" w16cid:durableId="1232424170">
    <w:abstractNumId w:val="0"/>
  </w:num>
  <w:num w:numId="6" w16cid:durableId="2063598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5A"/>
    <w:rsid w:val="000024B9"/>
    <w:rsid w:val="0000345A"/>
    <w:rsid w:val="000077C0"/>
    <w:rsid w:val="0001545D"/>
    <w:rsid w:val="00020813"/>
    <w:rsid w:val="000253C6"/>
    <w:rsid w:val="000306E7"/>
    <w:rsid w:val="000327F3"/>
    <w:rsid w:val="0004437D"/>
    <w:rsid w:val="00044758"/>
    <w:rsid w:val="00045191"/>
    <w:rsid w:val="000515B7"/>
    <w:rsid w:val="00051678"/>
    <w:rsid w:val="00051C8C"/>
    <w:rsid w:val="00052524"/>
    <w:rsid w:val="00057159"/>
    <w:rsid w:val="00066218"/>
    <w:rsid w:val="000665EE"/>
    <w:rsid w:val="00074516"/>
    <w:rsid w:val="00075100"/>
    <w:rsid w:val="00083BAA"/>
    <w:rsid w:val="000931C2"/>
    <w:rsid w:val="00096F32"/>
    <w:rsid w:val="00097F96"/>
    <w:rsid w:val="000A0A37"/>
    <w:rsid w:val="000B488C"/>
    <w:rsid w:val="000C28ED"/>
    <w:rsid w:val="000C565D"/>
    <w:rsid w:val="000D2CC2"/>
    <w:rsid w:val="000F0902"/>
    <w:rsid w:val="000F0F9F"/>
    <w:rsid w:val="000F39D9"/>
    <w:rsid w:val="000F3C73"/>
    <w:rsid w:val="000F741B"/>
    <w:rsid w:val="001015E0"/>
    <w:rsid w:val="00101E46"/>
    <w:rsid w:val="0010277C"/>
    <w:rsid w:val="00103B5B"/>
    <w:rsid w:val="0010680C"/>
    <w:rsid w:val="00106E4A"/>
    <w:rsid w:val="00120245"/>
    <w:rsid w:val="00120618"/>
    <w:rsid w:val="00124166"/>
    <w:rsid w:val="00126E88"/>
    <w:rsid w:val="0013286C"/>
    <w:rsid w:val="00141627"/>
    <w:rsid w:val="00141C00"/>
    <w:rsid w:val="001645F3"/>
    <w:rsid w:val="00167B0B"/>
    <w:rsid w:val="001766D6"/>
    <w:rsid w:val="00185827"/>
    <w:rsid w:val="00187829"/>
    <w:rsid w:val="00191241"/>
    <w:rsid w:val="00191513"/>
    <w:rsid w:val="00192763"/>
    <w:rsid w:val="001933D9"/>
    <w:rsid w:val="00193C3A"/>
    <w:rsid w:val="001A5789"/>
    <w:rsid w:val="001B2775"/>
    <w:rsid w:val="001B4562"/>
    <w:rsid w:val="001B483C"/>
    <w:rsid w:val="001C184A"/>
    <w:rsid w:val="001C437E"/>
    <w:rsid w:val="001D0A1B"/>
    <w:rsid w:val="001D17FD"/>
    <w:rsid w:val="001D3C7D"/>
    <w:rsid w:val="001E2320"/>
    <w:rsid w:val="001F2B88"/>
    <w:rsid w:val="00212293"/>
    <w:rsid w:val="0021405A"/>
    <w:rsid w:val="00214E28"/>
    <w:rsid w:val="0021752E"/>
    <w:rsid w:val="00217E4B"/>
    <w:rsid w:val="00230F79"/>
    <w:rsid w:val="002322F6"/>
    <w:rsid w:val="002329BB"/>
    <w:rsid w:val="00233EB7"/>
    <w:rsid w:val="00235147"/>
    <w:rsid w:val="00247249"/>
    <w:rsid w:val="00247312"/>
    <w:rsid w:val="00255CD5"/>
    <w:rsid w:val="0027226D"/>
    <w:rsid w:val="0028283B"/>
    <w:rsid w:val="00283F15"/>
    <w:rsid w:val="002901C1"/>
    <w:rsid w:val="00292A2A"/>
    <w:rsid w:val="002A2DEC"/>
    <w:rsid w:val="002B20C4"/>
    <w:rsid w:val="002B5FA3"/>
    <w:rsid w:val="002B729D"/>
    <w:rsid w:val="002C3CB7"/>
    <w:rsid w:val="002D039B"/>
    <w:rsid w:val="002D3D27"/>
    <w:rsid w:val="002F1628"/>
    <w:rsid w:val="002F194B"/>
    <w:rsid w:val="002F65ED"/>
    <w:rsid w:val="0030491E"/>
    <w:rsid w:val="003067D4"/>
    <w:rsid w:val="0031671F"/>
    <w:rsid w:val="00320E99"/>
    <w:rsid w:val="00321949"/>
    <w:rsid w:val="00331D7E"/>
    <w:rsid w:val="00352B81"/>
    <w:rsid w:val="00353D49"/>
    <w:rsid w:val="00354E53"/>
    <w:rsid w:val="003707F4"/>
    <w:rsid w:val="00373E34"/>
    <w:rsid w:val="00376D88"/>
    <w:rsid w:val="003A0150"/>
    <w:rsid w:val="003A04A2"/>
    <w:rsid w:val="003B2AB4"/>
    <w:rsid w:val="003B7841"/>
    <w:rsid w:val="003D1126"/>
    <w:rsid w:val="003D4F3F"/>
    <w:rsid w:val="003E24DF"/>
    <w:rsid w:val="003F2A60"/>
    <w:rsid w:val="00402901"/>
    <w:rsid w:val="00406826"/>
    <w:rsid w:val="0041428F"/>
    <w:rsid w:val="004229C1"/>
    <w:rsid w:val="00425A03"/>
    <w:rsid w:val="00426AC0"/>
    <w:rsid w:val="00443463"/>
    <w:rsid w:val="004526D0"/>
    <w:rsid w:val="00462502"/>
    <w:rsid w:val="00471B70"/>
    <w:rsid w:val="00482D79"/>
    <w:rsid w:val="004832F2"/>
    <w:rsid w:val="00487557"/>
    <w:rsid w:val="00487DED"/>
    <w:rsid w:val="004A2B0D"/>
    <w:rsid w:val="004A5559"/>
    <w:rsid w:val="004B14F6"/>
    <w:rsid w:val="004B7E91"/>
    <w:rsid w:val="004C070B"/>
    <w:rsid w:val="004D2228"/>
    <w:rsid w:val="004D5EB3"/>
    <w:rsid w:val="004D71D3"/>
    <w:rsid w:val="004F1EED"/>
    <w:rsid w:val="00507549"/>
    <w:rsid w:val="00507A08"/>
    <w:rsid w:val="00510352"/>
    <w:rsid w:val="005132EF"/>
    <w:rsid w:val="00530B72"/>
    <w:rsid w:val="0053220A"/>
    <w:rsid w:val="00542F59"/>
    <w:rsid w:val="0054738C"/>
    <w:rsid w:val="0055055A"/>
    <w:rsid w:val="00550F70"/>
    <w:rsid w:val="00552612"/>
    <w:rsid w:val="0055348A"/>
    <w:rsid w:val="00555007"/>
    <w:rsid w:val="005561B6"/>
    <w:rsid w:val="00574466"/>
    <w:rsid w:val="00583F7D"/>
    <w:rsid w:val="00586B5D"/>
    <w:rsid w:val="00590F6E"/>
    <w:rsid w:val="00592E53"/>
    <w:rsid w:val="00593CF3"/>
    <w:rsid w:val="005A286A"/>
    <w:rsid w:val="005A5A88"/>
    <w:rsid w:val="005A7FC0"/>
    <w:rsid w:val="005B2512"/>
    <w:rsid w:val="005B3088"/>
    <w:rsid w:val="005B7615"/>
    <w:rsid w:val="005C2210"/>
    <w:rsid w:val="005C4132"/>
    <w:rsid w:val="005C605E"/>
    <w:rsid w:val="005C7437"/>
    <w:rsid w:val="005D273D"/>
    <w:rsid w:val="005D7940"/>
    <w:rsid w:val="005E415E"/>
    <w:rsid w:val="005F2FAA"/>
    <w:rsid w:val="00601C15"/>
    <w:rsid w:val="00607C49"/>
    <w:rsid w:val="006113D9"/>
    <w:rsid w:val="00615018"/>
    <w:rsid w:val="0062123A"/>
    <w:rsid w:val="0063624F"/>
    <w:rsid w:val="0063784A"/>
    <w:rsid w:val="00642964"/>
    <w:rsid w:val="006449E1"/>
    <w:rsid w:val="00646E75"/>
    <w:rsid w:val="00657620"/>
    <w:rsid w:val="006633C8"/>
    <w:rsid w:val="0068024F"/>
    <w:rsid w:val="006839FC"/>
    <w:rsid w:val="006850E0"/>
    <w:rsid w:val="00685C7C"/>
    <w:rsid w:val="00690E23"/>
    <w:rsid w:val="006B3838"/>
    <w:rsid w:val="006C1AD1"/>
    <w:rsid w:val="006C29AC"/>
    <w:rsid w:val="006C3F15"/>
    <w:rsid w:val="006D27B7"/>
    <w:rsid w:val="006D4DE0"/>
    <w:rsid w:val="006F17EF"/>
    <w:rsid w:val="006F1D36"/>
    <w:rsid w:val="006F29F1"/>
    <w:rsid w:val="006F6F10"/>
    <w:rsid w:val="00711BEB"/>
    <w:rsid w:val="00723E3C"/>
    <w:rsid w:val="007315FB"/>
    <w:rsid w:val="00731CC6"/>
    <w:rsid w:val="00744451"/>
    <w:rsid w:val="00750627"/>
    <w:rsid w:val="00755B85"/>
    <w:rsid w:val="00757592"/>
    <w:rsid w:val="00766495"/>
    <w:rsid w:val="007729E5"/>
    <w:rsid w:val="00782758"/>
    <w:rsid w:val="00783E79"/>
    <w:rsid w:val="00785ED4"/>
    <w:rsid w:val="007934CC"/>
    <w:rsid w:val="00794D8E"/>
    <w:rsid w:val="00796999"/>
    <w:rsid w:val="007A4A86"/>
    <w:rsid w:val="007A5ECA"/>
    <w:rsid w:val="007B16E9"/>
    <w:rsid w:val="007B5AE8"/>
    <w:rsid w:val="007C2FB1"/>
    <w:rsid w:val="007C5F6A"/>
    <w:rsid w:val="007D0E5B"/>
    <w:rsid w:val="007D309B"/>
    <w:rsid w:val="007D30F7"/>
    <w:rsid w:val="007D6E48"/>
    <w:rsid w:val="007E2059"/>
    <w:rsid w:val="007E7F36"/>
    <w:rsid w:val="007F5192"/>
    <w:rsid w:val="007F7D2E"/>
    <w:rsid w:val="0080354C"/>
    <w:rsid w:val="008035FC"/>
    <w:rsid w:val="00804509"/>
    <w:rsid w:val="00805744"/>
    <w:rsid w:val="00806371"/>
    <w:rsid w:val="0081149B"/>
    <w:rsid w:val="008129B3"/>
    <w:rsid w:val="008134ED"/>
    <w:rsid w:val="00814761"/>
    <w:rsid w:val="0082055B"/>
    <w:rsid w:val="00823911"/>
    <w:rsid w:val="00834BAA"/>
    <w:rsid w:val="0083650A"/>
    <w:rsid w:val="0084150C"/>
    <w:rsid w:val="00853B3C"/>
    <w:rsid w:val="008619BC"/>
    <w:rsid w:val="0086377C"/>
    <w:rsid w:val="0086423E"/>
    <w:rsid w:val="00872FFC"/>
    <w:rsid w:val="00883F39"/>
    <w:rsid w:val="008879F9"/>
    <w:rsid w:val="008A0FF5"/>
    <w:rsid w:val="008A2FD9"/>
    <w:rsid w:val="008A411D"/>
    <w:rsid w:val="008B41E2"/>
    <w:rsid w:val="008C0EE1"/>
    <w:rsid w:val="008C5D7B"/>
    <w:rsid w:val="008D0429"/>
    <w:rsid w:val="008D7DF6"/>
    <w:rsid w:val="008E1F7B"/>
    <w:rsid w:val="008F6A3B"/>
    <w:rsid w:val="00905990"/>
    <w:rsid w:val="00910D6C"/>
    <w:rsid w:val="00911CFA"/>
    <w:rsid w:val="00916FF5"/>
    <w:rsid w:val="009170BA"/>
    <w:rsid w:val="009256CC"/>
    <w:rsid w:val="00927A4B"/>
    <w:rsid w:val="0093458A"/>
    <w:rsid w:val="00943311"/>
    <w:rsid w:val="009479AE"/>
    <w:rsid w:val="00952C2F"/>
    <w:rsid w:val="0095685A"/>
    <w:rsid w:val="00960A0B"/>
    <w:rsid w:val="00964E91"/>
    <w:rsid w:val="00972E8F"/>
    <w:rsid w:val="00973075"/>
    <w:rsid w:val="009806E9"/>
    <w:rsid w:val="0098152E"/>
    <w:rsid w:val="00981BCC"/>
    <w:rsid w:val="009906A6"/>
    <w:rsid w:val="009A2A68"/>
    <w:rsid w:val="009B10F0"/>
    <w:rsid w:val="009B2F39"/>
    <w:rsid w:val="009B4240"/>
    <w:rsid w:val="009D684D"/>
    <w:rsid w:val="009D6E13"/>
    <w:rsid w:val="009D785B"/>
    <w:rsid w:val="009E6274"/>
    <w:rsid w:val="009E6D8B"/>
    <w:rsid w:val="00A00631"/>
    <w:rsid w:val="00A04298"/>
    <w:rsid w:val="00A108D2"/>
    <w:rsid w:val="00A1283A"/>
    <w:rsid w:val="00A139FC"/>
    <w:rsid w:val="00A40B9C"/>
    <w:rsid w:val="00A44D77"/>
    <w:rsid w:val="00A45F8D"/>
    <w:rsid w:val="00A575DC"/>
    <w:rsid w:val="00A60A09"/>
    <w:rsid w:val="00A66B18"/>
    <w:rsid w:val="00A6783B"/>
    <w:rsid w:val="00A93A71"/>
    <w:rsid w:val="00A96CF8"/>
    <w:rsid w:val="00AA438F"/>
    <w:rsid w:val="00AA4A40"/>
    <w:rsid w:val="00AA5DDC"/>
    <w:rsid w:val="00AA73D0"/>
    <w:rsid w:val="00AB0482"/>
    <w:rsid w:val="00AB7C66"/>
    <w:rsid w:val="00AC10AC"/>
    <w:rsid w:val="00AC25E0"/>
    <w:rsid w:val="00AC4B13"/>
    <w:rsid w:val="00AC6B69"/>
    <w:rsid w:val="00AD199A"/>
    <w:rsid w:val="00AD330E"/>
    <w:rsid w:val="00AD3BD5"/>
    <w:rsid w:val="00AD6B2C"/>
    <w:rsid w:val="00AD766B"/>
    <w:rsid w:val="00AE1388"/>
    <w:rsid w:val="00AE49F7"/>
    <w:rsid w:val="00AE7311"/>
    <w:rsid w:val="00AE7EE3"/>
    <w:rsid w:val="00AF24A2"/>
    <w:rsid w:val="00AF3982"/>
    <w:rsid w:val="00AF4B53"/>
    <w:rsid w:val="00AF63B9"/>
    <w:rsid w:val="00B11360"/>
    <w:rsid w:val="00B13EF7"/>
    <w:rsid w:val="00B14521"/>
    <w:rsid w:val="00B17B23"/>
    <w:rsid w:val="00B24973"/>
    <w:rsid w:val="00B3536C"/>
    <w:rsid w:val="00B35C5C"/>
    <w:rsid w:val="00B36BFA"/>
    <w:rsid w:val="00B41E54"/>
    <w:rsid w:val="00B46697"/>
    <w:rsid w:val="00B50294"/>
    <w:rsid w:val="00B510C7"/>
    <w:rsid w:val="00B5177E"/>
    <w:rsid w:val="00B52FC9"/>
    <w:rsid w:val="00B57D6E"/>
    <w:rsid w:val="00B60C39"/>
    <w:rsid w:val="00B70EDC"/>
    <w:rsid w:val="00B730D7"/>
    <w:rsid w:val="00B73D03"/>
    <w:rsid w:val="00B751BF"/>
    <w:rsid w:val="00B771D5"/>
    <w:rsid w:val="00BA459A"/>
    <w:rsid w:val="00BA5817"/>
    <w:rsid w:val="00BB1D68"/>
    <w:rsid w:val="00BB363E"/>
    <w:rsid w:val="00BB3C3D"/>
    <w:rsid w:val="00BB69C8"/>
    <w:rsid w:val="00BB7D0E"/>
    <w:rsid w:val="00BC204D"/>
    <w:rsid w:val="00BC4CC0"/>
    <w:rsid w:val="00BC7C5C"/>
    <w:rsid w:val="00BD545A"/>
    <w:rsid w:val="00BD76DD"/>
    <w:rsid w:val="00BF2233"/>
    <w:rsid w:val="00BF4466"/>
    <w:rsid w:val="00C034DE"/>
    <w:rsid w:val="00C04AD4"/>
    <w:rsid w:val="00C10573"/>
    <w:rsid w:val="00C21EDF"/>
    <w:rsid w:val="00C22F08"/>
    <w:rsid w:val="00C350B9"/>
    <w:rsid w:val="00C37724"/>
    <w:rsid w:val="00C4288A"/>
    <w:rsid w:val="00C576BB"/>
    <w:rsid w:val="00C61F41"/>
    <w:rsid w:val="00C701F7"/>
    <w:rsid w:val="00C70786"/>
    <w:rsid w:val="00C73A4D"/>
    <w:rsid w:val="00C9262A"/>
    <w:rsid w:val="00C971E3"/>
    <w:rsid w:val="00CA2892"/>
    <w:rsid w:val="00CC60DC"/>
    <w:rsid w:val="00CE0900"/>
    <w:rsid w:val="00CE19F2"/>
    <w:rsid w:val="00CF2791"/>
    <w:rsid w:val="00D12A5C"/>
    <w:rsid w:val="00D13B44"/>
    <w:rsid w:val="00D41084"/>
    <w:rsid w:val="00D41E91"/>
    <w:rsid w:val="00D446FD"/>
    <w:rsid w:val="00D46C2B"/>
    <w:rsid w:val="00D572CF"/>
    <w:rsid w:val="00D572D0"/>
    <w:rsid w:val="00D61A6A"/>
    <w:rsid w:val="00D631B8"/>
    <w:rsid w:val="00D63A7B"/>
    <w:rsid w:val="00D66593"/>
    <w:rsid w:val="00D67C82"/>
    <w:rsid w:val="00D838A4"/>
    <w:rsid w:val="00D92DEF"/>
    <w:rsid w:val="00DC3A8A"/>
    <w:rsid w:val="00DD20E0"/>
    <w:rsid w:val="00DD5456"/>
    <w:rsid w:val="00DE2410"/>
    <w:rsid w:val="00DE5ADE"/>
    <w:rsid w:val="00DE6DA2"/>
    <w:rsid w:val="00DF14E0"/>
    <w:rsid w:val="00DF2D26"/>
    <w:rsid w:val="00DF2D30"/>
    <w:rsid w:val="00DF7C83"/>
    <w:rsid w:val="00E035CC"/>
    <w:rsid w:val="00E060D7"/>
    <w:rsid w:val="00E21240"/>
    <w:rsid w:val="00E24861"/>
    <w:rsid w:val="00E506A2"/>
    <w:rsid w:val="00E522F8"/>
    <w:rsid w:val="00E524D5"/>
    <w:rsid w:val="00E55D74"/>
    <w:rsid w:val="00E63C32"/>
    <w:rsid w:val="00E6540C"/>
    <w:rsid w:val="00E81E2A"/>
    <w:rsid w:val="00E865E4"/>
    <w:rsid w:val="00E870AF"/>
    <w:rsid w:val="00EA4D4B"/>
    <w:rsid w:val="00EB0136"/>
    <w:rsid w:val="00EB2148"/>
    <w:rsid w:val="00EB5A6F"/>
    <w:rsid w:val="00EC4A51"/>
    <w:rsid w:val="00ED7106"/>
    <w:rsid w:val="00EE0952"/>
    <w:rsid w:val="00EE19C9"/>
    <w:rsid w:val="00EE44F2"/>
    <w:rsid w:val="00EE707E"/>
    <w:rsid w:val="00EF6C77"/>
    <w:rsid w:val="00EF70E3"/>
    <w:rsid w:val="00EF7640"/>
    <w:rsid w:val="00F00651"/>
    <w:rsid w:val="00F02C3B"/>
    <w:rsid w:val="00F23212"/>
    <w:rsid w:val="00F233FA"/>
    <w:rsid w:val="00F25F37"/>
    <w:rsid w:val="00F30D9C"/>
    <w:rsid w:val="00F353CC"/>
    <w:rsid w:val="00F410B8"/>
    <w:rsid w:val="00F71DCB"/>
    <w:rsid w:val="00F763B6"/>
    <w:rsid w:val="00FA2194"/>
    <w:rsid w:val="00FA7F3E"/>
    <w:rsid w:val="00FC009C"/>
    <w:rsid w:val="00FC24E8"/>
    <w:rsid w:val="00FC5116"/>
    <w:rsid w:val="00FC760F"/>
    <w:rsid w:val="00FD4052"/>
    <w:rsid w:val="00FE0F43"/>
    <w:rsid w:val="00FE1084"/>
    <w:rsid w:val="00FE21BD"/>
    <w:rsid w:val="00FF1A8D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85F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Titre1">
    <w:name w:val="heading 1"/>
    <w:basedOn w:val="Destinataire"/>
    <w:next w:val="Normal"/>
    <w:link w:val="Titre1C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Destinataire">
    <w:name w:val="Destinataire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semiHidden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semiHidden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semiHidden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Informationssurlarunion">
    <w:name w:val="Informations sur la réunion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Grilledutableau">
    <w:name w:val="Table Grid"/>
    <w:basedOn w:val="Tableau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uredelarunion">
    <w:name w:val="Heure de la réunion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Descriptiondellment">
    <w:name w:val="Description de l’élément"/>
    <w:basedOn w:val="Normal"/>
    <w:qFormat/>
    <w:rsid w:val="00E21240"/>
    <w:pPr>
      <w:spacing w:after="120"/>
      <w:ind w:left="0" w:right="360"/>
    </w:pPr>
  </w:style>
  <w:style w:type="paragraph" w:customStyle="1" w:styleId="Emplacement">
    <w:name w:val="Emplacement"/>
    <w:basedOn w:val="Normal"/>
    <w:qFormat/>
    <w:rsid w:val="00E21240"/>
    <w:pPr>
      <w:spacing w:after="120"/>
      <w:ind w:left="0" w:right="0"/>
    </w:pPr>
  </w:style>
  <w:style w:type="paragraph" w:styleId="Paragraphedeliste">
    <w:name w:val="List Paragraph"/>
    <w:basedOn w:val="Normal"/>
    <w:uiPriority w:val="34"/>
    <w:semiHidden/>
    <w:rsid w:val="001C437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tom\AppData\Local\Microsoft\Office\16.0\DTS\fr-FR%7bAF8B459F-7A66-4198-9A52-FA3637DFDC32%7d\%7bEF583BD7-BCA3-4B7D-A4B7-A46B964A53B1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1B46F1-FB91-471E-9119-FD4F9F18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{EF583BD7-BCA3-4B7D-A4B7-A46B964A53B1}tf55871247_win32.dotx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2023-09-07T17:56:00Z</dcterms:created>
  <dcterms:modified xsi:type="dcterms:W3CDTF">2023-09-18T11:15:00Z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