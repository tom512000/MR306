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8341493"/>
    <w:bookmarkEnd w:id="0"/>
    <w:p w14:paraId="16E10640" w14:textId="77777777" w:rsidR="005D7940" w:rsidRDefault="005D7940" w:rsidP="005D7940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1268834" wp14:editId="3AD8F9E4">
                <wp:simplePos x="0" y="0"/>
                <wp:positionH relativeFrom="column">
                  <wp:posOffset>-548640</wp:posOffset>
                </wp:positionH>
                <wp:positionV relativeFrom="paragraph">
                  <wp:posOffset>-457200</wp:posOffset>
                </wp:positionV>
                <wp:extent cx="8247380" cy="3026410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 libre :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libre :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 libre :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90CA" id="Graphique 17" o:spid="_x0000_s1026" alt="&quot;&quot;" style="position:absolute;margin-left:-43.2pt;margin-top:-3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">
                <v:shape id="Forme libre : Forme libre :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libre :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 libre :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6977"/>
        <w:gridCol w:w="3489"/>
      </w:tblGrid>
      <w:tr w:rsidR="00A66B18" w:rsidRPr="0041428F" w14:paraId="56A94317" w14:textId="77777777" w:rsidTr="009806E9">
        <w:trPr>
          <w:trHeight w:val="270"/>
          <w:jc w:val="center"/>
        </w:trPr>
        <w:tc>
          <w:tcPr>
            <w:tcW w:w="10466" w:type="dxa"/>
            <w:gridSpan w:val="2"/>
          </w:tcPr>
          <w:p w14:paraId="51B98ED4" w14:textId="77777777" w:rsidR="00A66B18" w:rsidRPr="0041428F" w:rsidRDefault="0021405A" w:rsidP="007E7F36">
            <w:pPr>
              <w:pStyle w:val="Titre"/>
            </w:pPr>
            <w:r>
              <w:t>MR306 - Architecture des Réseaux</w:t>
            </w:r>
          </w:p>
        </w:tc>
      </w:tr>
      <w:tr w:rsidR="007E7F36" w:rsidRPr="0041428F" w14:paraId="5B5C530C" w14:textId="77777777" w:rsidTr="009806E9">
        <w:trPr>
          <w:trHeight w:val="630"/>
          <w:jc w:val="center"/>
        </w:trPr>
        <w:tc>
          <w:tcPr>
            <w:tcW w:w="10466" w:type="dxa"/>
            <w:gridSpan w:val="2"/>
            <w:vAlign w:val="bottom"/>
          </w:tcPr>
          <w:p w14:paraId="367FAEA9" w14:textId="20BCA7CF" w:rsidR="007E7F36" w:rsidRDefault="007E7F36" w:rsidP="00A66B18">
            <w:pPr>
              <w:pStyle w:val="Coordonnes"/>
            </w:pPr>
          </w:p>
        </w:tc>
      </w:tr>
      <w:tr w:rsidR="009806E9" w:rsidRPr="0041428F" w14:paraId="707B9EEC" w14:textId="77777777" w:rsidTr="009806E9">
        <w:trPr>
          <w:trHeight w:val="492"/>
          <w:jc w:val="center"/>
        </w:trPr>
        <w:tc>
          <w:tcPr>
            <w:tcW w:w="6977" w:type="dxa"/>
            <w:vMerge w:val="restart"/>
          </w:tcPr>
          <w:p w14:paraId="19F8FF7E" w14:textId="52FAE65F" w:rsidR="009806E9" w:rsidRPr="005A7FC0" w:rsidRDefault="00AF4B53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  <w:lang w:bidi="fr-FR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>Tom SIKORA</w:t>
            </w:r>
          </w:p>
          <w:p w14:paraId="70FC6A99" w14:textId="6A9D0EE3" w:rsidR="00CE19F2" w:rsidRPr="005A7FC0" w:rsidRDefault="002F194B" w:rsidP="009806E9">
            <w:pPr>
              <w:pStyle w:val="Informationssurlarunion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5A7FC0">
              <w:rPr>
                <w:b/>
                <w:bCs/>
                <w:sz w:val="28"/>
                <w:szCs w:val="28"/>
                <w:lang w:bidi="fr-FR"/>
              </w:rPr>
              <w:t xml:space="preserve">           </w:t>
            </w:r>
            <w:r w:rsidR="00CE19F2" w:rsidRPr="005A7FC0">
              <w:rPr>
                <w:b/>
                <w:bCs/>
                <w:sz w:val="28"/>
                <w:szCs w:val="28"/>
                <w:lang w:bidi="fr-FR"/>
              </w:rPr>
              <w:t xml:space="preserve">Mathis </w:t>
            </w:r>
            <w:r w:rsidRPr="005A7FC0">
              <w:rPr>
                <w:b/>
                <w:bCs/>
                <w:sz w:val="28"/>
                <w:szCs w:val="28"/>
                <w:lang w:bidi="fr-FR"/>
              </w:rPr>
              <w:t>CLAVERIE</w:t>
            </w:r>
          </w:p>
        </w:tc>
        <w:tc>
          <w:tcPr>
            <w:tcW w:w="3489" w:type="dxa"/>
            <w:vAlign w:val="bottom"/>
          </w:tcPr>
          <w:p w14:paraId="1E92600D" w14:textId="77777777" w:rsidR="009806E9" w:rsidRDefault="009806E9" w:rsidP="00A66B18">
            <w:pPr>
              <w:pStyle w:val="Coordonnes"/>
            </w:pPr>
          </w:p>
        </w:tc>
      </w:tr>
      <w:tr w:rsidR="009806E9" w:rsidRPr="0041428F" w14:paraId="5B61031A" w14:textId="77777777" w:rsidTr="009806E9">
        <w:trPr>
          <w:trHeight w:val="492"/>
          <w:jc w:val="center"/>
        </w:trPr>
        <w:tc>
          <w:tcPr>
            <w:tcW w:w="6977" w:type="dxa"/>
            <w:vMerge/>
          </w:tcPr>
          <w:p w14:paraId="1EB611D7" w14:textId="79B4ED43" w:rsidR="009806E9" w:rsidRDefault="009806E9" w:rsidP="009806E9">
            <w:pPr>
              <w:pStyle w:val="Coordonnes"/>
              <w:jc w:val="both"/>
            </w:pPr>
          </w:p>
        </w:tc>
        <w:tc>
          <w:tcPr>
            <w:tcW w:w="3489" w:type="dxa"/>
            <w:vAlign w:val="bottom"/>
          </w:tcPr>
          <w:p w14:paraId="49D71582" w14:textId="77777777" w:rsidR="009806E9" w:rsidRDefault="009806E9" w:rsidP="00A66B18">
            <w:pPr>
              <w:pStyle w:val="Coordonnes"/>
            </w:pPr>
          </w:p>
        </w:tc>
      </w:tr>
      <w:tr w:rsidR="009A2A68" w:rsidRPr="0041428F" w14:paraId="21706BC9" w14:textId="77777777" w:rsidTr="004334D5">
        <w:trPr>
          <w:trHeight w:val="492"/>
          <w:jc w:val="center"/>
        </w:trPr>
        <w:tc>
          <w:tcPr>
            <w:tcW w:w="6977" w:type="dxa"/>
            <w:vMerge w:val="restart"/>
          </w:tcPr>
          <w:p w14:paraId="5CF99650" w14:textId="1EB7780D" w:rsidR="000B488C" w:rsidRPr="008A2FD9" w:rsidRDefault="000B488C" w:rsidP="009A2A68">
            <w:pPr>
              <w:pStyle w:val="Coordonnes"/>
              <w:rPr>
                <w:b/>
                <w:bCs/>
                <w:szCs w:val="24"/>
                <w:lang w:bidi="fr-FR"/>
              </w:rPr>
            </w:pPr>
          </w:p>
          <w:p w14:paraId="0A2B4633" w14:textId="59A5A2DF" w:rsidR="009A2A68" w:rsidRPr="00FE21BD" w:rsidRDefault="00A139FC" w:rsidP="009A2A68">
            <w:pPr>
              <w:pStyle w:val="Coordonnes"/>
              <w:rPr>
                <w:sz w:val="40"/>
                <w:szCs w:val="40"/>
              </w:rPr>
            </w:pPr>
            <w:r w:rsidRPr="00FE21BD">
              <w:rPr>
                <w:b/>
                <w:bCs/>
                <w:sz w:val="40"/>
                <w:szCs w:val="40"/>
                <w:lang w:bidi="fr-FR"/>
              </w:rPr>
              <w:t>TD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3</w:t>
            </w:r>
            <w:r w:rsidRPr="00FE21BD">
              <w:rPr>
                <w:b/>
                <w:bCs/>
                <w:sz w:val="40"/>
                <w:szCs w:val="40"/>
                <w:lang w:bidi="fr-FR"/>
              </w:rPr>
              <w:t xml:space="preserve"> : </w:t>
            </w:r>
            <w:r w:rsidR="00BB7D0E">
              <w:rPr>
                <w:b/>
                <w:bCs/>
                <w:sz w:val="40"/>
                <w:szCs w:val="40"/>
                <w:lang w:bidi="fr-FR"/>
              </w:rPr>
              <w:t>NAT</w:t>
            </w:r>
          </w:p>
        </w:tc>
        <w:tc>
          <w:tcPr>
            <w:tcW w:w="3489" w:type="dxa"/>
            <w:vAlign w:val="bottom"/>
          </w:tcPr>
          <w:p w14:paraId="3930D537" w14:textId="77777777" w:rsidR="009A2A68" w:rsidRDefault="009A2A68" w:rsidP="00A66B18">
            <w:pPr>
              <w:pStyle w:val="Coordonnes"/>
            </w:pPr>
          </w:p>
        </w:tc>
      </w:tr>
      <w:tr w:rsidR="009A2A68" w:rsidRPr="0041428F" w14:paraId="5FB3EDE2" w14:textId="77777777" w:rsidTr="004334D5">
        <w:trPr>
          <w:trHeight w:val="492"/>
          <w:jc w:val="center"/>
        </w:trPr>
        <w:tc>
          <w:tcPr>
            <w:tcW w:w="6977" w:type="dxa"/>
            <w:vMerge/>
          </w:tcPr>
          <w:p w14:paraId="6B287AC7" w14:textId="68489453" w:rsidR="009A2A68" w:rsidRDefault="009A2A68" w:rsidP="007E7F36">
            <w:pPr>
              <w:pStyle w:val="Coordonnes"/>
            </w:pPr>
          </w:p>
        </w:tc>
        <w:tc>
          <w:tcPr>
            <w:tcW w:w="3489" w:type="dxa"/>
            <w:vAlign w:val="bottom"/>
          </w:tcPr>
          <w:p w14:paraId="0AFB2480" w14:textId="77777777" w:rsidR="009A2A68" w:rsidRDefault="009A2A68" w:rsidP="00A66B18">
            <w:pPr>
              <w:pStyle w:val="Coordonnes"/>
            </w:pPr>
          </w:p>
        </w:tc>
      </w:tr>
    </w:tbl>
    <w:p w14:paraId="465ED36F" w14:textId="7DB5A769" w:rsidR="006633C8" w:rsidRDefault="006633C8" w:rsidP="006633C8">
      <w:pPr>
        <w:ind w:left="0"/>
      </w:pPr>
    </w:p>
    <w:p w14:paraId="592286C6" w14:textId="77777777" w:rsidR="006633C8" w:rsidRDefault="006633C8" w:rsidP="006633C8">
      <w:pPr>
        <w:ind w:left="0" w:firstLine="720"/>
      </w:pPr>
    </w:p>
    <w:p w14:paraId="2A17B794" w14:textId="4036E664" w:rsidR="00507A08" w:rsidRPr="00542F59" w:rsidRDefault="00D572CF" w:rsidP="00542F59">
      <w:pPr>
        <w:tabs>
          <w:tab w:val="left" w:pos="7093"/>
        </w:tabs>
        <w:ind w:left="0" w:firstLine="720"/>
        <w:rPr>
          <w:rFonts w:asciiTheme="majorHAnsi" w:hAnsiTheme="majorHAnsi"/>
          <w:sz w:val="32"/>
          <w:szCs w:val="24"/>
        </w:rPr>
      </w:pPr>
      <w:r w:rsidRPr="00FE21BD">
        <w:rPr>
          <w:rFonts w:asciiTheme="majorHAnsi" w:hAnsiTheme="majorHAnsi"/>
          <w:sz w:val="32"/>
          <w:szCs w:val="24"/>
        </w:rPr>
        <w:t xml:space="preserve">Partie </w:t>
      </w:r>
      <w:r w:rsidR="00507A08">
        <w:rPr>
          <w:rFonts w:asciiTheme="majorHAnsi" w:hAnsiTheme="majorHAnsi"/>
          <w:sz w:val="32"/>
          <w:szCs w:val="24"/>
        </w:rPr>
        <w:t>II : configuration d’un réseau</w:t>
      </w:r>
    </w:p>
    <w:p w14:paraId="12A16574" w14:textId="2759CAD8" w:rsidR="008D49E5" w:rsidRDefault="00542F59" w:rsidP="008D49E5">
      <w:pPr>
        <w:pStyle w:val="Paragraphedeliste"/>
        <w:numPr>
          <w:ilvl w:val="0"/>
          <w:numId w:val="3"/>
        </w:numPr>
        <w:rPr>
          <w:sz w:val="28"/>
          <w:szCs w:val="22"/>
        </w:rPr>
      </w:pPr>
      <w:r>
        <w:rPr>
          <w:sz w:val="28"/>
          <w:szCs w:val="22"/>
        </w:rPr>
        <w:t>Topologie du réseau</w:t>
      </w:r>
    </w:p>
    <w:p w14:paraId="0A99CD12" w14:textId="5597BDBB" w:rsidR="008D49E5" w:rsidRPr="000612CA" w:rsidRDefault="005A16BE" w:rsidP="000612CA">
      <w:pPr>
        <w:pStyle w:val="Paragraphedeliste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Ouverture du fichier </w:t>
      </w:r>
      <w:r w:rsidRPr="005A16BE">
        <w:rPr>
          <w:b/>
          <w:bCs/>
          <w:szCs w:val="24"/>
        </w:rPr>
        <w:t>R3.06_TD3_exo2.pkt</w:t>
      </w:r>
    </w:p>
    <w:p w14:paraId="274EFB47" w14:textId="1F1C8597" w:rsidR="00AB7C66" w:rsidRDefault="008D49E5" w:rsidP="007B16E9">
      <w:pPr>
        <w:ind w:left="0"/>
        <w:rPr>
          <w:szCs w:val="24"/>
        </w:rPr>
      </w:pPr>
      <w:r w:rsidRPr="00101E46">
        <w:rPr>
          <w:noProof/>
          <w:szCs w:val="24"/>
        </w:rPr>
        <w:drawing>
          <wp:inline distT="0" distB="0" distL="0" distR="0" wp14:anchorId="243DAC9A" wp14:editId="6D135301">
            <wp:extent cx="5631668" cy="3002540"/>
            <wp:effectExtent l="0" t="0" r="7620" b="7620"/>
            <wp:docPr id="1238169344" name="Image 1" descr="Une image contenant diagramme, lign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69344" name="Image 1" descr="Une image contenant diagramme, ligne, capture d’écran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782E" w14:textId="738DF3A8" w:rsidR="00543D9B" w:rsidRDefault="000C2AE0" w:rsidP="00543D9B">
      <w:pPr>
        <w:pStyle w:val="Paragraphedeliste"/>
        <w:numPr>
          <w:ilvl w:val="0"/>
          <w:numId w:val="8"/>
        </w:numPr>
        <w:rPr>
          <w:szCs w:val="24"/>
        </w:rPr>
      </w:pPr>
      <w:r>
        <w:rPr>
          <w:szCs w:val="24"/>
        </w:rPr>
        <w:t>Configuration</w:t>
      </w:r>
      <w:r w:rsidR="00BC7F95">
        <w:rPr>
          <w:szCs w:val="24"/>
        </w:rPr>
        <w:t xml:space="preserve"> </w:t>
      </w:r>
      <w:r w:rsidR="00C017BB">
        <w:rPr>
          <w:szCs w:val="24"/>
        </w:rPr>
        <w:t>des routes</w:t>
      </w:r>
    </w:p>
    <w:p w14:paraId="6093184C" w14:textId="388E01F4" w:rsidR="00A93A71" w:rsidRDefault="00D94D65" w:rsidP="008B009F">
      <w:pPr>
        <w:ind w:left="0"/>
        <w:rPr>
          <w:szCs w:val="24"/>
        </w:rPr>
      </w:pPr>
      <w:r w:rsidRPr="00D94D65">
        <w:rPr>
          <w:szCs w:val="24"/>
        </w:rPr>
        <w:t>Entre pc0 et Server 0</w:t>
      </w:r>
      <w:r>
        <w:rPr>
          <w:szCs w:val="24"/>
        </w:rPr>
        <w:t> :</w:t>
      </w:r>
    </w:p>
    <w:p w14:paraId="4BF40EEB" w14:textId="6CED3B83" w:rsidR="008B009F" w:rsidRDefault="008B009F" w:rsidP="008B009F">
      <w:pPr>
        <w:ind w:left="0"/>
        <w:rPr>
          <w:szCs w:val="24"/>
        </w:rPr>
      </w:pPr>
      <w:r w:rsidRPr="0022099E">
        <w:rPr>
          <w:noProof/>
        </w:rPr>
        <w:lastRenderedPageBreak/>
        <w:drawing>
          <wp:inline distT="0" distB="0" distL="0" distR="0" wp14:anchorId="6411113D" wp14:editId="7DCF4CB7">
            <wp:extent cx="3134162" cy="3658111"/>
            <wp:effectExtent l="0" t="0" r="0" b="0"/>
            <wp:docPr id="1001172260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2260" name="Image 1" descr="Une image contenant texte, capture d’écran, diagramme, conceptio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BDD5" w14:textId="77777777" w:rsidR="003F0D7F" w:rsidRDefault="003F0D7F" w:rsidP="008B009F">
      <w:pPr>
        <w:ind w:left="0"/>
        <w:rPr>
          <w:noProof/>
        </w:rPr>
      </w:pPr>
    </w:p>
    <w:p w14:paraId="1F270DED" w14:textId="18B6AF01" w:rsidR="00073374" w:rsidRDefault="00D8336F" w:rsidP="008B009F">
      <w:pPr>
        <w:ind w:left="0"/>
        <w:rPr>
          <w:szCs w:val="24"/>
        </w:rPr>
      </w:pPr>
      <w:r w:rsidRPr="00387D34">
        <w:rPr>
          <w:noProof/>
        </w:rPr>
        <w:drawing>
          <wp:anchor distT="0" distB="0" distL="114300" distR="114300" simplePos="0" relativeHeight="251660288" behindDoc="0" locked="0" layoutInCell="1" allowOverlap="1" wp14:anchorId="1812C0CF" wp14:editId="33648784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4209415" cy="304800"/>
            <wp:effectExtent l="0" t="0" r="635" b="0"/>
            <wp:wrapNone/>
            <wp:docPr id="698737534" name="Image 698737534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856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24"/>
                    <a:stretch/>
                  </pic:blipFill>
                  <pic:spPr bwMode="auto">
                    <a:xfrm>
                      <a:off x="0" y="0"/>
                      <a:ext cx="4209415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374" w:rsidRPr="00387D34">
        <w:rPr>
          <w:noProof/>
        </w:rPr>
        <w:drawing>
          <wp:inline distT="0" distB="0" distL="0" distR="0" wp14:anchorId="79E8ECC6" wp14:editId="258D8D9C">
            <wp:extent cx="4210049" cy="314325"/>
            <wp:effectExtent l="0" t="0" r="635" b="0"/>
            <wp:docPr id="26058856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8856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13"/>
                    <a:srcRect b="68571"/>
                    <a:stretch/>
                  </pic:blipFill>
                  <pic:spPr bwMode="auto">
                    <a:xfrm>
                      <a:off x="0" y="0"/>
                      <a:ext cx="4210638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B36DE" w14:textId="63C50752" w:rsidR="003B772B" w:rsidRDefault="003B772B" w:rsidP="008B009F">
      <w:pPr>
        <w:ind w:left="0"/>
        <w:rPr>
          <w:szCs w:val="24"/>
        </w:rPr>
      </w:pPr>
    </w:p>
    <w:p w14:paraId="1187CDAE" w14:textId="6D459236" w:rsidR="00DF1455" w:rsidRDefault="00DF1455" w:rsidP="008B009F">
      <w:pPr>
        <w:ind w:left="0"/>
        <w:rPr>
          <w:szCs w:val="24"/>
        </w:rPr>
      </w:pPr>
      <w:r w:rsidRPr="00DF1455">
        <w:rPr>
          <w:szCs w:val="24"/>
        </w:rPr>
        <w:t>De PC1 à PC4 vers server0</w:t>
      </w:r>
      <w:r>
        <w:rPr>
          <w:szCs w:val="24"/>
        </w:rPr>
        <w:t> :</w:t>
      </w:r>
    </w:p>
    <w:p w14:paraId="6568B250" w14:textId="0A2F07D1" w:rsidR="00A93A71" w:rsidRDefault="009D56D1" w:rsidP="007B16E9">
      <w:pPr>
        <w:ind w:left="0"/>
        <w:rPr>
          <w:szCs w:val="24"/>
        </w:rPr>
      </w:pPr>
      <w:r w:rsidRPr="00DF7742">
        <w:rPr>
          <w:noProof/>
        </w:rPr>
        <w:drawing>
          <wp:inline distT="0" distB="0" distL="0" distR="0" wp14:anchorId="494BA169" wp14:editId="757C13BB">
            <wp:extent cx="2857899" cy="2133898"/>
            <wp:effectExtent l="0" t="0" r="0" b="0"/>
            <wp:docPr id="936990711" name="Image 1" descr="Une image contenant diagramme, capture d’écran, lign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90711" name="Image 1" descr="Une image contenant diagramme, capture d’écran, ligne,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2D2A" w14:textId="2799372D" w:rsidR="007E11F6" w:rsidRDefault="00A01404" w:rsidP="007B16E9">
      <w:pPr>
        <w:ind w:left="0"/>
      </w:pPr>
      <w:r>
        <w:t>Sur NAT Router</w:t>
      </w:r>
      <w:r>
        <w:t> :</w:t>
      </w:r>
    </w:p>
    <w:p w14:paraId="15EBDE28" w14:textId="4D6C9742" w:rsidR="00A01404" w:rsidRDefault="00134454" w:rsidP="007B16E9">
      <w:pPr>
        <w:ind w:left="0"/>
        <w:rPr>
          <w:szCs w:val="24"/>
        </w:rPr>
      </w:pPr>
      <w:r w:rsidRPr="00FF6E63">
        <w:rPr>
          <w:noProof/>
        </w:rPr>
        <w:drawing>
          <wp:inline distT="0" distB="0" distL="0" distR="0" wp14:anchorId="59F39CC9" wp14:editId="71D2B4BE">
            <wp:extent cx="4344006" cy="543001"/>
            <wp:effectExtent l="0" t="0" r="0" b="9525"/>
            <wp:docPr id="125665465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4654" name="Image 1" descr="Une image contenant texte, Police, capture d’écran, lign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564C" w14:textId="77777777" w:rsidR="009635A9" w:rsidRDefault="009635A9" w:rsidP="007B16E9">
      <w:pPr>
        <w:ind w:left="0"/>
        <w:rPr>
          <w:szCs w:val="24"/>
        </w:rPr>
      </w:pPr>
    </w:p>
    <w:p w14:paraId="171C2E8F" w14:textId="77777777" w:rsidR="009635A9" w:rsidRDefault="009635A9" w:rsidP="007B16E9">
      <w:pPr>
        <w:ind w:left="0"/>
        <w:rPr>
          <w:szCs w:val="24"/>
        </w:rPr>
      </w:pPr>
    </w:p>
    <w:p w14:paraId="4FC3BCA3" w14:textId="516D4B11" w:rsidR="009635A9" w:rsidRDefault="009635A9" w:rsidP="007B16E9">
      <w:pPr>
        <w:ind w:left="0"/>
        <w:rPr>
          <w:szCs w:val="24"/>
        </w:rPr>
      </w:pPr>
      <w:r w:rsidRPr="009635A9">
        <w:rPr>
          <w:szCs w:val="24"/>
        </w:rPr>
        <w:lastRenderedPageBreak/>
        <w:t>Sur Router1</w:t>
      </w:r>
      <w:r>
        <w:rPr>
          <w:szCs w:val="24"/>
        </w:rPr>
        <w:t> :</w:t>
      </w:r>
    </w:p>
    <w:p w14:paraId="50DDCF40" w14:textId="0B14D0B5" w:rsidR="009635A9" w:rsidRDefault="001725B5" w:rsidP="007B16E9">
      <w:pPr>
        <w:ind w:left="0"/>
        <w:rPr>
          <w:szCs w:val="24"/>
        </w:rPr>
      </w:pPr>
      <w:r w:rsidRPr="009A16CD">
        <w:rPr>
          <w:noProof/>
        </w:rPr>
        <w:drawing>
          <wp:anchor distT="0" distB="0" distL="114300" distR="114300" simplePos="0" relativeHeight="251661312" behindDoc="0" locked="0" layoutInCell="1" allowOverlap="1" wp14:anchorId="4EF48C73" wp14:editId="54B42D1C">
            <wp:simplePos x="0" y="0"/>
            <wp:positionH relativeFrom="margin">
              <wp:align>left</wp:align>
            </wp:positionH>
            <wp:positionV relativeFrom="paragraph">
              <wp:posOffset>560705</wp:posOffset>
            </wp:positionV>
            <wp:extent cx="4476749" cy="133350"/>
            <wp:effectExtent l="0" t="0" r="635" b="0"/>
            <wp:wrapNone/>
            <wp:docPr id="1730385559" name="Image 1730385559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69853" name="Image 1" descr="Une image contenant texte, capture d’écran, Police, document&#10;&#10;Description générée automatiquement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41"/>
                    <a:stretch/>
                  </pic:blipFill>
                  <pic:spPr bwMode="auto">
                    <a:xfrm>
                      <a:off x="0" y="0"/>
                      <a:ext cx="4476749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26ED4" w:rsidRPr="009A16CD">
        <w:rPr>
          <w:noProof/>
        </w:rPr>
        <w:drawing>
          <wp:inline distT="0" distB="0" distL="0" distR="0" wp14:anchorId="6F6B193F" wp14:editId="71072015">
            <wp:extent cx="4476115" cy="542925"/>
            <wp:effectExtent l="0" t="0" r="635" b="9525"/>
            <wp:docPr id="587169853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69853" name="Image 1" descr="Une image contenant texte, capture d’écran, Police, document&#10;&#10;Description générée automatiquement"/>
                    <pic:cNvPicPr/>
                  </pic:nvPicPr>
                  <pic:blipFill rotWithShape="1">
                    <a:blip r:embed="rId16"/>
                    <a:srcRect b="59854"/>
                    <a:stretch/>
                  </pic:blipFill>
                  <pic:spPr bwMode="auto">
                    <a:xfrm>
                      <a:off x="0" y="0"/>
                      <a:ext cx="4477375" cy="54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E8CB9" w14:textId="1EBE717F" w:rsidR="009515B2" w:rsidRDefault="009515B2" w:rsidP="007B16E9">
      <w:pPr>
        <w:ind w:left="0"/>
        <w:rPr>
          <w:szCs w:val="24"/>
        </w:rPr>
      </w:pPr>
    </w:p>
    <w:p w14:paraId="5BCD8D22" w14:textId="37DF521B" w:rsidR="00A93A71" w:rsidRDefault="003955A3" w:rsidP="007B16E9">
      <w:pPr>
        <w:ind w:left="0"/>
      </w:pPr>
      <w:r>
        <w:t xml:space="preserve">De </w:t>
      </w:r>
      <w:r>
        <w:t>PC0 vers PC4</w:t>
      </w:r>
      <w:r>
        <w:t> :</w:t>
      </w:r>
    </w:p>
    <w:p w14:paraId="5D9B6B50" w14:textId="1F71A217" w:rsidR="003955A3" w:rsidRDefault="00B73986" w:rsidP="007B16E9">
      <w:pPr>
        <w:ind w:left="0"/>
        <w:rPr>
          <w:szCs w:val="24"/>
        </w:rPr>
      </w:pPr>
      <w:r w:rsidRPr="00473777">
        <w:rPr>
          <w:noProof/>
        </w:rPr>
        <w:drawing>
          <wp:inline distT="0" distB="0" distL="0" distR="0" wp14:anchorId="65641555" wp14:editId="4B935AEF">
            <wp:extent cx="1895740" cy="1076475"/>
            <wp:effectExtent l="0" t="0" r="9525" b="9525"/>
            <wp:docPr id="136232472" name="Image 1" descr="Une image contenant diagramme, capture d’écran, clipar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2472" name="Image 1" descr="Une image contenant diagramme, capture d’écran, clipart, concep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6407" w14:textId="7ED57604" w:rsidR="00F524A4" w:rsidRDefault="0063766E" w:rsidP="007B16E9">
      <w:pPr>
        <w:ind w:left="0"/>
      </w:pPr>
      <w:r>
        <w:t>Sur Router1</w:t>
      </w:r>
      <w:r>
        <w:t> :</w:t>
      </w:r>
    </w:p>
    <w:p w14:paraId="7B5E5F37" w14:textId="3837D914" w:rsidR="0063766E" w:rsidRDefault="00F524A4" w:rsidP="007B16E9">
      <w:pPr>
        <w:ind w:left="0"/>
        <w:rPr>
          <w:szCs w:val="24"/>
        </w:rPr>
      </w:pPr>
      <w:r w:rsidRPr="00955A2A">
        <w:rPr>
          <w:noProof/>
        </w:rPr>
        <w:drawing>
          <wp:anchor distT="0" distB="0" distL="114300" distR="114300" simplePos="0" relativeHeight="251662336" behindDoc="0" locked="0" layoutInCell="1" allowOverlap="1" wp14:anchorId="071622FD" wp14:editId="05C9D244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4143375" cy="142875"/>
            <wp:effectExtent l="0" t="0" r="9525" b="9525"/>
            <wp:wrapNone/>
            <wp:docPr id="827697129" name="Image 827697129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853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26"/>
                    <a:stretch/>
                  </pic:blipFill>
                  <pic:spPr bwMode="auto">
                    <a:xfrm>
                      <a:off x="0" y="0"/>
                      <a:ext cx="41433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671C" w:rsidRPr="00955A2A">
        <w:rPr>
          <w:noProof/>
        </w:rPr>
        <w:drawing>
          <wp:inline distT="0" distB="0" distL="0" distR="0" wp14:anchorId="1D2A12B2" wp14:editId="609D1EEB">
            <wp:extent cx="4143375" cy="419100"/>
            <wp:effectExtent l="0" t="0" r="9525" b="0"/>
            <wp:docPr id="421568530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8530" name="Image 1" descr="Une image contenant texte, capture d’écran, Police, ligne&#10;&#10;Description générée automatiquement"/>
                    <pic:cNvPicPr/>
                  </pic:nvPicPr>
                  <pic:blipFill rotWithShape="1">
                    <a:blip r:embed="rId18"/>
                    <a:srcRect b="61062"/>
                    <a:stretch/>
                  </pic:blipFill>
                  <pic:spPr bwMode="auto">
                    <a:xfrm>
                      <a:off x="0" y="0"/>
                      <a:ext cx="4143953" cy="41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B3649" w14:textId="77777777" w:rsidR="00A93A71" w:rsidRDefault="00A93A71" w:rsidP="007B16E9">
      <w:pPr>
        <w:ind w:left="0"/>
        <w:rPr>
          <w:szCs w:val="24"/>
        </w:rPr>
      </w:pPr>
    </w:p>
    <w:p w14:paraId="096321CE" w14:textId="563B5172" w:rsidR="00A93A71" w:rsidRDefault="00856F54" w:rsidP="001633FD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Traduction statique</w:t>
      </w:r>
    </w:p>
    <w:p w14:paraId="2D677FCD" w14:textId="071E2B9F" w:rsidR="00532799" w:rsidRPr="0074701B" w:rsidRDefault="00DC0C1D" w:rsidP="0074701B">
      <w:pPr>
        <w:pStyle w:val="Paragraphedeliste"/>
        <w:numPr>
          <w:ilvl w:val="0"/>
          <w:numId w:val="10"/>
        </w:numPr>
        <w:rPr>
          <w:szCs w:val="24"/>
        </w:rPr>
      </w:pPr>
      <w:r>
        <w:rPr>
          <w:szCs w:val="24"/>
        </w:rPr>
        <w:t>Mise en place de la configuration statique sur le NAT Router</w:t>
      </w:r>
    </w:p>
    <w:p w14:paraId="583DD3D5" w14:textId="2C348DA4" w:rsidR="008E2DAF" w:rsidRDefault="00FF7488" w:rsidP="008E2DAF">
      <w:pPr>
        <w:ind w:left="360"/>
        <w:rPr>
          <w:szCs w:val="24"/>
        </w:rPr>
      </w:pPr>
      <w:r w:rsidRPr="00C94A66">
        <w:rPr>
          <w:noProof/>
        </w:rPr>
        <w:drawing>
          <wp:anchor distT="0" distB="0" distL="114300" distR="114300" simplePos="0" relativeHeight="251663360" behindDoc="0" locked="0" layoutInCell="1" allowOverlap="1" wp14:anchorId="27AC6C3F" wp14:editId="4C813BF5">
            <wp:simplePos x="0" y="0"/>
            <wp:positionH relativeFrom="column">
              <wp:posOffset>228600</wp:posOffset>
            </wp:positionH>
            <wp:positionV relativeFrom="paragraph">
              <wp:posOffset>685800</wp:posOffset>
            </wp:positionV>
            <wp:extent cx="5057775" cy="733425"/>
            <wp:effectExtent l="0" t="0" r="9525" b="9525"/>
            <wp:wrapNone/>
            <wp:docPr id="571795436" name="Image 571795436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8368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55"/>
                    <a:stretch/>
                  </pic:blipFill>
                  <pic:spPr bwMode="auto">
                    <a:xfrm>
                      <a:off x="0" y="0"/>
                      <a:ext cx="505777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F03AD" w:rsidRPr="00C94A66">
        <w:rPr>
          <w:noProof/>
        </w:rPr>
        <w:drawing>
          <wp:inline distT="0" distB="0" distL="0" distR="0" wp14:anchorId="199602FB" wp14:editId="4DC121B6">
            <wp:extent cx="5057776" cy="704850"/>
            <wp:effectExtent l="0" t="0" r="9525" b="0"/>
            <wp:docPr id="169391836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18368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19"/>
                    <a:srcRect b="63726"/>
                    <a:stretch/>
                  </pic:blipFill>
                  <pic:spPr bwMode="auto">
                    <a:xfrm>
                      <a:off x="0" y="0"/>
                      <a:ext cx="5058481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186AE" w14:textId="5E9E77DB" w:rsidR="00D4647F" w:rsidRDefault="00D4647F" w:rsidP="008B13EC">
      <w:pPr>
        <w:ind w:left="0"/>
        <w:rPr>
          <w:szCs w:val="24"/>
        </w:rPr>
      </w:pPr>
    </w:p>
    <w:p w14:paraId="39F6853F" w14:textId="77777777" w:rsidR="008B13EC" w:rsidRDefault="008B13EC" w:rsidP="008E2DAF">
      <w:pPr>
        <w:ind w:left="360"/>
        <w:rPr>
          <w:noProof/>
        </w:rPr>
      </w:pPr>
    </w:p>
    <w:p w14:paraId="4FB2C87B" w14:textId="02D0EE71" w:rsidR="008B13EC" w:rsidRDefault="00EF03AD" w:rsidP="00B4640B">
      <w:pPr>
        <w:ind w:left="360"/>
        <w:rPr>
          <w:szCs w:val="24"/>
        </w:rPr>
      </w:pPr>
      <w:r w:rsidRPr="00A7687C">
        <w:rPr>
          <w:noProof/>
        </w:rPr>
        <w:drawing>
          <wp:inline distT="0" distB="0" distL="0" distR="0" wp14:anchorId="6DE0A304" wp14:editId="5DDACA0F">
            <wp:extent cx="2810267" cy="1181265"/>
            <wp:effectExtent l="0" t="0" r="0" b="0"/>
            <wp:docPr id="1484895269" name="Image 1" descr="Une image contenant texte, Police, reçu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95269" name="Image 1" descr="Une image contenant texte, Police, reçu, blanc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3CF5" w14:textId="00935BC4" w:rsidR="00B4640B" w:rsidRDefault="003057F8" w:rsidP="003057F8">
      <w:pPr>
        <w:pStyle w:val="Paragraphedeliste"/>
        <w:numPr>
          <w:ilvl w:val="0"/>
          <w:numId w:val="10"/>
        </w:numPr>
        <w:rPr>
          <w:szCs w:val="24"/>
        </w:rPr>
      </w:pPr>
      <w:r w:rsidRPr="003057F8">
        <w:rPr>
          <w:szCs w:val="24"/>
        </w:rPr>
        <w:t>Quelle modification est effectuée sur les paquets sortants du réseau</w:t>
      </w:r>
      <w:r>
        <w:rPr>
          <w:szCs w:val="24"/>
        </w:rPr>
        <w:t xml:space="preserve"> </w:t>
      </w:r>
      <w:r w:rsidRPr="003057F8">
        <w:rPr>
          <w:szCs w:val="24"/>
        </w:rPr>
        <w:t>interne ?</w:t>
      </w:r>
    </w:p>
    <w:p w14:paraId="59DD6ED1" w14:textId="2BD75A04" w:rsidR="003057F8" w:rsidRDefault="00EE3252" w:rsidP="003057F8">
      <w:pPr>
        <w:ind w:left="0"/>
        <w:rPr>
          <w:szCs w:val="24"/>
        </w:rPr>
      </w:pPr>
      <w:r w:rsidRPr="00EE3252">
        <w:rPr>
          <w:szCs w:val="24"/>
        </w:rPr>
        <w:t>L’</w:t>
      </w:r>
      <w:r>
        <w:rPr>
          <w:szCs w:val="24"/>
        </w:rPr>
        <w:t>a</w:t>
      </w:r>
      <w:r w:rsidRPr="00EE3252">
        <w:rPr>
          <w:szCs w:val="24"/>
        </w:rPr>
        <w:t>dresse IP publique du PC0 est remplacé par un IP du réseau interne.</w:t>
      </w:r>
    </w:p>
    <w:p w14:paraId="729EA474" w14:textId="77777777" w:rsidR="00245863" w:rsidRDefault="00245863" w:rsidP="003057F8">
      <w:pPr>
        <w:ind w:left="0"/>
        <w:rPr>
          <w:szCs w:val="24"/>
        </w:rPr>
      </w:pPr>
    </w:p>
    <w:p w14:paraId="6FC89181" w14:textId="7CD2EC18" w:rsidR="00245863" w:rsidRPr="00FA3281" w:rsidRDefault="00553137" w:rsidP="00DE705E">
      <w:pPr>
        <w:pStyle w:val="Paragraphedeliste"/>
        <w:numPr>
          <w:ilvl w:val="0"/>
          <w:numId w:val="9"/>
        </w:numPr>
        <w:rPr>
          <w:szCs w:val="24"/>
        </w:rPr>
      </w:pPr>
      <w:r>
        <w:rPr>
          <w:sz w:val="28"/>
          <w:szCs w:val="28"/>
        </w:rPr>
        <w:lastRenderedPageBreak/>
        <w:t>Traduction dynamique</w:t>
      </w:r>
    </w:p>
    <w:p w14:paraId="48C23319" w14:textId="755FF11E" w:rsidR="00FA3281" w:rsidRPr="00A952C4" w:rsidRDefault="00416CE8" w:rsidP="00FA3281">
      <w:pPr>
        <w:pStyle w:val="Paragraphedeliste"/>
        <w:numPr>
          <w:ilvl w:val="0"/>
          <w:numId w:val="11"/>
        </w:numPr>
        <w:rPr>
          <w:szCs w:val="24"/>
        </w:rPr>
      </w:pPr>
      <w:r>
        <w:t>Défini</w:t>
      </w:r>
      <w:r>
        <w:t>tion</w:t>
      </w:r>
      <w:r>
        <w:t xml:space="preserve"> </w:t>
      </w:r>
      <w:r>
        <w:t>du</w:t>
      </w:r>
      <w:r>
        <w:t xml:space="preserve"> pool de sortie de 10.0.0.2 à 10.0.0.4</w:t>
      </w:r>
    </w:p>
    <w:p w14:paraId="06D02A0C" w14:textId="12091B92" w:rsidR="00A952C4" w:rsidRDefault="00D773BB" w:rsidP="00A952C4">
      <w:pPr>
        <w:ind w:left="0"/>
        <w:rPr>
          <w:szCs w:val="24"/>
        </w:rPr>
      </w:pPr>
      <w:r w:rsidRPr="00B213DF">
        <w:rPr>
          <w:noProof/>
        </w:rPr>
        <w:drawing>
          <wp:anchor distT="0" distB="0" distL="114300" distR="114300" simplePos="0" relativeHeight="251664384" behindDoc="0" locked="0" layoutInCell="1" allowOverlap="1" wp14:anchorId="652CCF4D" wp14:editId="120F1725">
            <wp:simplePos x="0" y="0"/>
            <wp:positionH relativeFrom="column">
              <wp:posOffset>0</wp:posOffset>
            </wp:positionH>
            <wp:positionV relativeFrom="paragraph">
              <wp:posOffset>568325</wp:posOffset>
            </wp:positionV>
            <wp:extent cx="4152265" cy="133350"/>
            <wp:effectExtent l="0" t="0" r="635" b="0"/>
            <wp:wrapNone/>
            <wp:docPr id="1912838421" name="Image 1" descr="Une image contenant texte, Police, capture d’écran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8421" name="Image 1" descr="Une image contenant texte, Police, capture d’écran, document&#10;&#10;Description générée automatiquement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2" b="24779"/>
                    <a:stretch/>
                  </pic:blipFill>
                  <pic:spPr bwMode="auto">
                    <a:xfrm>
                      <a:off x="0" y="0"/>
                      <a:ext cx="4152265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952C4" w:rsidRPr="007C6E27">
        <w:rPr>
          <w:noProof/>
        </w:rPr>
        <w:drawing>
          <wp:inline distT="0" distB="0" distL="0" distR="0" wp14:anchorId="0CCEE500" wp14:editId="7833D783">
            <wp:extent cx="4677428" cy="562053"/>
            <wp:effectExtent l="0" t="0" r="8890" b="9525"/>
            <wp:docPr id="17349112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112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E6B7" w14:textId="3E84E48D" w:rsidR="00F84FDF" w:rsidRDefault="00F84FDF" w:rsidP="00A952C4">
      <w:pPr>
        <w:ind w:left="0"/>
        <w:rPr>
          <w:noProof/>
        </w:rPr>
      </w:pPr>
    </w:p>
    <w:p w14:paraId="22E98640" w14:textId="6104D441" w:rsidR="00D773BB" w:rsidRPr="006A045D" w:rsidRDefault="006A045D" w:rsidP="006A045D">
      <w:pPr>
        <w:pStyle w:val="Paragraphedeliste"/>
        <w:numPr>
          <w:ilvl w:val="0"/>
          <w:numId w:val="11"/>
        </w:numPr>
        <w:rPr>
          <w:szCs w:val="24"/>
        </w:rPr>
      </w:pPr>
      <w:r w:rsidRPr="006A045D">
        <w:rPr>
          <w:szCs w:val="24"/>
        </w:rPr>
        <w:t>Comment se passent les échanges à l'entrée et à la sortie du réseau</w:t>
      </w:r>
      <w:r>
        <w:rPr>
          <w:szCs w:val="24"/>
        </w:rPr>
        <w:t xml:space="preserve"> </w:t>
      </w:r>
      <w:r w:rsidRPr="006A045D">
        <w:rPr>
          <w:szCs w:val="24"/>
        </w:rPr>
        <w:t>privé ? Les PC1 à 4 peuvent-ils communiquer simultanément avec</w:t>
      </w:r>
      <w:r>
        <w:rPr>
          <w:szCs w:val="24"/>
        </w:rPr>
        <w:t xml:space="preserve"> </w:t>
      </w:r>
      <w:r w:rsidRPr="006A045D">
        <w:rPr>
          <w:szCs w:val="24"/>
        </w:rPr>
        <w:t>PC0 ?</w:t>
      </w:r>
      <w:r w:rsidRPr="006A045D">
        <w:rPr>
          <w:szCs w:val="24"/>
        </w:rPr>
        <w:cr/>
      </w:r>
    </w:p>
    <w:p w14:paraId="72792651" w14:textId="3BD3C985" w:rsidR="00690AD4" w:rsidRDefault="00690AD4" w:rsidP="00690AD4">
      <w:pPr>
        <w:ind w:left="0"/>
        <w:rPr>
          <w:szCs w:val="24"/>
        </w:rPr>
      </w:pPr>
      <w:r w:rsidRPr="00690AD4">
        <w:rPr>
          <w:szCs w:val="24"/>
        </w:rPr>
        <w:t xml:space="preserve">Les échanges à l’entrée et à la </w:t>
      </w:r>
      <w:r w:rsidR="00CC1F71" w:rsidRPr="00690AD4">
        <w:rPr>
          <w:szCs w:val="24"/>
        </w:rPr>
        <w:t>sortie</w:t>
      </w:r>
      <w:r w:rsidRPr="00690AD4">
        <w:rPr>
          <w:szCs w:val="24"/>
        </w:rPr>
        <w:t xml:space="preserve"> du réseau privé sont </w:t>
      </w:r>
      <w:r w:rsidR="00F9588C" w:rsidRPr="00690AD4">
        <w:rPr>
          <w:szCs w:val="24"/>
        </w:rPr>
        <w:t>impossibles</w:t>
      </w:r>
      <w:r w:rsidRPr="00690AD4">
        <w:rPr>
          <w:szCs w:val="24"/>
        </w:rPr>
        <w:t>.</w:t>
      </w:r>
    </w:p>
    <w:p w14:paraId="1D9065F5" w14:textId="00588AF8" w:rsidR="00B6107C" w:rsidRDefault="00690AD4" w:rsidP="00645F43">
      <w:pPr>
        <w:ind w:left="0"/>
        <w:jc w:val="both"/>
        <w:rPr>
          <w:szCs w:val="24"/>
        </w:rPr>
      </w:pPr>
      <w:r w:rsidRPr="00690AD4">
        <w:rPr>
          <w:szCs w:val="24"/>
        </w:rPr>
        <w:t>Les PC</w:t>
      </w:r>
      <w:r w:rsidR="00F9588C">
        <w:rPr>
          <w:szCs w:val="24"/>
        </w:rPr>
        <w:t xml:space="preserve"> de </w:t>
      </w:r>
      <w:r w:rsidRPr="00690AD4">
        <w:rPr>
          <w:szCs w:val="24"/>
        </w:rPr>
        <w:t xml:space="preserve">1 à 4 ne peuvent pas communiquer simultanément ensemble avec PC0. Lorsque plusieurs paquets se </w:t>
      </w:r>
      <w:r w:rsidR="00645F43" w:rsidRPr="00690AD4">
        <w:rPr>
          <w:szCs w:val="24"/>
        </w:rPr>
        <w:t>retrouvent</w:t>
      </w:r>
      <w:r w:rsidRPr="00690AD4">
        <w:rPr>
          <w:szCs w:val="24"/>
        </w:rPr>
        <w:t xml:space="preserve"> sur le même appareil, les paquets se désynchronisent</w:t>
      </w:r>
      <w:r w:rsidR="00195D25">
        <w:rPr>
          <w:szCs w:val="24"/>
        </w:rPr>
        <w:t xml:space="preserve"> pour être envoyés un par un.</w:t>
      </w:r>
    </w:p>
    <w:p w14:paraId="5DE01699" w14:textId="77777777" w:rsidR="00580D42" w:rsidRDefault="00580D42" w:rsidP="00645F43">
      <w:pPr>
        <w:ind w:left="0"/>
        <w:jc w:val="both"/>
        <w:rPr>
          <w:szCs w:val="24"/>
        </w:rPr>
      </w:pPr>
    </w:p>
    <w:p w14:paraId="56AA4856" w14:textId="61FAE5AA" w:rsidR="00580D42" w:rsidRDefault="00FA2AC5" w:rsidP="00FA2AC5">
      <w:pPr>
        <w:pStyle w:val="Paragraphedeliste"/>
        <w:numPr>
          <w:ilvl w:val="0"/>
          <w:numId w:val="11"/>
        </w:numPr>
        <w:jc w:val="both"/>
        <w:rPr>
          <w:szCs w:val="24"/>
        </w:rPr>
      </w:pPr>
      <w:r w:rsidRPr="00FA2AC5">
        <w:rPr>
          <w:szCs w:val="24"/>
        </w:rPr>
        <w:t>Ajou</w:t>
      </w:r>
      <w:r>
        <w:rPr>
          <w:szCs w:val="24"/>
        </w:rPr>
        <w:t>t du</w:t>
      </w:r>
      <w:r w:rsidRPr="00FA2AC5">
        <w:rPr>
          <w:szCs w:val="24"/>
        </w:rPr>
        <w:t xml:space="preserve"> mot-clé overload à la définition du NAT</w:t>
      </w:r>
    </w:p>
    <w:p w14:paraId="784B6CAA" w14:textId="593DABAF" w:rsidR="00150000" w:rsidRDefault="005D2C86" w:rsidP="00150000">
      <w:pPr>
        <w:ind w:left="0"/>
        <w:jc w:val="both"/>
        <w:rPr>
          <w:szCs w:val="24"/>
        </w:rPr>
      </w:pPr>
      <w:r w:rsidRPr="000C11A1">
        <w:rPr>
          <w:noProof/>
        </w:rPr>
        <w:drawing>
          <wp:inline distT="0" distB="0" distL="0" distR="0" wp14:anchorId="2DF0345D" wp14:editId="73159AD0">
            <wp:extent cx="4239217" cy="123842"/>
            <wp:effectExtent l="0" t="0" r="9525" b="9525"/>
            <wp:docPr id="3147735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735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3F2A" w14:textId="77777777" w:rsidR="00092E96" w:rsidRDefault="00092E96" w:rsidP="00150000">
      <w:pPr>
        <w:ind w:left="0"/>
        <w:jc w:val="both"/>
        <w:rPr>
          <w:szCs w:val="24"/>
        </w:rPr>
      </w:pPr>
    </w:p>
    <w:p w14:paraId="1C481777" w14:textId="6D4850CE" w:rsidR="00592893" w:rsidRDefault="00592893" w:rsidP="00592893">
      <w:pPr>
        <w:pStyle w:val="Paragraphedeliste"/>
        <w:numPr>
          <w:ilvl w:val="0"/>
          <w:numId w:val="11"/>
        </w:numPr>
        <w:jc w:val="both"/>
        <w:rPr>
          <w:szCs w:val="24"/>
        </w:rPr>
      </w:pPr>
      <w:r w:rsidRPr="00592893">
        <w:rPr>
          <w:szCs w:val="24"/>
        </w:rPr>
        <w:t>Comment se passent les échanges à l'entrée et à la sortie du réseau</w:t>
      </w:r>
      <w:r>
        <w:rPr>
          <w:szCs w:val="24"/>
        </w:rPr>
        <w:t xml:space="preserve"> </w:t>
      </w:r>
      <w:r w:rsidRPr="00592893">
        <w:rPr>
          <w:szCs w:val="24"/>
        </w:rPr>
        <w:t>privé ?</w:t>
      </w:r>
    </w:p>
    <w:p w14:paraId="5DD265AC" w14:textId="4BC74864" w:rsidR="00592893" w:rsidRDefault="00F453EF" w:rsidP="00592893">
      <w:pPr>
        <w:ind w:left="0"/>
        <w:jc w:val="both"/>
        <w:rPr>
          <w:szCs w:val="24"/>
        </w:rPr>
      </w:pPr>
      <w:r w:rsidRPr="00480B20">
        <w:rPr>
          <w:noProof/>
        </w:rPr>
        <w:drawing>
          <wp:inline distT="0" distB="0" distL="0" distR="0" wp14:anchorId="3731140C" wp14:editId="70DAE387">
            <wp:extent cx="1238423" cy="1324160"/>
            <wp:effectExtent l="0" t="0" r="0" b="9525"/>
            <wp:docPr id="1393922852" name="Image 1" descr="Une image contenant diagramme, clipart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2852" name="Image 1" descr="Une image contenant diagramme, clipart, conception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0D8D" w14:textId="77777777" w:rsidR="000E096E" w:rsidRPr="00592893" w:rsidRDefault="000E096E" w:rsidP="00592893">
      <w:pPr>
        <w:ind w:left="0"/>
        <w:jc w:val="both"/>
        <w:rPr>
          <w:szCs w:val="24"/>
        </w:rPr>
      </w:pPr>
    </w:p>
    <w:sectPr w:rsidR="000E096E" w:rsidRPr="00592893" w:rsidSect="00592E5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C385" w14:textId="77777777" w:rsidR="0021405A" w:rsidRDefault="0021405A" w:rsidP="00A66B18">
      <w:pPr>
        <w:spacing w:before="0" w:after="0"/>
      </w:pPr>
      <w:r>
        <w:separator/>
      </w:r>
    </w:p>
  </w:endnote>
  <w:endnote w:type="continuationSeparator" w:id="0">
    <w:p w14:paraId="53AD55FE" w14:textId="77777777" w:rsidR="0021405A" w:rsidRDefault="0021405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C4F8B" w14:textId="77777777" w:rsidR="0021405A" w:rsidRDefault="0021405A" w:rsidP="00A66B18">
      <w:pPr>
        <w:spacing w:before="0" w:after="0"/>
      </w:pPr>
      <w:r>
        <w:separator/>
      </w:r>
    </w:p>
  </w:footnote>
  <w:footnote w:type="continuationSeparator" w:id="0">
    <w:p w14:paraId="6130E774" w14:textId="77777777" w:rsidR="0021405A" w:rsidRDefault="0021405A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0E8"/>
    <w:multiLevelType w:val="hybridMultilevel"/>
    <w:tmpl w:val="9508FD10"/>
    <w:lvl w:ilvl="0" w:tplc="643E1C5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4A5"/>
    <w:multiLevelType w:val="hybridMultilevel"/>
    <w:tmpl w:val="DB7A5F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1A7C"/>
    <w:multiLevelType w:val="hybridMultilevel"/>
    <w:tmpl w:val="3AECF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A4D2F"/>
    <w:multiLevelType w:val="hybridMultilevel"/>
    <w:tmpl w:val="2A36D9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CE1CED"/>
    <w:multiLevelType w:val="hybridMultilevel"/>
    <w:tmpl w:val="B51EC7BC"/>
    <w:lvl w:ilvl="0" w:tplc="54AA5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07B81"/>
    <w:multiLevelType w:val="hybridMultilevel"/>
    <w:tmpl w:val="A9CA442C"/>
    <w:lvl w:ilvl="0" w:tplc="4F82B17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D55985"/>
    <w:multiLevelType w:val="hybridMultilevel"/>
    <w:tmpl w:val="6120883A"/>
    <w:lvl w:ilvl="0" w:tplc="040C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7F63E9"/>
    <w:multiLevelType w:val="hybridMultilevel"/>
    <w:tmpl w:val="618485B6"/>
    <w:lvl w:ilvl="0" w:tplc="F8F0CBD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453EDE"/>
    <w:multiLevelType w:val="hybridMultilevel"/>
    <w:tmpl w:val="F2680A5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B244E"/>
    <w:multiLevelType w:val="hybridMultilevel"/>
    <w:tmpl w:val="2A36D9B0"/>
    <w:lvl w:ilvl="0" w:tplc="C5B2D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BC48DA"/>
    <w:multiLevelType w:val="hybridMultilevel"/>
    <w:tmpl w:val="A9EC3FFA"/>
    <w:lvl w:ilvl="0" w:tplc="90D4A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389781">
    <w:abstractNumId w:val="10"/>
  </w:num>
  <w:num w:numId="2" w16cid:durableId="68117684">
    <w:abstractNumId w:val="2"/>
  </w:num>
  <w:num w:numId="3" w16cid:durableId="1209950096">
    <w:abstractNumId w:val="9"/>
  </w:num>
  <w:num w:numId="4" w16cid:durableId="1487429028">
    <w:abstractNumId w:val="3"/>
  </w:num>
  <w:num w:numId="5" w16cid:durableId="1232424170">
    <w:abstractNumId w:val="0"/>
  </w:num>
  <w:num w:numId="6" w16cid:durableId="2063598916">
    <w:abstractNumId w:val="5"/>
  </w:num>
  <w:num w:numId="7" w16cid:durableId="1256016925">
    <w:abstractNumId w:val="4"/>
  </w:num>
  <w:num w:numId="8" w16cid:durableId="12853137">
    <w:abstractNumId w:val="6"/>
  </w:num>
  <w:num w:numId="9" w16cid:durableId="1211460724">
    <w:abstractNumId w:val="7"/>
  </w:num>
  <w:num w:numId="10" w16cid:durableId="1128426165">
    <w:abstractNumId w:val="8"/>
  </w:num>
  <w:num w:numId="11" w16cid:durableId="20858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5A"/>
    <w:rsid w:val="000024B9"/>
    <w:rsid w:val="0000345A"/>
    <w:rsid w:val="000077C0"/>
    <w:rsid w:val="00011A35"/>
    <w:rsid w:val="0001545D"/>
    <w:rsid w:val="00020813"/>
    <w:rsid w:val="000253C6"/>
    <w:rsid w:val="000306E7"/>
    <w:rsid w:val="000327F3"/>
    <w:rsid w:val="0004437D"/>
    <w:rsid w:val="00044758"/>
    <w:rsid w:val="00045191"/>
    <w:rsid w:val="000515B7"/>
    <w:rsid w:val="00051678"/>
    <w:rsid w:val="00051C8C"/>
    <w:rsid w:val="00052524"/>
    <w:rsid w:val="00057159"/>
    <w:rsid w:val="000612CA"/>
    <w:rsid w:val="00066218"/>
    <w:rsid w:val="000665EE"/>
    <w:rsid w:val="00073374"/>
    <w:rsid w:val="00074516"/>
    <w:rsid w:val="00075100"/>
    <w:rsid w:val="00083BAA"/>
    <w:rsid w:val="00092E96"/>
    <w:rsid w:val="000931C2"/>
    <w:rsid w:val="00096F32"/>
    <w:rsid w:val="00097F96"/>
    <w:rsid w:val="000A0A37"/>
    <w:rsid w:val="000B488C"/>
    <w:rsid w:val="000C28ED"/>
    <w:rsid w:val="000C2AE0"/>
    <w:rsid w:val="000C565D"/>
    <w:rsid w:val="000D2CC2"/>
    <w:rsid w:val="000E096E"/>
    <w:rsid w:val="000F0902"/>
    <w:rsid w:val="000F0F9F"/>
    <w:rsid w:val="000F39D9"/>
    <w:rsid w:val="000F3C73"/>
    <w:rsid w:val="000F741B"/>
    <w:rsid w:val="001015E0"/>
    <w:rsid w:val="00101E46"/>
    <w:rsid w:val="0010277C"/>
    <w:rsid w:val="00103B5B"/>
    <w:rsid w:val="0010680C"/>
    <w:rsid w:val="00106E4A"/>
    <w:rsid w:val="00120245"/>
    <w:rsid w:val="00120618"/>
    <w:rsid w:val="00124166"/>
    <w:rsid w:val="00126E88"/>
    <w:rsid w:val="0013286C"/>
    <w:rsid w:val="00134454"/>
    <w:rsid w:val="00141627"/>
    <w:rsid w:val="00141C00"/>
    <w:rsid w:val="00150000"/>
    <w:rsid w:val="001633FD"/>
    <w:rsid w:val="001645F3"/>
    <w:rsid w:val="00167B0B"/>
    <w:rsid w:val="001725B5"/>
    <w:rsid w:val="001766D6"/>
    <w:rsid w:val="00185827"/>
    <w:rsid w:val="00187829"/>
    <w:rsid w:val="00191241"/>
    <w:rsid w:val="00191513"/>
    <w:rsid w:val="00192763"/>
    <w:rsid w:val="001933D9"/>
    <w:rsid w:val="00193C3A"/>
    <w:rsid w:val="00195D25"/>
    <w:rsid w:val="001A5789"/>
    <w:rsid w:val="001B2775"/>
    <w:rsid w:val="001B4562"/>
    <w:rsid w:val="001B483C"/>
    <w:rsid w:val="001C184A"/>
    <w:rsid w:val="001C437E"/>
    <w:rsid w:val="001D0A1B"/>
    <w:rsid w:val="001D17FD"/>
    <w:rsid w:val="001D3C7D"/>
    <w:rsid w:val="001E2320"/>
    <w:rsid w:val="001F2B88"/>
    <w:rsid w:val="00212293"/>
    <w:rsid w:val="0021405A"/>
    <w:rsid w:val="00214E28"/>
    <w:rsid w:val="0021752E"/>
    <w:rsid w:val="00217E4B"/>
    <w:rsid w:val="00226ED4"/>
    <w:rsid w:val="00230F79"/>
    <w:rsid w:val="002322F6"/>
    <w:rsid w:val="002329BB"/>
    <w:rsid w:val="00233EB7"/>
    <w:rsid w:val="00235147"/>
    <w:rsid w:val="00245863"/>
    <w:rsid w:val="00247249"/>
    <w:rsid w:val="00247312"/>
    <w:rsid w:val="00254214"/>
    <w:rsid w:val="00255CD5"/>
    <w:rsid w:val="002648AB"/>
    <w:rsid w:val="0027226D"/>
    <w:rsid w:val="0028283B"/>
    <w:rsid w:val="00283F15"/>
    <w:rsid w:val="002901C1"/>
    <w:rsid w:val="00292A2A"/>
    <w:rsid w:val="002A2DEC"/>
    <w:rsid w:val="002A5360"/>
    <w:rsid w:val="002B20C4"/>
    <w:rsid w:val="002B5FA3"/>
    <w:rsid w:val="002B729D"/>
    <w:rsid w:val="002C3CB7"/>
    <w:rsid w:val="002D039B"/>
    <w:rsid w:val="002D3D27"/>
    <w:rsid w:val="002F1628"/>
    <w:rsid w:val="002F194B"/>
    <w:rsid w:val="002F65ED"/>
    <w:rsid w:val="0030491E"/>
    <w:rsid w:val="003057F8"/>
    <w:rsid w:val="003067D4"/>
    <w:rsid w:val="0031671F"/>
    <w:rsid w:val="00320E99"/>
    <w:rsid w:val="00321949"/>
    <w:rsid w:val="00321B7F"/>
    <w:rsid w:val="00331D7E"/>
    <w:rsid w:val="00352B81"/>
    <w:rsid w:val="00353D49"/>
    <w:rsid w:val="00354E53"/>
    <w:rsid w:val="003707F4"/>
    <w:rsid w:val="00373E34"/>
    <w:rsid w:val="00376D88"/>
    <w:rsid w:val="003955A3"/>
    <w:rsid w:val="003A0150"/>
    <w:rsid w:val="003A04A2"/>
    <w:rsid w:val="003B2AB4"/>
    <w:rsid w:val="003B772B"/>
    <w:rsid w:val="003B7841"/>
    <w:rsid w:val="003D1126"/>
    <w:rsid w:val="003D4F3F"/>
    <w:rsid w:val="003E24DF"/>
    <w:rsid w:val="003F0D7F"/>
    <w:rsid w:val="003F2A60"/>
    <w:rsid w:val="00402901"/>
    <w:rsid w:val="00406826"/>
    <w:rsid w:val="0041428F"/>
    <w:rsid w:val="00416CE8"/>
    <w:rsid w:val="004229C1"/>
    <w:rsid w:val="00425A03"/>
    <w:rsid w:val="00426AC0"/>
    <w:rsid w:val="00443463"/>
    <w:rsid w:val="004526D0"/>
    <w:rsid w:val="00462502"/>
    <w:rsid w:val="00471B70"/>
    <w:rsid w:val="00482D79"/>
    <w:rsid w:val="004832F2"/>
    <w:rsid w:val="00487557"/>
    <w:rsid w:val="00487DED"/>
    <w:rsid w:val="004A2B0D"/>
    <w:rsid w:val="004A5559"/>
    <w:rsid w:val="004B14F6"/>
    <w:rsid w:val="004B7E91"/>
    <w:rsid w:val="004C070B"/>
    <w:rsid w:val="004D2228"/>
    <w:rsid w:val="004D5EB3"/>
    <w:rsid w:val="004D71D3"/>
    <w:rsid w:val="004F1EED"/>
    <w:rsid w:val="00507549"/>
    <w:rsid w:val="00507A08"/>
    <w:rsid w:val="00510352"/>
    <w:rsid w:val="005132EF"/>
    <w:rsid w:val="00530B72"/>
    <w:rsid w:val="0053220A"/>
    <w:rsid w:val="00532799"/>
    <w:rsid w:val="00542F59"/>
    <w:rsid w:val="00543D9B"/>
    <w:rsid w:val="0054738C"/>
    <w:rsid w:val="0055055A"/>
    <w:rsid w:val="00550F70"/>
    <w:rsid w:val="00552612"/>
    <w:rsid w:val="00553137"/>
    <w:rsid w:val="0055348A"/>
    <w:rsid w:val="00555007"/>
    <w:rsid w:val="005561B6"/>
    <w:rsid w:val="00574466"/>
    <w:rsid w:val="00580D42"/>
    <w:rsid w:val="00583F7D"/>
    <w:rsid w:val="00586B5D"/>
    <w:rsid w:val="00590F6E"/>
    <w:rsid w:val="00592893"/>
    <w:rsid w:val="00592E53"/>
    <w:rsid w:val="00593CF3"/>
    <w:rsid w:val="005A16BE"/>
    <w:rsid w:val="005A286A"/>
    <w:rsid w:val="005A5A88"/>
    <w:rsid w:val="005A6710"/>
    <w:rsid w:val="005A7FC0"/>
    <w:rsid w:val="005B2512"/>
    <w:rsid w:val="005B3088"/>
    <w:rsid w:val="005B7615"/>
    <w:rsid w:val="005C2210"/>
    <w:rsid w:val="005C4132"/>
    <w:rsid w:val="005C605E"/>
    <w:rsid w:val="005C7437"/>
    <w:rsid w:val="005D273D"/>
    <w:rsid w:val="005D2C86"/>
    <w:rsid w:val="005D7940"/>
    <w:rsid w:val="005E415E"/>
    <w:rsid w:val="005F2FAA"/>
    <w:rsid w:val="005F3ED4"/>
    <w:rsid w:val="00601C15"/>
    <w:rsid w:val="00607C49"/>
    <w:rsid w:val="006113D9"/>
    <w:rsid w:val="00615018"/>
    <w:rsid w:val="0062123A"/>
    <w:rsid w:val="0063624F"/>
    <w:rsid w:val="0063671C"/>
    <w:rsid w:val="0063766E"/>
    <w:rsid w:val="0063784A"/>
    <w:rsid w:val="00642964"/>
    <w:rsid w:val="006449E1"/>
    <w:rsid w:val="00645F43"/>
    <w:rsid w:val="00646E75"/>
    <w:rsid w:val="00657620"/>
    <w:rsid w:val="006633C8"/>
    <w:rsid w:val="0068024F"/>
    <w:rsid w:val="006839FC"/>
    <w:rsid w:val="006850E0"/>
    <w:rsid w:val="00685C7C"/>
    <w:rsid w:val="00690AD4"/>
    <w:rsid w:val="00690E23"/>
    <w:rsid w:val="006A045D"/>
    <w:rsid w:val="006B3838"/>
    <w:rsid w:val="006C1AD1"/>
    <w:rsid w:val="006C29AC"/>
    <w:rsid w:val="006C3F15"/>
    <w:rsid w:val="006D27B7"/>
    <w:rsid w:val="006D4DE0"/>
    <w:rsid w:val="006F17EF"/>
    <w:rsid w:val="006F1D36"/>
    <w:rsid w:val="006F29F1"/>
    <w:rsid w:val="006F6F10"/>
    <w:rsid w:val="00704AF0"/>
    <w:rsid w:val="00711BEB"/>
    <w:rsid w:val="00723E3C"/>
    <w:rsid w:val="007315FB"/>
    <w:rsid w:val="00731CC6"/>
    <w:rsid w:val="00744451"/>
    <w:rsid w:val="0074701B"/>
    <w:rsid w:val="00750627"/>
    <w:rsid w:val="00755B85"/>
    <w:rsid w:val="00757592"/>
    <w:rsid w:val="00766495"/>
    <w:rsid w:val="007729E5"/>
    <w:rsid w:val="00782758"/>
    <w:rsid w:val="00783E79"/>
    <w:rsid w:val="00785ED4"/>
    <w:rsid w:val="007934CC"/>
    <w:rsid w:val="00794D8E"/>
    <w:rsid w:val="00796999"/>
    <w:rsid w:val="007A4A86"/>
    <w:rsid w:val="007A5ECA"/>
    <w:rsid w:val="007B16E9"/>
    <w:rsid w:val="007B5AE8"/>
    <w:rsid w:val="007C2FB1"/>
    <w:rsid w:val="007C5F6A"/>
    <w:rsid w:val="007D0E5B"/>
    <w:rsid w:val="007D309B"/>
    <w:rsid w:val="007D30F7"/>
    <w:rsid w:val="007D6E48"/>
    <w:rsid w:val="007E11F6"/>
    <w:rsid w:val="007E2059"/>
    <w:rsid w:val="007E7F36"/>
    <w:rsid w:val="007F5192"/>
    <w:rsid w:val="007F7D2E"/>
    <w:rsid w:val="0080354C"/>
    <w:rsid w:val="008035FC"/>
    <w:rsid w:val="00804509"/>
    <w:rsid w:val="00805744"/>
    <w:rsid w:val="00806371"/>
    <w:rsid w:val="0081149B"/>
    <w:rsid w:val="008129B3"/>
    <w:rsid w:val="008134ED"/>
    <w:rsid w:val="00814761"/>
    <w:rsid w:val="0082055B"/>
    <w:rsid w:val="00823911"/>
    <w:rsid w:val="00834BAA"/>
    <w:rsid w:val="0083650A"/>
    <w:rsid w:val="0084150C"/>
    <w:rsid w:val="00853B3C"/>
    <w:rsid w:val="00856F54"/>
    <w:rsid w:val="008619BC"/>
    <w:rsid w:val="0086377C"/>
    <w:rsid w:val="0086423E"/>
    <w:rsid w:val="00872FFC"/>
    <w:rsid w:val="00883F39"/>
    <w:rsid w:val="008879F9"/>
    <w:rsid w:val="008A0FF5"/>
    <w:rsid w:val="008A2FD9"/>
    <w:rsid w:val="008A411D"/>
    <w:rsid w:val="008B009F"/>
    <w:rsid w:val="008B13EC"/>
    <w:rsid w:val="008B41E2"/>
    <w:rsid w:val="008C0EE1"/>
    <w:rsid w:val="008C5D7B"/>
    <w:rsid w:val="008D0429"/>
    <w:rsid w:val="008D49E5"/>
    <w:rsid w:val="008D7DF6"/>
    <w:rsid w:val="008E1F7B"/>
    <w:rsid w:val="008E2DAF"/>
    <w:rsid w:val="008F6A3B"/>
    <w:rsid w:val="00905990"/>
    <w:rsid w:val="00910D6C"/>
    <w:rsid w:val="00911CFA"/>
    <w:rsid w:val="00916FF5"/>
    <w:rsid w:val="009170BA"/>
    <w:rsid w:val="009256CC"/>
    <w:rsid w:val="00927A4B"/>
    <w:rsid w:val="0093458A"/>
    <w:rsid w:val="00943311"/>
    <w:rsid w:val="009479AE"/>
    <w:rsid w:val="009515B2"/>
    <w:rsid w:val="00952C2F"/>
    <w:rsid w:val="00953666"/>
    <w:rsid w:val="0095685A"/>
    <w:rsid w:val="00960A0B"/>
    <w:rsid w:val="009635A9"/>
    <w:rsid w:val="00964E91"/>
    <w:rsid w:val="00972E8F"/>
    <w:rsid w:val="00973075"/>
    <w:rsid w:val="009806E9"/>
    <w:rsid w:val="0098152E"/>
    <w:rsid w:val="00981BCC"/>
    <w:rsid w:val="009906A6"/>
    <w:rsid w:val="009A2A68"/>
    <w:rsid w:val="009A76A6"/>
    <w:rsid w:val="009B10F0"/>
    <w:rsid w:val="009B2F39"/>
    <w:rsid w:val="009B4240"/>
    <w:rsid w:val="009D56D1"/>
    <w:rsid w:val="009D684D"/>
    <w:rsid w:val="009D6E13"/>
    <w:rsid w:val="009D785B"/>
    <w:rsid w:val="009E6274"/>
    <w:rsid w:val="009E6D8B"/>
    <w:rsid w:val="00A00631"/>
    <w:rsid w:val="00A01404"/>
    <w:rsid w:val="00A04298"/>
    <w:rsid w:val="00A108D2"/>
    <w:rsid w:val="00A1283A"/>
    <w:rsid w:val="00A139FC"/>
    <w:rsid w:val="00A40B9C"/>
    <w:rsid w:val="00A44D77"/>
    <w:rsid w:val="00A45F8D"/>
    <w:rsid w:val="00A575DC"/>
    <w:rsid w:val="00A60A09"/>
    <w:rsid w:val="00A66B18"/>
    <w:rsid w:val="00A6783B"/>
    <w:rsid w:val="00A70C3B"/>
    <w:rsid w:val="00A93A71"/>
    <w:rsid w:val="00A952C4"/>
    <w:rsid w:val="00A96CF8"/>
    <w:rsid w:val="00AA438F"/>
    <w:rsid w:val="00AA4A40"/>
    <w:rsid w:val="00AA5DDC"/>
    <w:rsid w:val="00AA73D0"/>
    <w:rsid w:val="00AB0482"/>
    <w:rsid w:val="00AB3A45"/>
    <w:rsid w:val="00AB7C66"/>
    <w:rsid w:val="00AC10AC"/>
    <w:rsid w:val="00AC25E0"/>
    <w:rsid w:val="00AC4B13"/>
    <w:rsid w:val="00AC6B69"/>
    <w:rsid w:val="00AC6EEF"/>
    <w:rsid w:val="00AD199A"/>
    <w:rsid w:val="00AD330E"/>
    <w:rsid w:val="00AD3BD5"/>
    <w:rsid w:val="00AD6B2C"/>
    <w:rsid w:val="00AD766B"/>
    <w:rsid w:val="00AE1388"/>
    <w:rsid w:val="00AE49F7"/>
    <w:rsid w:val="00AE7311"/>
    <w:rsid w:val="00AE7EE3"/>
    <w:rsid w:val="00AF24A2"/>
    <w:rsid w:val="00AF3982"/>
    <w:rsid w:val="00AF4B53"/>
    <w:rsid w:val="00AF63B9"/>
    <w:rsid w:val="00B06CED"/>
    <w:rsid w:val="00B11360"/>
    <w:rsid w:val="00B13EF7"/>
    <w:rsid w:val="00B14521"/>
    <w:rsid w:val="00B17B23"/>
    <w:rsid w:val="00B24973"/>
    <w:rsid w:val="00B3536C"/>
    <w:rsid w:val="00B35C5C"/>
    <w:rsid w:val="00B36BFA"/>
    <w:rsid w:val="00B41E54"/>
    <w:rsid w:val="00B4640B"/>
    <w:rsid w:val="00B46697"/>
    <w:rsid w:val="00B50294"/>
    <w:rsid w:val="00B510C7"/>
    <w:rsid w:val="00B5177E"/>
    <w:rsid w:val="00B52FC9"/>
    <w:rsid w:val="00B57D6E"/>
    <w:rsid w:val="00B60C39"/>
    <w:rsid w:val="00B6107C"/>
    <w:rsid w:val="00B70EDC"/>
    <w:rsid w:val="00B730D7"/>
    <w:rsid w:val="00B73986"/>
    <w:rsid w:val="00B73D03"/>
    <w:rsid w:val="00B751BF"/>
    <w:rsid w:val="00B771D5"/>
    <w:rsid w:val="00BA459A"/>
    <w:rsid w:val="00BA5817"/>
    <w:rsid w:val="00BB1D68"/>
    <w:rsid w:val="00BB363E"/>
    <w:rsid w:val="00BB3C3D"/>
    <w:rsid w:val="00BB69C8"/>
    <w:rsid w:val="00BB7D0E"/>
    <w:rsid w:val="00BC204D"/>
    <w:rsid w:val="00BC4CC0"/>
    <w:rsid w:val="00BC7C5C"/>
    <w:rsid w:val="00BC7F95"/>
    <w:rsid w:val="00BD545A"/>
    <w:rsid w:val="00BD76DD"/>
    <w:rsid w:val="00BF2233"/>
    <w:rsid w:val="00BF4466"/>
    <w:rsid w:val="00C017BB"/>
    <w:rsid w:val="00C034DE"/>
    <w:rsid w:val="00C04AD4"/>
    <w:rsid w:val="00C10573"/>
    <w:rsid w:val="00C21EDF"/>
    <w:rsid w:val="00C22F08"/>
    <w:rsid w:val="00C350B9"/>
    <w:rsid w:val="00C37724"/>
    <w:rsid w:val="00C4288A"/>
    <w:rsid w:val="00C576BB"/>
    <w:rsid w:val="00C61F41"/>
    <w:rsid w:val="00C701F7"/>
    <w:rsid w:val="00C70786"/>
    <w:rsid w:val="00C73A4D"/>
    <w:rsid w:val="00C9262A"/>
    <w:rsid w:val="00C971E3"/>
    <w:rsid w:val="00CA2892"/>
    <w:rsid w:val="00CC1F71"/>
    <w:rsid w:val="00CC60DC"/>
    <w:rsid w:val="00CD3AD8"/>
    <w:rsid w:val="00CD3D5F"/>
    <w:rsid w:val="00CE0900"/>
    <w:rsid w:val="00CE19F2"/>
    <w:rsid w:val="00CF2791"/>
    <w:rsid w:val="00D12A5C"/>
    <w:rsid w:val="00D13B44"/>
    <w:rsid w:val="00D20090"/>
    <w:rsid w:val="00D41084"/>
    <w:rsid w:val="00D41E91"/>
    <w:rsid w:val="00D446FD"/>
    <w:rsid w:val="00D4647F"/>
    <w:rsid w:val="00D46C2B"/>
    <w:rsid w:val="00D572CF"/>
    <w:rsid w:val="00D572D0"/>
    <w:rsid w:val="00D61A6A"/>
    <w:rsid w:val="00D631B8"/>
    <w:rsid w:val="00D63A7B"/>
    <w:rsid w:val="00D66593"/>
    <w:rsid w:val="00D67C82"/>
    <w:rsid w:val="00D773BB"/>
    <w:rsid w:val="00D8336F"/>
    <w:rsid w:val="00D838A4"/>
    <w:rsid w:val="00D92DEF"/>
    <w:rsid w:val="00D94D65"/>
    <w:rsid w:val="00DC0C1D"/>
    <w:rsid w:val="00DC3A8A"/>
    <w:rsid w:val="00DD20E0"/>
    <w:rsid w:val="00DD5456"/>
    <w:rsid w:val="00DE2410"/>
    <w:rsid w:val="00DE5ADE"/>
    <w:rsid w:val="00DE6DA2"/>
    <w:rsid w:val="00DE705E"/>
    <w:rsid w:val="00DF1455"/>
    <w:rsid w:val="00DF14E0"/>
    <w:rsid w:val="00DF2D26"/>
    <w:rsid w:val="00DF2D30"/>
    <w:rsid w:val="00DF7C83"/>
    <w:rsid w:val="00E035CC"/>
    <w:rsid w:val="00E060D7"/>
    <w:rsid w:val="00E21240"/>
    <w:rsid w:val="00E24861"/>
    <w:rsid w:val="00E506A2"/>
    <w:rsid w:val="00E522F8"/>
    <w:rsid w:val="00E524D5"/>
    <w:rsid w:val="00E55D74"/>
    <w:rsid w:val="00E63C32"/>
    <w:rsid w:val="00E6540C"/>
    <w:rsid w:val="00E81E2A"/>
    <w:rsid w:val="00E865E4"/>
    <w:rsid w:val="00E870AF"/>
    <w:rsid w:val="00EA4D4B"/>
    <w:rsid w:val="00EB0136"/>
    <w:rsid w:val="00EB2148"/>
    <w:rsid w:val="00EB5A6F"/>
    <w:rsid w:val="00EC4A51"/>
    <w:rsid w:val="00ED7106"/>
    <w:rsid w:val="00EE0952"/>
    <w:rsid w:val="00EE19C9"/>
    <w:rsid w:val="00EE3252"/>
    <w:rsid w:val="00EE44F2"/>
    <w:rsid w:val="00EE707E"/>
    <w:rsid w:val="00EF03AD"/>
    <w:rsid w:val="00EF6C77"/>
    <w:rsid w:val="00EF70E3"/>
    <w:rsid w:val="00EF7640"/>
    <w:rsid w:val="00F00651"/>
    <w:rsid w:val="00F02C3B"/>
    <w:rsid w:val="00F121DD"/>
    <w:rsid w:val="00F22137"/>
    <w:rsid w:val="00F23212"/>
    <w:rsid w:val="00F233FA"/>
    <w:rsid w:val="00F25F37"/>
    <w:rsid w:val="00F30D9C"/>
    <w:rsid w:val="00F353CC"/>
    <w:rsid w:val="00F410B8"/>
    <w:rsid w:val="00F453EF"/>
    <w:rsid w:val="00F51979"/>
    <w:rsid w:val="00F524A4"/>
    <w:rsid w:val="00F558FE"/>
    <w:rsid w:val="00F71DCB"/>
    <w:rsid w:val="00F763B6"/>
    <w:rsid w:val="00F84FDF"/>
    <w:rsid w:val="00F9002A"/>
    <w:rsid w:val="00F9588C"/>
    <w:rsid w:val="00FA2194"/>
    <w:rsid w:val="00FA2AC5"/>
    <w:rsid w:val="00FA3281"/>
    <w:rsid w:val="00FA7F3E"/>
    <w:rsid w:val="00FC009C"/>
    <w:rsid w:val="00FC24E8"/>
    <w:rsid w:val="00FC354D"/>
    <w:rsid w:val="00FC5116"/>
    <w:rsid w:val="00FC760F"/>
    <w:rsid w:val="00FD4052"/>
    <w:rsid w:val="00FE0F43"/>
    <w:rsid w:val="00FE1084"/>
    <w:rsid w:val="00FE21BD"/>
    <w:rsid w:val="00FF1A8D"/>
    <w:rsid w:val="00FF3D09"/>
    <w:rsid w:val="00FF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2185F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Titre1">
    <w:name w:val="heading 1"/>
    <w:basedOn w:val="Destinataire"/>
    <w:next w:val="Normal"/>
    <w:link w:val="Titre1C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Destinataire">
    <w:name w:val="Destinataire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semiHidden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semiHidden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semiHidden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Informationssurlarunion">
    <w:name w:val="Informations sur la réunion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Grilledutableau">
    <w:name w:val="Table Grid"/>
    <w:basedOn w:val="Tableau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uredelarunion">
    <w:name w:val="Heure de la réunion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Descriptiondellment">
    <w:name w:val="Description de l’élément"/>
    <w:basedOn w:val="Normal"/>
    <w:qFormat/>
    <w:rsid w:val="00E21240"/>
    <w:pPr>
      <w:spacing w:after="120"/>
      <w:ind w:left="0" w:right="360"/>
    </w:pPr>
  </w:style>
  <w:style w:type="paragraph" w:customStyle="1" w:styleId="Emplacement">
    <w:name w:val="Emplacement"/>
    <w:basedOn w:val="Normal"/>
    <w:qFormat/>
    <w:rsid w:val="00E21240"/>
    <w:pPr>
      <w:spacing w:after="120"/>
      <w:ind w:left="0" w:right="0"/>
    </w:pPr>
  </w:style>
  <w:style w:type="paragraph" w:styleId="Paragraphedeliste">
    <w:name w:val="List Paragraph"/>
    <w:basedOn w:val="Normal"/>
    <w:uiPriority w:val="34"/>
    <w:rsid w:val="001C437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om\AppData\Local\Microsoft\Office\16.0\DTS\fr-FR%7bAF8B459F-7A66-4198-9A52-FA3637DFDC32%7d\%7bEF583BD7-BCA3-4B7D-A4B7-A46B964A53B1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1B46F1-FB91-471E-9119-FD4F9F18E6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{EF583BD7-BCA3-4B7D-A4B7-A46B964A53B1}tf55871247_win32.dotx</Template>
  <TotalTime>0</TotalTime>
  <Pages>4</Pages>
  <Words>189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2023-09-07T17:56:00Z</dcterms:created>
  <dcterms:modified xsi:type="dcterms:W3CDTF">2023-10-16T08:07:00Z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