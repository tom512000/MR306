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10640" w14:textId="77777777" w:rsidR="005D7940" w:rsidRDefault="005D7940" w:rsidP="005D7940">
      <w:pPr>
        <w:spacing w:before="120" w:after="0"/>
      </w:pPr>
      <w:r w:rsidRPr="0041428F">
        <w:rPr>
          <w:noProof/>
          <w:lang w:bidi="fr-F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1268834" wp14:editId="3AD8F9E4">
                <wp:simplePos x="0" y="0"/>
                <wp:positionH relativeFrom="column">
                  <wp:posOffset>-548640</wp:posOffset>
                </wp:positionH>
                <wp:positionV relativeFrom="paragraph">
                  <wp:posOffset>-457200</wp:posOffset>
                </wp:positionV>
                <wp:extent cx="8247380" cy="3026410"/>
                <wp:effectExtent l="0" t="0" r="1270" b="2540"/>
                <wp:wrapNone/>
                <wp:docPr id="19" name="Graphique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3026410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e libre : Forme libre :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e libre : Forme libre :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e libre : Forme libre :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A590CA" id="Graphique 17" o:spid="_x0000_s1026" alt="&quot;&quot;" style="position:absolute;margin-left:-43.2pt;margin-top:-36pt;width:649.4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">
                <v:shape id="Forme libre : Forme libre :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e libre : Forme libre :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e libre : Forme libre :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eau de disposition de l’en-tête"/>
      </w:tblPr>
      <w:tblGrid>
        <w:gridCol w:w="6977"/>
        <w:gridCol w:w="3489"/>
      </w:tblGrid>
      <w:tr w:rsidR="00A66B18" w:rsidRPr="0041428F" w14:paraId="56A94317" w14:textId="77777777" w:rsidTr="009806E9">
        <w:trPr>
          <w:trHeight w:val="270"/>
          <w:jc w:val="center"/>
        </w:trPr>
        <w:tc>
          <w:tcPr>
            <w:tcW w:w="10466" w:type="dxa"/>
            <w:gridSpan w:val="2"/>
          </w:tcPr>
          <w:p w14:paraId="51B98ED4" w14:textId="77777777" w:rsidR="00A66B18" w:rsidRPr="0041428F" w:rsidRDefault="0021405A" w:rsidP="007E7F36">
            <w:pPr>
              <w:pStyle w:val="Titre"/>
            </w:pPr>
            <w:r>
              <w:t>MR306 - Architecture des Réseaux</w:t>
            </w:r>
          </w:p>
        </w:tc>
      </w:tr>
      <w:tr w:rsidR="007E7F36" w:rsidRPr="0041428F" w14:paraId="5B5C530C" w14:textId="77777777" w:rsidTr="009806E9">
        <w:trPr>
          <w:trHeight w:val="630"/>
          <w:jc w:val="center"/>
        </w:trPr>
        <w:tc>
          <w:tcPr>
            <w:tcW w:w="10466" w:type="dxa"/>
            <w:gridSpan w:val="2"/>
            <w:vAlign w:val="bottom"/>
          </w:tcPr>
          <w:p w14:paraId="367FAEA9" w14:textId="20BCA7CF" w:rsidR="007E7F36" w:rsidRDefault="007E7F36" w:rsidP="00A66B18">
            <w:pPr>
              <w:pStyle w:val="Coordonnes"/>
            </w:pPr>
          </w:p>
        </w:tc>
      </w:tr>
      <w:tr w:rsidR="009806E9" w:rsidRPr="0041428F" w14:paraId="707B9EEC" w14:textId="77777777" w:rsidTr="009806E9">
        <w:trPr>
          <w:trHeight w:val="492"/>
          <w:jc w:val="center"/>
        </w:trPr>
        <w:tc>
          <w:tcPr>
            <w:tcW w:w="6977" w:type="dxa"/>
            <w:vMerge w:val="restart"/>
          </w:tcPr>
          <w:p w14:paraId="19F8FF7E" w14:textId="52FAE65F" w:rsidR="009806E9" w:rsidRPr="005A7FC0" w:rsidRDefault="00AF4B53" w:rsidP="009806E9">
            <w:pPr>
              <w:pStyle w:val="Informationssurlarunion"/>
              <w:ind w:left="0"/>
              <w:jc w:val="both"/>
              <w:rPr>
                <w:b/>
                <w:bCs/>
                <w:sz w:val="28"/>
                <w:szCs w:val="28"/>
                <w:lang w:bidi="fr-FR"/>
              </w:rPr>
            </w:pPr>
            <w:r w:rsidRPr="005A7FC0">
              <w:rPr>
                <w:b/>
                <w:bCs/>
                <w:sz w:val="28"/>
                <w:szCs w:val="28"/>
                <w:lang w:bidi="fr-FR"/>
              </w:rPr>
              <w:t xml:space="preserve">           </w:t>
            </w:r>
            <w:r w:rsidR="00CE19F2" w:rsidRPr="005A7FC0">
              <w:rPr>
                <w:b/>
                <w:bCs/>
                <w:sz w:val="28"/>
                <w:szCs w:val="28"/>
                <w:lang w:bidi="fr-FR"/>
              </w:rPr>
              <w:t>Tom SIKORA</w:t>
            </w:r>
          </w:p>
          <w:p w14:paraId="70FC6A99" w14:textId="6A9D0EE3" w:rsidR="00CE19F2" w:rsidRPr="005A7FC0" w:rsidRDefault="002F194B" w:rsidP="009806E9">
            <w:pPr>
              <w:pStyle w:val="Informationssurlarunion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5A7FC0">
              <w:rPr>
                <w:b/>
                <w:bCs/>
                <w:sz w:val="28"/>
                <w:szCs w:val="28"/>
                <w:lang w:bidi="fr-FR"/>
              </w:rPr>
              <w:t xml:space="preserve">           </w:t>
            </w:r>
            <w:r w:rsidR="00CE19F2" w:rsidRPr="005A7FC0">
              <w:rPr>
                <w:b/>
                <w:bCs/>
                <w:sz w:val="28"/>
                <w:szCs w:val="28"/>
                <w:lang w:bidi="fr-FR"/>
              </w:rPr>
              <w:t xml:space="preserve">Mathis </w:t>
            </w:r>
            <w:r w:rsidRPr="005A7FC0">
              <w:rPr>
                <w:b/>
                <w:bCs/>
                <w:sz w:val="28"/>
                <w:szCs w:val="28"/>
                <w:lang w:bidi="fr-FR"/>
              </w:rPr>
              <w:t>CLAVERIE</w:t>
            </w:r>
          </w:p>
        </w:tc>
        <w:tc>
          <w:tcPr>
            <w:tcW w:w="3489" w:type="dxa"/>
            <w:vAlign w:val="bottom"/>
          </w:tcPr>
          <w:p w14:paraId="1E92600D" w14:textId="77777777" w:rsidR="009806E9" w:rsidRDefault="009806E9" w:rsidP="00A66B18">
            <w:pPr>
              <w:pStyle w:val="Coordonnes"/>
            </w:pPr>
          </w:p>
        </w:tc>
      </w:tr>
      <w:tr w:rsidR="009806E9" w:rsidRPr="0041428F" w14:paraId="5B61031A" w14:textId="77777777" w:rsidTr="009806E9">
        <w:trPr>
          <w:trHeight w:val="492"/>
          <w:jc w:val="center"/>
        </w:trPr>
        <w:tc>
          <w:tcPr>
            <w:tcW w:w="6977" w:type="dxa"/>
            <w:vMerge/>
          </w:tcPr>
          <w:p w14:paraId="1EB611D7" w14:textId="79B4ED43" w:rsidR="009806E9" w:rsidRDefault="009806E9" w:rsidP="009806E9">
            <w:pPr>
              <w:pStyle w:val="Coordonnes"/>
              <w:jc w:val="both"/>
            </w:pPr>
          </w:p>
        </w:tc>
        <w:tc>
          <w:tcPr>
            <w:tcW w:w="3489" w:type="dxa"/>
            <w:vAlign w:val="bottom"/>
          </w:tcPr>
          <w:p w14:paraId="49D71582" w14:textId="77777777" w:rsidR="009806E9" w:rsidRDefault="009806E9" w:rsidP="00A66B18">
            <w:pPr>
              <w:pStyle w:val="Coordonnes"/>
            </w:pPr>
          </w:p>
        </w:tc>
      </w:tr>
      <w:tr w:rsidR="009A2A68" w:rsidRPr="0041428F" w14:paraId="21706BC9" w14:textId="77777777" w:rsidTr="004334D5">
        <w:trPr>
          <w:trHeight w:val="492"/>
          <w:jc w:val="center"/>
        </w:trPr>
        <w:tc>
          <w:tcPr>
            <w:tcW w:w="6977" w:type="dxa"/>
            <w:vMerge w:val="restart"/>
          </w:tcPr>
          <w:p w14:paraId="5CF99650" w14:textId="1EB7780D" w:rsidR="000B488C" w:rsidRPr="008A2FD9" w:rsidRDefault="000B488C" w:rsidP="009A2A68">
            <w:pPr>
              <w:pStyle w:val="Coordonnes"/>
              <w:rPr>
                <w:b/>
                <w:bCs/>
                <w:szCs w:val="24"/>
                <w:lang w:bidi="fr-FR"/>
              </w:rPr>
            </w:pPr>
          </w:p>
          <w:p w14:paraId="0A2B4633" w14:textId="59A5A2DF" w:rsidR="009A2A68" w:rsidRPr="00FE21BD" w:rsidRDefault="00A139FC" w:rsidP="009A2A68">
            <w:pPr>
              <w:pStyle w:val="Coordonnes"/>
              <w:rPr>
                <w:sz w:val="40"/>
                <w:szCs w:val="40"/>
              </w:rPr>
            </w:pPr>
            <w:r w:rsidRPr="00FE21BD">
              <w:rPr>
                <w:b/>
                <w:bCs/>
                <w:sz w:val="40"/>
                <w:szCs w:val="40"/>
                <w:lang w:bidi="fr-FR"/>
              </w:rPr>
              <w:t>TD</w:t>
            </w:r>
            <w:r w:rsidR="00BB7D0E">
              <w:rPr>
                <w:b/>
                <w:bCs/>
                <w:sz w:val="40"/>
                <w:szCs w:val="40"/>
                <w:lang w:bidi="fr-FR"/>
              </w:rPr>
              <w:t>3</w:t>
            </w:r>
            <w:r w:rsidRPr="00FE21BD">
              <w:rPr>
                <w:b/>
                <w:bCs/>
                <w:sz w:val="40"/>
                <w:szCs w:val="40"/>
                <w:lang w:bidi="fr-FR"/>
              </w:rPr>
              <w:t xml:space="preserve"> : </w:t>
            </w:r>
            <w:r w:rsidR="00BB7D0E">
              <w:rPr>
                <w:b/>
                <w:bCs/>
                <w:sz w:val="40"/>
                <w:szCs w:val="40"/>
                <w:lang w:bidi="fr-FR"/>
              </w:rPr>
              <w:t>NAT</w:t>
            </w:r>
          </w:p>
        </w:tc>
        <w:tc>
          <w:tcPr>
            <w:tcW w:w="3489" w:type="dxa"/>
            <w:vAlign w:val="bottom"/>
          </w:tcPr>
          <w:p w14:paraId="3930D537" w14:textId="77777777" w:rsidR="009A2A68" w:rsidRDefault="009A2A68" w:rsidP="00A66B18">
            <w:pPr>
              <w:pStyle w:val="Coordonnes"/>
            </w:pPr>
          </w:p>
        </w:tc>
      </w:tr>
      <w:tr w:rsidR="009A2A68" w:rsidRPr="0041428F" w14:paraId="5FB3EDE2" w14:textId="77777777" w:rsidTr="004334D5">
        <w:trPr>
          <w:trHeight w:val="492"/>
          <w:jc w:val="center"/>
        </w:trPr>
        <w:tc>
          <w:tcPr>
            <w:tcW w:w="6977" w:type="dxa"/>
            <w:vMerge/>
          </w:tcPr>
          <w:p w14:paraId="6B287AC7" w14:textId="68489453" w:rsidR="009A2A68" w:rsidRDefault="009A2A68" w:rsidP="007E7F36">
            <w:pPr>
              <w:pStyle w:val="Coordonnes"/>
            </w:pPr>
          </w:p>
        </w:tc>
        <w:tc>
          <w:tcPr>
            <w:tcW w:w="3489" w:type="dxa"/>
            <w:vAlign w:val="bottom"/>
          </w:tcPr>
          <w:p w14:paraId="0AFB2480" w14:textId="77777777" w:rsidR="009A2A68" w:rsidRDefault="009A2A68" w:rsidP="00A66B18">
            <w:pPr>
              <w:pStyle w:val="Coordonnes"/>
            </w:pPr>
          </w:p>
        </w:tc>
      </w:tr>
    </w:tbl>
    <w:p w14:paraId="465ED36F" w14:textId="7DB5A769" w:rsidR="006633C8" w:rsidRDefault="006633C8" w:rsidP="006633C8">
      <w:pPr>
        <w:ind w:left="0"/>
      </w:pPr>
    </w:p>
    <w:p w14:paraId="592286C6" w14:textId="77777777" w:rsidR="006633C8" w:rsidRDefault="006633C8" w:rsidP="006633C8">
      <w:pPr>
        <w:ind w:left="0" w:firstLine="720"/>
      </w:pPr>
    </w:p>
    <w:p w14:paraId="620AF90B" w14:textId="1A05ED06" w:rsidR="009E6D8B" w:rsidRPr="00FE21BD" w:rsidRDefault="00321949" w:rsidP="00BC4CC0">
      <w:pPr>
        <w:tabs>
          <w:tab w:val="left" w:pos="7093"/>
        </w:tabs>
        <w:ind w:left="0" w:firstLine="720"/>
        <w:rPr>
          <w:rFonts w:asciiTheme="majorHAnsi" w:hAnsiTheme="majorHAnsi"/>
          <w:sz w:val="32"/>
          <w:szCs w:val="24"/>
        </w:rPr>
      </w:pPr>
      <w:r w:rsidRPr="00321949">
        <w:rPr>
          <w:sz w:val="28"/>
          <w:szCs w:val="22"/>
        </w:rPr>
        <w:drawing>
          <wp:anchor distT="0" distB="0" distL="114300" distR="114300" simplePos="0" relativeHeight="251687936" behindDoc="0" locked="0" layoutInCell="1" allowOverlap="1" wp14:anchorId="44A7237F" wp14:editId="15A34640">
            <wp:simplePos x="0" y="0"/>
            <wp:positionH relativeFrom="column">
              <wp:posOffset>296334</wp:posOffset>
            </wp:positionH>
            <wp:positionV relativeFrom="paragraph">
              <wp:posOffset>403860</wp:posOffset>
            </wp:positionV>
            <wp:extent cx="6180667" cy="4448592"/>
            <wp:effectExtent l="0" t="0" r="0" b="9525"/>
            <wp:wrapNone/>
            <wp:docPr id="1914803639" name="Image 1" descr="Une image contenant diagramme, carte, lign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03639" name="Image 1" descr="Une image contenant diagramme, carte, ligne, Plan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667" cy="4448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2CF" w:rsidRPr="00FE21BD">
        <w:rPr>
          <w:rFonts w:asciiTheme="majorHAnsi" w:hAnsiTheme="majorHAnsi"/>
          <w:sz w:val="32"/>
          <w:szCs w:val="24"/>
        </w:rPr>
        <w:t>Partie I :</w:t>
      </w:r>
      <w:r w:rsidR="00AC25E0">
        <w:rPr>
          <w:rFonts w:asciiTheme="majorHAnsi" w:hAnsiTheme="majorHAnsi"/>
          <w:sz w:val="32"/>
          <w:szCs w:val="24"/>
        </w:rPr>
        <w:t xml:space="preserve"> étude </w:t>
      </w:r>
      <w:r w:rsidR="00EF7640">
        <w:rPr>
          <w:rFonts w:asciiTheme="majorHAnsi" w:hAnsiTheme="majorHAnsi"/>
          <w:sz w:val="32"/>
          <w:szCs w:val="24"/>
        </w:rPr>
        <w:t>du fonctionnement de la NAT</w:t>
      </w:r>
      <w:r w:rsidR="00BC4CC0">
        <w:rPr>
          <w:rFonts w:asciiTheme="majorHAnsi" w:hAnsiTheme="majorHAnsi"/>
          <w:sz w:val="32"/>
          <w:szCs w:val="24"/>
        </w:rPr>
        <w:tab/>
      </w:r>
    </w:p>
    <w:p w14:paraId="34A3A3AF" w14:textId="31122C09" w:rsidR="00321949" w:rsidRPr="00321949" w:rsidRDefault="00321949" w:rsidP="00321949">
      <w:pPr>
        <w:rPr>
          <w:sz w:val="28"/>
          <w:szCs w:val="22"/>
        </w:rPr>
      </w:pPr>
    </w:p>
    <w:p w14:paraId="01FEC3B5" w14:textId="7988D61B" w:rsidR="00321949" w:rsidRDefault="00321949" w:rsidP="00321949">
      <w:pPr>
        <w:ind w:left="0"/>
        <w:rPr>
          <w:sz w:val="28"/>
          <w:szCs w:val="22"/>
        </w:rPr>
      </w:pPr>
    </w:p>
    <w:p w14:paraId="613012B6" w14:textId="557F36CB" w:rsidR="00321949" w:rsidRDefault="00321949" w:rsidP="00321949">
      <w:pPr>
        <w:ind w:left="0"/>
        <w:rPr>
          <w:sz w:val="28"/>
          <w:szCs w:val="22"/>
        </w:rPr>
      </w:pPr>
    </w:p>
    <w:p w14:paraId="44747911" w14:textId="40FE6CCD" w:rsidR="00321949" w:rsidRDefault="00321949" w:rsidP="00321949">
      <w:pPr>
        <w:ind w:left="0"/>
        <w:rPr>
          <w:sz w:val="28"/>
          <w:szCs w:val="22"/>
        </w:rPr>
      </w:pPr>
    </w:p>
    <w:p w14:paraId="52A73538" w14:textId="63C262AB" w:rsidR="00321949" w:rsidRDefault="00321949" w:rsidP="00321949">
      <w:pPr>
        <w:ind w:left="0"/>
        <w:rPr>
          <w:sz w:val="28"/>
          <w:szCs w:val="22"/>
        </w:rPr>
      </w:pPr>
    </w:p>
    <w:p w14:paraId="7ED5B84C" w14:textId="3313C389" w:rsidR="00321949" w:rsidRDefault="00321949" w:rsidP="00321949">
      <w:pPr>
        <w:ind w:left="0"/>
        <w:rPr>
          <w:sz w:val="28"/>
          <w:szCs w:val="22"/>
        </w:rPr>
      </w:pPr>
    </w:p>
    <w:p w14:paraId="39ACDD4F" w14:textId="1FB26762" w:rsidR="00321949" w:rsidRDefault="00321949" w:rsidP="00321949">
      <w:pPr>
        <w:ind w:left="0"/>
        <w:rPr>
          <w:sz w:val="28"/>
          <w:szCs w:val="22"/>
        </w:rPr>
      </w:pPr>
    </w:p>
    <w:p w14:paraId="666FA812" w14:textId="77777777" w:rsidR="00321949" w:rsidRDefault="00321949" w:rsidP="00321949">
      <w:pPr>
        <w:ind w:left="0"/>
        <w:rPr>
          <w:sz w:val="28"/>
          <w:szCs w:val="22"/>
        </w:rPr>
      </w:pPr>
    </w:p>
    <w:p w14:paraId="78F33D15" w14:textId="77777777" w:rsidR="00321949" w:rsidRDefault="00321949" w:rsidP="00321949">
      <w:pPr>
        <w:ind w:left="0"/>
        <w:rPr>
          <w:sz w:val="28"/>
          <w:szCs w:val="22"/>
        </w:rPr>
      </w:pPr>
    </w:p>
    <w:p w14:paraId="5F9560DA" w14:textId="77777777" w:rsidR="00321949" w:rsidRPr="00321949" w:rsidRDefault="00321949" w:rsidP="00321949">
      <w:pPr>
        <w:ind w:left="0"/>
        <w:rPr>
          <w:sz w:val="28"/>
          <w:szCs w:val="22"/>
        </w:rPr>
      </w:pPr>
    </w:p>
    <w:p w14:paraId="04B8384E" w14:textId="69C1F104" w:rsidR="00321949" w:rsidRDefault="00321949" w:rsidP="00321949">
      <w:pPr>
        <w:pStyle w:val="Paragraphedeliste"/>
        <w:ind w:left="1080"/>
        <w:rPr>
          <w:sz w:val="28"/>
          <w:szCs w:val="22"/>
        </w:rPr>
      </w:pPr>
    </w:p>
    <w:p w14:paraId="0D182A5F" w14:textId="7E204C9E" w:rsidR="00321949" w:rsidRDefault="00321949" w:rsidP="00321949">
      <w:pPr>
        <w:pStyle w:val="Paragraphedeliste"/>
        <w:ind w:left="1080"/>
        <w:rPr>
          <w:sz w:val="28"/>
          <w:szCs w:val="22"/>
        </w:rPr>
      </w:pPr>
    </w:p>
    <w:p w14:paraId="6EF28AEE" w14:textId="31E1CD76" w:rsidR="001B2775" w:rsidRDefault="00BB69C8" w:rsidP="00321949">
      <w:pPr>
        <w:pStyle w:val="Paragraphedeliste"/>
        <w:numPr>
          <w:ilvl w:val="0"/>
          <w:numId w:val="3"/>
        </w:numPr>
        <w:rPr>
          <w:sz w:val="28"/>
          <w:szCs w:val="22"/>
        </w:rPr>
      </w:pPr>
      <w:r>
        <w:rPr>
          <w:sz w:val="28"/>
          <w:szCs w:val="22"/>
        </w:rPr>
        <w:t>Fonctionnement de la NAT sur l’intranet</w:t>
      </w:r>
    </w:p>
    <w:p w14:paraId="11E89B8E" w14:textId="71652069" w:rsidR="00321949" w:rsidRPr="00235147" w:rsidRDefault="00ED7106" w:rsidP="00321949">
      <w:pPr>
        <w:ind w:left="0"/>
        <w:rPr>
          <w:szCs w:val="24"/>
        </w:rPr>
      </w:pPr>
      <w:r w:rsidRPr="00CF1110">
        <w:rPr>
          <w:noProof/>
          <w:sz w:val="36"/>
          <w:szCs w:val="36"/>
        </w:rPr>
        <w:drawing>
          <wp:anchor distT="0" distB="0" distL="114300" distR="114300" simplePos="0" relativeHeight="251688960" behindDoc="0" locked="0" layoutInCell="1" allowOverlap="1" wp14:anchorId="7354976A" wp14:editId="6043749F">
            <wp:simplePos x="0" y="0"/>
            <wp:positionH relativeFrom="column">
              <wp:posOffset>8466</wp:posOffset>
            </wp:positionH>
            <wp:positionV relativeFrom="paragraph">
              <wp:posOffset>211243</wp:posOffset>
            </wp:positionV>
            <wp:extent cx="5105400" cy="907176"/>
            <wp:effectExtent l="0" t="0" r="0" b="7620"/>
            <wp:wrapNone/>
            <wp:docPr id="480808621" name="Image 1" descr="Une image contenant texte, logiciel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08621" name="Image 1" descr="Une image contenant texte, logiciel, capture d’écran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07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2C2F">
        <w:rPr>
          <w:szCs w:val="24"/>
        </w:rPr>
        <w:t xml:space="preserve">a) </w:t>
      </w:r>
      <w:r w:rsidR="004A5559">
        <w:rPr>
          <w:szCs w:val="24"/>
        </w:rPr>
        <w:t>Ouverture du navigateur Web</w:t>
      </w:r>
      <w:r>
        <w:rPr>
          <w:szCs w:val="24"/>
        </w:rPr>
        <w:t xml:space="preserve"> d’un PC du domaine </w:t>
      </w:r>
      <w:r w:rsidRPr="00ED7106">
        <w:rPr>
          <w:i/>
          <w:iCs/>
          <w:szCs w:val="24"/>
        </w:rPr>
        <w:t>Central</w:t>
      </w:r>
      <w:r w:rsidR="00235147">
        <w:rPr>
          <w:i/>
          <w:iCs/>
          <w:szCs w:val="24"/>
        </w:rPr>
        <w:t xml:space="preserve"> </w:t>
      </w:r>
      <w:r w:rsidR="00235147" w:rsidRPr="00235147">
        <w:rPr>
          <w:szCs w:val="24"/>
        </w:rPr>
        <w:t>(http://</w:t>
      </w:r>
      <w:r w:rsidR="00235147">
        <w:rPr>
          <w:szCs w:val="24"/>
        </w:rPr>
        <w:t>branchserver.pka)</w:t>
      </w:r>
    </w:p>
    <w:p w14:paraId="46E8A39F" w14:textId="3B8FDCD3" w:rsidR="00ED7106" w:rsidRDefault="00ED7106" w:rsidP="00321949">
      <w:pPr>
        <w:ind w:left="0"/>
        <w:rPr>
          <w:szCs w:val="24"/>
        </w:rPr>
      </w:pPr>
    </w:p>
    <w:p w14:paraId="5873BEF5" w14:textId="77777777" w:rsidR="00ED7106" w:rsidRDefault="00ED7106" w:rsidP="00321949">
      <w:pPr>
        <w:ind w:left="0"/>
        <w:rPr>
          <w:szCs w:val="24"/>
        </w:rPr>
      </w:pPr>
    </w:p>
    <w:p w14:paraId="531DB7C3" w14:textId="1E84E2BD" w:rsidR="00ED7106" w:rsidRDefault="001B483C" w:rsidP="00321949">
      <w:pPr>
        <w:ind w:left="0"/>
        <w:rPr>
          <w:szCs w:val="24"/>
        </w:rPr>
      </w:pPr>
      <w:r w:rsidRPr="00D6164B">
        <w:rPr>
          <w:noProof/>
          <w:sz w:val="36"/>
          <w:szCs w:val="36"/>
        </w:rPr>
        <w:lastRenderedPageBreak/>
        <w:drawing>
          <wp:anchor distT="0" distB="0" distL="114300" distR="114300" simplePos="0" relativeHeight="251689984" behindDoc="0" locked="0" layoutInCell="1" allowOverlap="1" wp14:anchorId="406E444C" wp14:editId="36F35E57">
            <wp:simplePos x="0" y="0"/>
            <wp:positionH relativeFrom="column">
              <wp:posOffset>1</wp:posOffset>
            </wp:positionH>
            <wp:positionV relativeFrom="paragraph">
              <wp:posOffset>227118</wp:posOffset>
            </wp:positionV>
            <wp:extent cx="3038899" cy="1171739"/>
            <wp:effectExtent l="0" t="0" r="0" b="9525"/>
            <wp:wrapNone/>
            <wp:docPr id="43925701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5701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2F39">
        <w:rPr>
          <w:szCs w:val="24"/>
        </w:rPr>
        <w:t xml:space="preserve">b) </w:t>
      </w:r>
      <w:r w:rsidR="00EE707E">
        <w:rPr>
          <w:szCs w:val="24"/>
        </w:rPr>
        <w:t xml:space="preserve">Modification </w:t>
      </w:r>
      <w:r w:rsidR="0031671F">
        <w:rPr>
          <w:szCs w:val="24"/>
        </w:rPr>
        <w:t>des filtres (</w:t>
      </w:r>
      <w:r w:rsidR="00507549">
        <w:rPr>
          <w:szCs w:val="24"/>
        </w:rPr>
        <w:t>HTTP</w:t>
      </w:r>
      <w:r w:rsidR="0031671F">
        <w:rPr>
          <w:szCs w:val="24"/>
        </w:rPr>
        <w:t>)</w:t>
      </w:r>
    </w:p>
    <w:p w14:paraId="237DB3AF" w14:textId="0DA5EA2A" w:rsidR="001B483C" w:rsidRDefault="001B483C" w:rsidP="00321949">
      <w:pPr>
        <w:ind w:left="0"/>
        <w:rPr>
          <w:szCs w:val="24"/>
        </w:rPr>
      </w:pPr>
    </w:p>
    <w:p w14:paraId="7A6CA389" w14:textId="686F1585" w:rsidR="001B483C" w:rsidRDefault="001B483C" w:rsidP="00321949">
      <w:pPr>
        <w:ind w:left="0"/>
        <w:rPr>
          <w:szCs w:val="24"/>
        </w:rPr>
      </w:pPr>
    </w:p>
    <w:p w14:paraId="47EF1564" w14:textId="7C5CD57C" w:rsidR="001B483C" w:rsidRDefault="001B483C" w:rsidP="00321949">
      <w:pPr>
        <w:ind w:left="0"/>
        <w:rPr>
          <w:szCs w:val="24"/>
        </w:rPr>
      </w:pPr>
    </w:p>
    <w:p w14:paraId="49DBDAD0" w14:textId="4B96E07B" w:rsidR="008A411D" w:rsidRDefault="008A411D" w:rsidP="00321949">
      <w:pPr>
        <w:ind w:left="0"/>
        <w:rPr>
          <w:szCs w:val="24"/>
        </w:rPr>
      </w:pPr>
      <w:r>
        <w:rPr>
          <w:szCs w:val="24"/>
        </w:rPr>
        <w:t xml:space="preserve">d) </w:t>
      </w:r>
      <w:r w:rsidR="00AB0482">
        <w:rPr>
          <w:szCs w:val="24"/>
        </w:rPr>
        <w:t xml:space="preserve">Captures d’écran des adresses IP source </w:t>
      </w:r>
      <w:r w:rsidR="008E1F7B">
        <w:rPr>
          <w:szCs w:val="24"/>
        </w:rPr>
        <w:t>et destination</w:t>
      </w:r>
    </w:p>
    <w:p w14:paraId="617EA5A5" w14:textId="0F2DE68F" w:rsidR="008E1F7B" w:rsidRDefault="00685C7C" w:rsidP="00321949">
      <w:pPr>
        <w:ind w:left="0"/>
        <w:rPr>
          <w:szCs w:val="24"/>
        </w:rPr>
      </w:pPr>
      <w:r w:rsidRPr="00652933">
        <w:rPr>
          <w:noProof/>
          <w:sz w:val="36"/>
          <w:szCs w:val="36"/>
        </w:rPr>
        <w:drawing>
          <wp:inline distT="0" distB="0" distL="0" distR="0" wp14:anchorId="156D15BB" wp14:editId="6D638FBC">
            <wp:extent cx="5181600" cy="2827867"/>
            <wp:effectExtent l="0" t="0" r="0" b="0"/>
            <wp:docPr id="3820622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6229" name="Image 1" descr="Une image contenant texte, capture d’écran, Police, nombre&#10;&#10;Description générée automatiquement"/>
                    <pic:cNvPicPr/>
                  </pic:nvPicPr>
                  <pic:blipFill rotWithShape="1">
                    <a:blip r:embed="rId14"/>
                    <a:srcRect b="6932"/>
                    <a:stretch/>
                  </pic:blipFill>
                  <pic:spPr bwMode="auto">
                    <a:xfrm>
                      <a:off x="0" y="0"/>
                      <a:ext cx="5182323" cy="2828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0B85D" w14:textId="164C2F1E" w:rsidR="00685C7C" w:rsidRDefault="00685C7C" w:rsidP="00321949">
      <w:pPr>
        <w:ind w:left="0"/>
        <w:rPr>
          <w:szCs w:val="24"/>
        </w:rPr>
      </w:pPr>
      <w:r>
        <w:rPr>
          <w:szCs w:val="24"/>
        </w:rPr>
        <w:t xml:space="preserve">e) </w:t>
      </w:r>
      <w:r w:rsidRPr="00685C7C">
        <w:rPr>
          <w:szCs w:val="24"/>
        </w:rPr>
        <w:t>À quels périphériques ces adresses appartiennent-elles ?</w:t>
      </w:r>
    </w:p>
    <w:p w14:paraId="170C597E" w14:textId="3F325A6C" w:rsidR="00685C7C" w:rsidRDefault="0055348A" w:rsidP="00321949">
      <w:pPr>
        <w:ind w:left="0"/>
        <w:rPr>
          <w:szCs w:val="24"/>
        </w:rPr>
      </w:pPr>
      <w:r w:rsidRPr="0055348A">
        <w:rPr>
          <w:szCs w:val="24"/>
        </w:rPr>
        <w:t xml:space="preserve">L’adresse </w:t>
      </w:r>
      <w:r>
        <w:rPr>
          <w:szCs w:val="24"/>
        </w:rPr>
        <w:t>IP</w:t>
      </w:r>
      <w:r w:rsidRPr="0055348A">
        <w:rPr>
          <w:szCs w:val="24"/>
        </w:rPr>
        <w:t xml:space="preserve"> 10.2.0.4 appartient au PC1 et l’adresse IP 64.100.200.1 appartient </w:t>
      </w:r>
      <w:r w:rsidR="00DC3A8A">
        <w:rPr>
          <w:szCs w:val="24"/>
        </w:rPr>
        <w:t xml:space="preserve">au routeur </w:t>
      </w:r>
      <w:r w:rsidRPr="0055348A">
        <w:rPr>
          <w:szCs w:val="24"/>
        </w:rPr>
        <w:t>R4.</w:t>
      </w:r>
    </w:p>
    <w:p w14:paraId="29070672" w14:textId="3DA8ABFE" w:rsidR="00074516" w:rsidRDefault="00074516" w:rsidP="00321949">
      <w:pPr>
        <w:ind w:left="0"/>
        <w:rPr>
          <w:szCs w:val="24"/>
        </w:rPr>
      </w:pPr>
    </w:p>
    <w:p w14:paraId="461FFB42" w14:textId="4C9D3D15" w:rsidR="00074516" w:rsidRDefault="00074516" w:rsidP="00321949">
      <w:pPr>
        <w:ind w:left="0"/>
        <w:rPr>
          <w:szCs w:val="24"/>
        </w:rPr>
      </w:pPr>
      <w:r>
        <w:rPr>
          <w:szCs w:val="24"/>
        </w:rPr>
        <w:t xml:space="preserve">f) Captures d’écran des adresses IP source </w:t>
      </w:r>
      <w:r w:rsidR="00487DED">
        <w:rPr>
          <w:szCs w:val="24"/>
        </w:rPr>
        <w:t>de destination</w:t>
      </w:r>
    </w:p>
    <w:p w14:paraId="3679700B" w14:textId="09C3B8D4" w:rsidR="00074516" w:rsidRDefault="009B4240" w:rsidP="00321949">
      <w:pPr>
        <w:ind w:left="0"/>
        <w:rPr>
          <w:szCs w:val="24"/>
        </w:rPr>
      </w:pPr>
      <w:r w:rsidRPr="00A94DE2">
        <w:rPr>
          <w:noProof/>
          <w:sz w:val="36"/>
          <w:szCs w:val="36"/>
        </w:rPr>
        <w:drawing>
          <wp:anchor distT="0" distB="0" distL="114300" distR="114300" simplePos="0" relativeHeight="251691008" behindDoc="0" locked="0" layoutInCell="1" allowOverlap="1" wp14:anchorId="4623E290" wp14:editId="0DE56864">
            <wp:simplePos x="0" y="0"/>
            <wp:positionH relativeFrom="column">
              <wp:posOffset>0</wp:posOffset>
            </wp:positionH>
            <wp:positionV relativeFrom="paragraph">
              <wp:posOffset>214630</wp:posOffset>
            </wp:positionV>
            <wp:extent cx="4995333" cy="2971549"/>
            <wp:effectExtent l="0" t="0" r="0" b="635"/>
            <wp:wrapNone/>
            <wp:docPr id="67653106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3106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333" cy="2971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4"/>
        </w:rPr>
        <w:t>Paquet sortant du routeur R2</w:t>
      </w:r>
    </w:p>
    <w:p w14:paraId="6307A21E" w14:textId="5FD84DD8" w:rsidR="009B4240" w:rsidRDefault="009B4240" w:rsidP="00321949">
      <w:pPr>
        <w:ind w:left="0"/>
        <w:rPr>
          <w:szCs w:val="24"/>
        </w:rPr>
      </w:pPr>
    </w:p>
    <w:p w14:paraId="6DEFF8F5" w14:textId="77777777" w:rsidR="009B4240" w:rsidRDefault="009B4240" w:rsidP="00321949">
      <w:pPr>
        <w:ind w:left="0"/>
        <w:rPr>
          <w:szCs w:val="24"/>
        </w:rPr>
      </w:pPr>
    </w:p>
    <w:p w14:paraId="5BFBED9C" w14:textId="77777777" w:rsidR="009B4240" w:rsidRDefault="009B4240" w:rsidP="00321949">
      <w:pPr>
        <w:ind w:left="0"/>
        <w:rPr>
          <w:szCs w:val="24"/>
        </w:rPr>
      </w:pPr>
    </w:p>
    <w:p w14:paraId="63BF6256" w14:textId="77777777" w:rsidR="009B4240" w:rsidRDefault="009B4240" w:rsidP="00321949">
      <w:pPr>
        <w:ind w:left="0"/>
        <w:rPr>
          <w:szCs w:val="24"/>
        </w:rPr>
      </w:pPr>
    </w:p>
    <w:p w14:paraId="00C20A8C" w14:textId="77777777" w:rsidR="009B4240" w:rsidRDefault="009B4240" w:rsidP="00321949">
      <w:pPr>
        <w:ind w:left="0"/>
        <w:rPr>
          <w:szCs w:val="24"/>
        </w:rPr>
      </w:pPr>
    </w:p>
    <w:p w14:paraId="4345232D" w14:textId="77777777" w:rsidR="009B4240" w:rsidRDefault="009B4240" w:rsidP="00321949">
      <w:pPr>
        <w:ind w:left="0"/>
        <w:rPr>
          <w:szCs w:val="24"/>
        </w:rPr>
      </w:pPr>
    </w:p>
    <w:p w14:paraId="5552EA04" w14:textId="77777777" w:rsidR="009B4240" w:rsidRDefault="009B4240" w:rsidP="00321949">
      <w:pPr>
        <w:ind w:left="0"/>
        <w:rPr>
          <w:szCs w:val="24"/>
        </w:rPr>
      </w:pPr>
    </w:p>
    <w:p w14:paraId="3D04A096" w14:textId="154E0779" w:rsidR="009B4240" w:rsidRDefault="008134ED" w:rsidP="00321949">
      <w:pPr>
        <w:ind w:left="0"/>
        <w:rPr>
          <w:szCs w:val="24"/>
        </w:rPr>
      </w:pPr>
      <w:r w:rsidRPr="00A54631">
        <w:rPr>
          <w:noProof/>
          <w:sz w:val="36"/>
          <w:szCs w:val="36"/>
        </w:rPr>
        <w:lastRenderedPageBreak/>
        <w:drawing>
          <wp:anchor distT="0" distB="0" distL="114300" distR="114300" simplePos="0" relativeHeight="251692032" behindDoc="0" locked="0" layoutInCell="1" allowOverlap="1" wp14:anchorId="52341731" wp14:editId="427E2963">
            <wp:simplePos x="0" y="0"/>
            <wp:positionH relativeFrom="column">
              <wp:posOffset>0</wp:posOffset>
            </wp:positionH>
            <wp:positionV relativeFrom="paragraph">
              <wp:posOffset>232199</wp:posOffset>
            </wp:positionV>
            <wp:extent cx="4826000" cy="3424331"/>
            <wp:effectExtent l="0" t="0" r="0" b="5080"/>
            <wp:wrapNone/>
            <wp:docPr id="180371423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1423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424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4240">
        <w:rPr>
          <w:szCs w:val="24"/>
        </w:rPr>
        <w:t>Paquet sortant du routeur R4</w:t>
      </w:r>
    </w:p>
    <w:p w14:paraId="72D6BA34" w14:textId="01D1948C" w:rsidR="008134ED" w:rsidRDefault="008134ED" w:rsidP="00321949">
      <w:pPr>
        <w:ind w:left="0"/>
        <w:rPr>
          <w:szCs w:val="24"/>
        </w:rPr>
      </w:pPr>
    </w:p>
    <w:p w14:paraId="4D320458" w14:textId="17E05C9F" w:rsidR="009B4240" w:rsidRDefault="009B4240" w:rsidP="00321949">
      <w:pPr>
        <w:ind w:left="0"/>
        <w:rPr>
          <w:szCs w:val="24"/>
        </w:rPr>
      </w:pPr>
    </w:p>
    <w:p w14:paraId="16633F40" w14:textId="77777777" w:rsidR="008134ED" w:rsidRDefault="008134ED" w:rsidP="00321949">
      <w:pPr>
        <w:ind w:left="0"/>
        <w:rPr>
          <w:szCs w:val="24"/>
        </w:rPr>
      </w:pPr>
    </w:p>
    <w:p w14:paraId="189B00F3" w14:textId="77777777" w:rsidR="008134ED" w:rsidRDefault="008134ED" w:rsidP="00321949">
      <w:pPr>
        <w:ind w:left="0"/>
        <w:rPr>
          <w:szCs w:val="24"/>
        </w:rPr>
      </w:pPr>
    </w:p>
    <w:p w14:paraId="0AAE3C80" w14:textId="77777777" w:rsidR="008134ED" w:rsidRDefault="008134ED" w:rsidP="00321949">
      <w:pPr>
        <w:ind w:left="0"/>
        <w:rPr>
          <w:szCs w:val="24"/>
        </w:rPr>
      </w:pPr>
    </w:p>
    <w:p w14:paraId="797A0AAC" w14:textId="77777777" w:rsidR="008134ED" w:rsidRDefault="008134ED" w:rsidP="00321949">
      <w:pPr>
        <w:ind w:left="0"/>
        <w:rPr>
          <w:szCs w:val="24"/>
        </w:rPr>
      </w:pPr>
    </w:p>
    <w:p w14:paraId="279EB33D" w14:textId="77777777" w:rsidR="008134ED" w:rsidRDefault="008134ED" w:rsidP="00321949">
      <w:pPr>
        <w:ind w:left="0"/>
        <w:rPr>
          <w:szCs w:val="24"/>
        </w:rPr>
      </w:pPr>
    </w:p>
    <w:p w14:paraId="05B3E2E1" w14:textId="77777777" w:rsidR="008134ED" w:rsidRDefault="008134ED" w:rsidP="00321949">
      <w:pPr>
        <w:ind w:left="0"/>
        <w:rPr>
          <w:szCs w:val="24"/>
        </w:rPr>
      </w:pPr>
    </w:p>
    <w:p w14:paraId="4366521D" w14:textId="77777777" w:rsidR="008134ED" w:rsidRDefault="008134ED" w:rsidP="00321949">
      <w:pPr>
        <w:ind w:left="0"/>
        <w:rPr>
          <w:szCs w:val="24"/>
        </w:rPr>
      </w:pPr>
    </w:p>
    <w:p w14:paraId="1EB8824E" w14:textId="58AB4E60" w:rsidR="008134ED" w:rsidRDefault="008134ED" w:rsidP="00321949">
      <w:pPr>
        <w:ind w:left="0"/>
        <w:rPr>
          <w:szCs w:val="24"/>
        </w:rPr>
      </w:pPr>
      <w:r>
        <w:rPr>
          <w:szCs w:val="24"/>
        </w:rPr>
        <w:t xml:space="preserve">Paquet sortant du </w:t>
      </w:r>
      <w:r>
        <w:rPr>
          <w:szCs w:val="24"/>
        </w:rPr>
        <w:t>serveur branchserver.pka</w:t>
      </w:r>
    </w:p>
    <w:p w14:paraId="484DD652" w14:textId="51E2A6FF" w:rsidR="00292A2A" w:rsidRDefault="00785ED4" w:rsidP="00321949">
      <w:pPr>
        <w:ind w:left="0"/>
        <w:rPr>
          <w:szCs w:val="24"/>
        </w:rPr>
      </w:pPr>
      <w:r w:rsidRPr="00A41A8A">
        <w:rPr>
          <w:noProof/>
          <w:sz w:val="36"/>
          <w:szCs w:val="36"/>
        </w:rPr>
        <w:drawing>
          <wp:inline distT="0" distB="0" distL="0" distR="0" wp14:anchorId="7F2D5FBF" wp14:editId="2A99C44A">
            <wp:extent cx="4781156" cy="3048000"/>
            <wp:effectExtent l="0" t="0" r="635" b="0"/>
            <wp:docPr id="187300180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01808" name="Image 1" descr="Une image contenant texte, capture d’écran, Police, nombre&#10;&#10;Description générée automatiquement"/>
                    <pic:cNvPicPr/>
                  </pic:nvPicPr>
                  <pic:blipFill rotWithShape="1">
                    <a:blip r:embed="rId17"/>
                    <a:srcRect b="10185"/>
                    <a:stretch/>
                  </pic:blipFill>
                  <pic:spPr bwMode="auto">
                    <a:xfrm>
                      <a:off x="0" y="0"/>
                      <a:ext cx="4786312" cy="3051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814B9" w14:textId="77777777" w:rsidR="00292A2A" w:rsidRDefault="00292A2A" w:rsidP="00321949">
      <w:pPr>
        <w:ind w:left="0"/>
        <w:rPr>
          <w:szCs w:val="24"/>
        </w:rPr>
      </w:pPr>
    </w:p>
    <w:p w14:paraId="53D9D6A4" w14:textId="4948467D" w:rsidR="001933D9" w:rsidRDefault="001933D9" w:rsidP="00321949">
      <w:pPr>
        <w:ind w:left="0"/>
        <w:rPr>
          <w:szCs w:val="24"/>
        </w:rPr>
      </w:pPr>
      <w:r>
        <w:rPr>
          <w:szCs w:val="24"/>
        </w:rPr>
        <w:t xml:space="preserve">g) </w:t>
      </w:r>
      <w:r w:rsidRPr="001933D9">
        <w:rPr>
          <w:szCs w:val="24"/>
        </w:rPr>
        <w:t>À quels périphériques ces adresses appartiennent-elles ?</w:t>
      </w:r>
    </w:p>
    <w:p w14:paraId="48D64313" w14:textId="4B24A4AF" w:rsidR="002B5FA3" w:rsidRPr="002B5FA3" w:rsidRDefault="002B5FA3" w:rsidP="002B5FA3">
      <w:pPr>
        <w:ind w:left="0"/>
        <w:jc w:val="both"/>
        <w:rPr>
          <w:szCs w:val="24"/>
        </w:rPr>
      </w:pPr>
      <w:r w:rsidRPr="002B5FA3">
        <w:rPr>
          <w:szCs w:val="24"/>
        </w:rPr>
        <w:t xml:space="preserve">Dans </w:t>
      </w:r>
      <w:r>
        <w:rPr>
          <w:szCs w:val="24"/>
        </w:rPr>
        <w:t xml:space="preserve">le routeur </w:t>
      </w:r>
      <w:r w:rsidRPr="002B5FA3">
        <w:rPr>
          <w:szCs w:val="24"/>
        </w:rPr>
        <w:t xml:space="preserve">R2, l’adresse IP 10.2.0.4 appartient au PC1 et l’adresse IP 64.100.200.1 appartient </w:t>
      </w:r>
      <w:r w:rsidR="002B729D">
        <w:rPr>
          <w:szCs w:val="24"/>
        </w:rPr>
        <w:t>au routeur</w:t>
      </w:r>
      <w:r w:rsidRPr="002B5FA3">
        <w:rPr>
          <w:szCs w:val="24"/>
        </w:rPr>
        <w:t xml:space="preserve"> R4.</w:t>
      </w:r>
    </w:p>
    <w:p w14:paraId="5ED80073" w14:textId="577077CC" w:rsidR="002B5FA3" w:rsidRPr="002B5FA3" w:rsidRDefault="002B5FA3" w:rsidP="002B5FA3">
      <w:pPr>
        <w:ind w:left="0"/>
        <w:jc w:val="both"/>
        <w:rPr>
          <w:szCs w:val="24"/>
        </w:rPr>
      </w:pPr>
      <w:r w:rsidRPr="002B5FA3">
        <w:rPr>
          <w:szCs w:val="24"/>
        </w:rPr>
        <w:t xml:space="preserve">Dans </w:t>
      </w:r>
      <w:r w:rsidR="002901C1">
        <w:rPr>
          <w:szCs w:val="24"/>
        </w:rPr>
        <w:t xml:space="preserve">le routeur </w:t>
      </w:r>
      <w:r w:rsidRPr="002B5FA3">
        <w:rPr>
          <w:szCs w:val="24"/>
        </w:rPr>
        <w:t xml:space="preserve">R4, l’adresse IP 64.100.100.3 appartient au PC1 (adresse lisible par </w:t>
      </w:r>
      <w:r w:rsidR="00C73A4D">
        <w:rPr>
          <w:szCs w:val="24"/>
        </w:rPr>
        <w:t xml:space="preserve">le routeur </w:t>
      </w:r>
      <w:r w:rsidRPr="002B5FA3">
        <w:rPr>
          <w:szCs w:val="24"/>
        </w:rPr>
        <w:t xml:space="preserve">R2) et l’adresse IP 64.200.100.1 appartient </w:t>
      </w:r>
      <w:r w:rsidR="00EB2148">
        <w:rPr>
          <w:szCs w:val="24"/>
        </w:rPr>
        <w:t>au routeur</w:t>
      </w:r>
      <w:r w:rsidRPr="002B5FA3">
        <w:rPr>
          <w:szCs w:val="24"/>
        </w:rPr>
        <w:t xml:space="preserve"> R4.</w:t>
      </w:r>
    </w:p>
    <w:p w14:paraId="44E3E261" w14:textId="2D4CACDF" w:rsidR="001933D9" w:rsidRDefault="002B5FA3" w:rsidP="002B5FA3">
      <w:pPr>
        <w:ind w:left="0"/>
        <w:jc w:val="both"/>
        <w:rPr>
          <w:szCs w:val="24"/>
        </w:rPr>
      </w:pPr>
      <w:r w:rsidRPr="002B5FA3">
        <w:rPr>
          <w:szCs w:val="24"/>
        </w:rPr>
        <w:lastRenderedPageBreak/>
        <w:t xml:space="preserve">Dans </w:t>
      </w:r>
      <w:r w:rsidR="00A108D2">
        <w:rPr>
          <w:szCs w:val="24"/>
        </w:rPr>
        <w:t xml:space="preserve">le serveur </w:t>
      </w:r>
      <w:r w:rsidRPr="002B5FA3">
        <w:rPr>
          <w:szCs w:val="24"/>
        </w:rPr>
        <w:t>BranchServer.pka, l’adresse IP 64.100.100.3 appartient au PC1 et l’adresse IP 172.16.0.3 appartient au serveur BranchServer.pka.</w:t>
      </w:r>
    </w:p>
    <w:p w14:paraId="5C720724" w14:textId="500D4610" w:rsidR="00471B70" w:rsidRDefault="00471B70" w:rsidP="002B5FA3">
      <w:pPr>
        <w:ind w:left="0"/>
        <w:jc w:val="both"/>
        <w:rPr>
          <w:szCs w:val="24"/>
        </w:rPr>
      </w:pPr>
    </w:p>
    <w:p w14:paraId="23CE0D03" w14:textId="047B16DB" w:rsidR="00471B70" w:rsidRDefault="00020813" w:rsidP="002B5FA3">
      <w:pPr>
        <w:ind w:left="0"/>
        <w:jc w:val="both"/>
        <w:rPr>
          <w:szCs w:val="24"/>
        </w:rPr>
      </w:pPr>
      <w:r>
        <w:rPr>
          <w:szCs w:val="24"/>
        </w:rPr>
        <w:t xml:space="preserve">h) </w:t>
      </w:r>
      <w:r w:rsidR="00642964">
        <w:rPr>
          <w:szCs w:val="24"/>
        </w:rPr>
        <w:t>Affichage de la configuration en cours</w:t>
      </w:r>
    </w:p>
    <w:p w14:paraId="51528E0A" w14:textId="671FF397" w:rsidR="00794D8E" w:rsidRDefault="00794D8E" w:rsidP="002B5FA3">
      <w:pPr>
        <w:ind w:left="0"/>
        <w:jc w:val="both"/>
        <w:rPr>
          <w:szCs w:val="24"/>
        </w:rPr>
      </w:pPr>
      <w:r w:rsidRPr="004854C3">
        <w:rPr>
          <w:noProof/>
          <w:sz w:val="36"/>
          <w:szCs w:val="36"/>
        </w:rPr>
        <w:drawing>
          <wp:anchor distT="0" distB="0" distL="114300" distR="114300" simplePos="0" relativeHeight="251693056" behindDoc="0" locked="0" layoutInCell="1" allowOverlap="1" wp14:anchorId="4FD0DF84" wp14:editId="56FF4D12">
            <wp:simplePos x="0" y="0"/>
            <wp:positionH relativeFrom="column">
              <wp:posOffset>0</wp:posOffset>
            </wp:positionH>
            <wp:positionV relativeFrom="paragraph">
              <wp:posOffset>3387</wp:posOffset>
            </wp:positionV>
            <wp:extent cx="5401429" cy="419158"/>
            <wp:effectExtent l="0" t="0" r="8890" b="0"/>
            <wp:wrapNone/>
            <wp:docPr id="17234698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6986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A2614" w14:textId="3B2839BC" w:rsidR="00D61A6A" w:rsidRDefault="00D61A6A" w:rsidP="002B5FA3">
      <w:pPr>
        <w:ind w:left="0"/>
        <w:jc w:val="both"/>
        <w:rPr>
          <w:szCs w:val="24"/>
        </w:rPr>
      </w:pPr>
    </w:p>
    <w:p w14:paraId="0036B97A" w14:textId="2A00D189" w:rsidR="00794D8E" w:rsidRDefault="00530B72" w:rsidP="002B5FA3">
      <w:pPr>
        <w:ind w:left="0"/>
        <w:jc w:val="both"/>
        <w:rPr>
          <w:szCs w:val="24"/>
        </w:rPr>
      </w:pPr>
      <w:r>
        <w:rPr>
          <w:szCs w:val="24"/>
        </w:rPr>
        <w:t xml:space="preserve">i) </w:t>
      </w:r>
      <w:r w:rsidR="00814761">
        <w:rPr>
          <w:szCs w:val="24"/>
        </w:rPr>
        <w:t>Affichage des tables de translation NAT</w:t>
      </w:r>
    </w:p>
    <w:p w14:paraId="4CEC116A" w14:textId="19615F96" w:rsidR="00C61F41" w:rsidRDefault="0030491E" w:rsidP="002B5FA3">
      <w:pPr>
        <w:ind w:left="0"/>
        <w:jc w:val="both"/>
        <w:rPr>
          <w:szCs w:val="24"/>
        </w:rPr>
      </w:pPr>
      <w:r w:rsidRPr="0001006F">
        <w:rPr>
          <w:noProof/>
          <w:sz w:val="36"/>
          <w:szCs w:val="36"/>
        </w:rPr>
        <w:drawing>
          <wp:anchor distT="0" distB="0" distL="114300" distR="114300" simplePos="0" relativeHeight="251694080" behindDoc="0" locked="0" layoutInCell="1" allowOverlap="1" wp14:anchorId="447ABBE6" wp14:editId="65DE367B">
            <wp:simplePos x="0" y="0"/>
            <wp:positionH relativeFrom="column">
              <wp:posOffset>637</wp:posOffset>
            </wp:positionH>
            <wp:positionV relativeFrom="paragraph">
              <wp:posOffset>201930</wp:posOffset>
            </wp:positionV>
            <wp:extent cx="5277587" cy="1000265"/>
            <wp:effectExtent l="0" t="0" r="0" b="9525"/>
            <wp:wrapNone/>
            <wp:docPr id="379052995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52995" name="Image 1" descr="Une image contenant texte, capture d’écran, Police, lign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1F41">
        <w:rPr>
          <w:szCs w:val="24"/>
        </w:rPr>
        <w:t>Affichage du routeur R2 :</w:t>
      </w:r>
    </w:p>
    <w:p w14:paraId="49867A77" w14:textId="2029EFF9" w:rsidR="0030491E" w:rsidRDefault="0030491E" w:rsidP="002B5FA3">
      <w:pPr>
        <w:ind w:left="0"/>
        <w:jc w:val="both"/>
        <w:rPr>
          <w:szCs w:val="24"/>
        </w:rPr>
      </w:pPr>
    </w:p>
    <w:p w14:paraId="0D9FECA7" w14:textId="289DD4A2" w:rsidR="0030491E" w:rsidRDefault="0030491E" w:rsidP="002B5FA3">
      <w:pPr>
        <w:ind w:left="0"/>
        <w:jc w:val="both"/>
        <w:rPr>
          <w:szCs w:val="24"/>
        </w:rPr>
      </w:pPr>
    </w:p>
    <w:p w14:paraId="241756B7" w14:textId="788E21A7" w:rsidR="0030491E" w:rsidRDefault="007A4A86" w:rsidP="002B5FA3">
      <w:pPr>
        <w:ind w:left="0"/>
        <w:jc w:val="both"/>
        <w:rPr>
          <w:szCs w:val="24"/>
        </w:rPr>
      </w:pPr>
      <w:r w:rsidRPr="006A596C">
        <w:rPr>
          <w:noProof/>
          <w:sz w:val="36"/>
          <w:szCs w:val="36"/>
        </w:rPr>
        <w:drawing>
          <wp:anchor distT="0" distB="0" distL="114300" distR="114300" simplePos="0" relativeHeight="251695104" behindDoc="0" locked="0" layoutInCell="1" allowOverlap="1" wp14:anchorId="73F73033" wp14:editId="52C02935">
            <wp:simplePos x="0" y="0"/>
            <wp:positionH relativeFrom="column">
              <wp:posOffset>-50800</wp:posOffset>
            </wp:positionH>
            <wp:positionV relativeFrom="paragraph">
              <wp:posOffset>227330</wp:posOffset>
            </wp:positionV>
            <wp:extent cx="5449060" cy="1000265"/>
            <wp:effectExtent l="0" t="0" r="0" b="9525"/>
            <wp:wrapNone/>
            <wp:docPr id="1101579582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79582" name="Image 1" descr="Une image contenant texte, capture d’écran, Police, lign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491E">
        <w:rPr>
          <w:szCs w:val="24"/>
        </w:rPr>
        <w:t xml:space="preserve">Affichage </w:t>
      </w:r>
      <w:r w:rsidR="00804509">
        <w:rPr>
          <w:szCs w:val="24"/>
        </w:rPr>
        <w:t>du routeur R4 :</w:t>
      </w:r>
    </w:p>
    <w:p w14:paraId="3820DBD3" w14:textId="7C5B1353" w:rsidR="00804509" w:rsidRDefault="00804509" w:rsidP="002B5FA3">
      <w:pPr>
        <w:ind w:left="0"/>
        <w:jc w:val="both"/>
        <w:rPr>
          <w:szCs w:val="24"/>
        </w:rPr>
      </w:pPr>
    </w:p>
    <w:p w14:paraId="77D4F088" w14:textId="0B06D270" w:rsidR="007A4A86" w:rsidRDefault="007A4A86" w:rsidP="002B5FA3">
      <w:pPr>
        <w:ind w:left="0"/>
        <w:jc w:val="both"/>
        <w:rPr>
          <w:szCs w:val="24"/>
        </w:rPr>
      </w:pPr>
    </w:p>
    <w:p w14:paraId="3F3D9381" w14:textId="5174AB16" w:rsidR="007A4A86" w:rsidRDefault="007A4A86" w:rsidP="002B5FA3">
      <w:pPr>
        <w:ind w:left="0"/>
        <w:jc w:val="both"/>
        <w:rPr>
          <w:szCs w:val="24"/>
        </w:rPr>
      </w:pPr>
    </w:p>
    <w:p w14:paraId="01E01C66" w14:textId="7C3304D4" w:rsidR="007A4A86" w:rsidRPr="00AD6B2C" w:rsidRDefault="0010277C" w:rsidP="007A4A86">
      <w:pPr>
        <w:pStyle w:val="Paragraphedeliste"/>
        <w:numPr>
          <w:ilvl w:val="0"/>
          <w:numId w:val="3"/>
        </w:numPr>
        <w:jc w:val="both"/>
        <w:rPr>
          <w:szCs w:val="24"/>
        </w:rPr>
      </w:pPr>
      <w:r>
        <w:rPr>
          <w:sz w:val="28"/>
          <w:szCs w:val="22"/>
        </w:rPr>
        <w:t>Étude du fonctionnement de la NAT sur Internet</w:t>
      </w:r>
    </w:p>
    <w:p w14:paraId="0A31BDBD" w14:textId="43F29EC8" w:rsidR="00AD6B2C" w:rsidRDefault="00FE1084" w:rsidP="00AD6B2C">
      <w:pPr>
        <w:ind w:left="0"/>
        <w:jc w:val="both"/>
        <w:rPr>
          <w:szCs w:val="24"/>
        </w:rPr>
      </w:pPr>
      <w:r w:rsidRPr="00D27F80">
        <w:rPr>
          <w:noProof/>
          <w:sz w:val="36"/>
          <w:szCs w:val="36"/>
        </w:rPr>
        <w:drawing>
          <wp:anchor distT="0" distB="0" distL="114300" distR="114300" simplePos="0" relativeHeight="251696128" behindDoc="0" locked="0" layoutInCell="1" allowOverlap="1" wp14:anchorId="6199FA73" wp14:editId="5D95724C">
            <wp:simplePos x="0" y="0"/>
            <wp:positionH relativeFrom="column">
              <wp:posOffset>0</wp:posOffset>
            </wp:positionH>
            <wp:positionV relativeFrom="paragraph">
              <wp:posOffset>229447</wp:posOffset>
            </wp:positionV>
            <wp:extent cx="5760720" cy="1237615"/>
            <wp:effectExtent l="0" t="0" r="0" b="635"/>
            <wp:wrapNone/>
            <wp:docPr id="608670846" name="Image 1" descr="Une image contenant texte, logiciel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70846" name="Image 1" descr="Une image contenant texte, logiciel, ligne, Polic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6B2C">
        <w:rPr>
          <w:szCs w:val="24"/>
        </w:rPr>
        <w:t xml:space="preserve">a) </w:t>
      </w:r>
      <w:r w:rsidR="00235147">
        <w:rPr>
          <w:szCs w:val="24"/>
        </w:rPr>
        <w:t xml:space="preserve">Ouverture du navigateur Web d’un PC du domaine </w:t>
      </w:r>
      <w:r w:rsidR="006D4DE0">
        <w:rPr>
          <w:i/>
          <w:iCs/>
          <w:szCs w:val="24"/>
        </w:rPr>
        <w:t>Home Office</w:t>
      </w:r>
      <w:r w:rsidR="00235147">
        <w:rPr>
          <w:i/>
          <w:iCs/>
          <w:szCs w:val="24"/>
        </w:rPr>
        <w:t xml:space="preserve"> </w:t>
      </w:r>
      <w:r w:rsidR="00235147" w:rsidRPr="00235147">
        <w:rPr>
          <w:szCs w:val="24"/>
        </w:rPr>
        <w:t>(http://</w:t>
      </w:r>
      <w:r w:rsidR="00A04298">
        <w:rPr>
          <w:szCs w:val="24"/>
        </w:rPr>
        <w:t>centralserver</w:t>
      </w:r>
      <w:r w:rsidR="00235147">
        <w:rPr>
          <w:szCs w:val="24"/>
        </w:rPr>
        <w:t>.pka)</w:t>
      </w:r>
    </w:p>
    <w:p w14:paraId="73DEFD4A" w14:textId="1BA1D2EC" w:rsidR="00AD6B2C" w:rsidRDefault="00AD6B2C" w:rsidP="00AD6B2C">
      <w:pPr>
        <w:ind w:left="0"/>
        <w:jc w:val="both"/>
        <w:rPr>
          <w:szCs w:val="24"/>
        </w:rPr>
      </w:pPr>
    </w:p>
    <w:p w14:paraId="69219C75" w14:textId="77777777" w:rsidR="00FE1084" w:rsidRDefault="00FE1084" w:rsidP="00AD6B2C">
      <w:pPr>
        <w:ind w:left="0"/>
        <w:jc w:val="both"/>
        <w:rPr>
          <w:szCs w:val="24"/>
        </w:rPr>
      </w:pPr>
    </w:p>
    <w:p w14:paraId="77CA8DAF" w14:textId="77777777" w:rsidR="00FE1084" w:rsidRDefault="00FE1084" w:rsidP="00AD6B2C">
      <w:pPr>
        <w:ind w:left="0"/>
        <w:jc w:val="both"/>
        <w:rPr>
          <w:szCs w:val="24"/>
        </w:rPr>
      </w:pPr>
    </w:p>
    <w:p w14:paraId="16864818" w14:textId="77777777" w:rsidR="00FE1084" w:rsidRDefault="00FE1084" w:rsidP="00AD6B2C">
      <w:pPr>
        <w:ind w:left="0"/>
        <w:jc w:val="both"/>
        <w:rPr>
          <w:szCs w:val="24"/>
        </w:rPr>
      </w:pPr>
    </w:p>
    <w:p w14:paraId="58588497" w14:textId="41992B3D" w:rsidR="00066218" w:rsidRDefault="009B10F0" w:rsidP="00AD6B2C">
      <w:pPr>
        <w:ind w:left="0"/>
        <w:jc w:val="both"/>
        <w:rPr>
          <w:szCs w:val="24"/>
        </w:rPr>
      </w:pPr>
      <w:r>
        <w:rPr>
          <w:szCs w:val="24"/>
        </w:rPr>
        <w:t xml:space="preserve">d) </w:t>
      </w:r>
      <w:r w:rsidR="0027226D">
        <w:rPr>
          <w:szCs w:val="24"/>
        </w:rPr>
        <w:t>Captures d’écran des adresses IP de source et de destination (entrantes et sortantes)</w:t>
      </w:r>
    </w:p>
    <w:p w14:paraId="13C69359" w14:textId="4C6B1EF9" w:rsidR="00DF2D26" w:rsidRDefault="006113D9" w:rsidP="00AD6B2C">
      <w:pPr>
        <w:ind w:left="0"/>
        <w:jc w:val="both"/>
        <w:rPr>
          <w:szCs w:val="24"/>
        </w:rPr>
      </w:pPr>
      <w:r>
        <w:rPr>
          <w:szCs w:val="24"/>
        </w:rPr>
        <w:t>Entrées et sorties au niveau du WRS</w:t>
      </w:r>
    </w:p>
    <w:p w14:paraId="2938BA29" w14:textId="2DE55A9F" w:rsidR="00981BCC" w:rsidRDefault="00981BCC" w:rsidP="00AD6B2C">
      <w:pPr>
        <w:ind w:left="0"/>
        <w:jc w:val="both"/>
        <w:rPr>
          <w:szCs w:val="24"/>
        </w:rPr>
      </w:pPr>
    </w:p>
    <w:p w14:paraId="5EB4ADDA" w14:textId="7B4C13BA" w:rsidR="00981BCC" w:rsidRDefault="00981BCC" w:rsidP="00AD6B2C">
      <w:pPr>
        <w:ind w:left="0"/>
        <w:jc w:val="both"/>
        <w:rPr>
          <w:szCs w:val="24"/>
        </w:rPr>
      </w:pPr>
    </w:p>
    <w:p w14:paraId="12348B0D" w14:textId="049D842E" w:rsidR="00981BCC" w:rsidRDefault="00981BCC" w:rsidP="00AD6B2C">
      <w:pPr>
        <w:ind w:left="0"/>
        <w:jc w:val="both"/>
        <w:rPr>
          <w:szCs w:val="24"/>
        </w:rPr>
      </w:pPr>
    </w:p>
    <w:p w14:paraId="23F2C72F" w14:textId="7101C92E" w:rsidR="00C9262A" w:rsidRDefault="00C9262A" w:rsidP="00AD6B2C">
      <w:pPr>
        <w:ind w:left="0"/>
        <w:jc w:val="both"/>
        <w:rPr>
          <w:szCs w:val="24"/>
        </w:rPr>
      </w:pPr>
      <w:r w:rsidRPr="009F4F09">
        <w:rPr>
          <w:noProof/>
          <w:sz w:val="36"/>
          <w:szCs w:val="36"/>
        </w:rPr>
        <w:lastRenderedPageBreak/>
        <w:drawing>
          <wp:anchor distT="0" distB="0" distL="114300" distR="114300" simplePos="0" relativeHeight="251697152" behindDoc="0" locked="0" layoutInCell="1" allowOverlap="1" wp14:anchorId="4D42CA9E" wp14:editId="2F389961">
            <wp:simplePos x="0" y="0"/>
            <wp:positionH relativeFrom="column">
              <wp:posOffset>-50165</wp:posOffset>
            </wp:positionH>
            <wp:positionV relativeFrom="paragraph">
              <wp:posOffset>-227118</wp:posOffset>
            </wp:positionV>
            <wp:extent cx="4301067" cy="2071470"/>
            <wp:effectExtent l="0" t="0" r="4445" b="5080"/>
            <wp:wrapNone/>
            <wp:docPr id="1360136950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36950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067" cy="207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DBA98" w14:textId="4F2FF29D" w:rsidR="00C9262A" w:rsidRDefault="00C9262A" w:rsidP="00AD6B2C">
      <w:pPr>
        <w:ind w:left="0"/>
        <w:jc w:val="both"/>
        <w:rPr>
          <w:szCs w:val="24"/>
        </w:rPr>
      </w:pPr>
    </w:p>
    <w:p w14:paraId="77371376" w14:textId="77777777" w:rsidR="00C9262A" w:rsidRDefault="00C9262A" w:rsidP="00AD6B2C">
      <w:pPr>
        <w:ind w:left="0"/>
        <w:jc w:val="both"/>
        <w:rPr>
          <w:szCs w:val="24"/>
        </w:rPr>
      </w:pPr>
    </w:p>
    <w:p w14:paraId="739032EC" w14:textId="6694AEC6" w:rsidR="00981BCC" w:rsidRDefault="00981BCC" w:rsidP="00AD6B2C">
      <w:pPr>
        <w:ind w:left="0"/>
        <w:jc w:val="both"/>
        <w:rPr>
          <w:szCs w:val="24"/>
        </w:rPr>
      </w:pPr>
    </w:p>
    <w:p w14:paraId="6408760D" w14:textId="77777777" w:rsidR="00C9262A" w:rsidRDefault="00C9262A" w:rsidP="00AD6B2C">
      <w:pPr>
        <w:ind w:left="0"/>
        <w:jc w:val="both"/>
        <w:rPr>
          <w:szCs w:val="24"/>
        </w:rPr>
      </w:pPr>
    </w:p>
    <w:p w14:paraId="62864305" w14:textId="74B6B5A8" w:rsidR="00C9262A" w:rsidRDefault="005561B6" w:rsidP="00AD6B2C">
      <w:pPr>
        <w:ind w:left="0"/>
        <w:jc w:val="both"/>
        <w:rPr>
          <w:szCs w:val="24"/>
        </w:rPr>
      </w:pPr>
      <w:r w:rsidRPr="00E83832">
        <w:rPr>
          <w:noProof/>
          <w:sz w:val="36"/>
          <w:szCs w:val="36"/>
        </w:rPr>
        <w:drawing>
          <wp:anchor distT="0" distB="0" distL="114300" distR="114300" simplePos="0" relativeHeight="251698176" behindDoc="0" locked="0" layoutInCell="1" allowOverlap="1" wp14:anchorId="7CD0ED09" wp14:editId="4983929B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4180417" cy="2090208"/>
            <wp:effectExtent l="0" t="0" r="0" b="5715"/>
            <wp:wrapNone/>
            <wp:docPr id="1926766699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66699" name="Image 1" descr="Une image contenant texte, capture d’écran, nombre, Police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417" cy="2090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62A">
        <w:rPr>
          <w:szCs w:val="24"/>
        </w:rPr>
        <w:t>Entrées et sorties au niveau du routeur R2</w:t>
      </w:r>
    </w:p>
    <w:p w14:paraId="08B4F768" w14:textId="73AF46EE" w:rsidR="005561B6" w:rsidRDefault="005561B6" w:rsidP="00AD6B2C">
      <w:pPr>
        <w:ind w:left="0"/>
        <w:jc w:val="both"/>
        <w:rPr>
          <w:szCs w:val="24"/>
        </w:rPr>
      </w:pPr>
    </w:p>
    <w:p w14:paraId="606D8C1B" w14:textId="5EF83FDC" w:rsidR="005561B6" w:rsidRDefault="005561B6" w:rsidP="00AD6B2C">
      <w:pPr>
        <w:ind w:left="0"/>
        <w:jc w:val="both"/>
        <w:rPr>
          <w:szCs w:val="24"/>
        </w:rPr>
      </w:pPr>
    </w:p>
    <w:p w14:paraId="348667D1" w14:textId="77777777" w:rsidR="005561B6" w:rsidRDefault="005561B6" w:rsidP="00AD6B2C">
      <w:pPr>
        <w:ind w:left="0"/>
        <w:jc w:val="both"/>
        <w:rPr>
          <w:szCs w:val="24"/>
        </w:rPr>
      </w:pPr>
    </w:p>
    <w:p w14:paraId="00BDCF4C" w14:textId="77777777" w:rsidR="005561B6" w:rsidRDefault="005561B6" w:rsidP="00AD6B2C">
      <w:pPr>
        <w:ind w:left="0"/>
        <w:jc w:val="both"/>
        <w:rPr>
          <w:szCs w:val="24"/>
        </w:rPr>
      </w:pPr>
    </w:p>
    <w:p w14:paraId="2CB64F72" w14:textId="77777777" w:rsidR="005561B6" w:rsidRDefault="005561B6" w:rsidP="00AD6B2C">
      <w:pPr>
        <w:ind w:left="0"/>
        <w:jc w:val="both"/>
        <w:rPr>
          <w:szCs w:val="24"/>
        </w:rPr>
      </w:pPr>
    </w:p>
    <w:p w14:paraId="076AE172" w14:textId="77777777" w:rsidR="005561B6" w:rsidRDefault="005561B6" w:rsidP="00AD6B2C">
      <w:pPr>
        <w:ind w:left="0"/>
        <w:jc w:val="both"/>
        <w:rPr>
          <w:szCs w:val="24"/>
        </w:rPr>
      </w:pPr>
    </w:p>
    <w:p w14:paraId="79CF77F9" w14:textId="2627BA86" w:rsidR="005561B6" w:rsidRDefault="005561B6" w:rsidP="00AD6B2C">
      <w:pPr>
        <w:ind w:left="0"/>
        <w:jc w:val="both"/>
        <w:rPr>
          <w:szCs w:val="24"/>
        </w:rPr>
      </w:pPr>
      <w:r>
        <w:rPr>
          <w:szCs w:val="24"/>
        </w:rPr>
        <w:t xml:space="preserve">e) </w:t>
      </w:r>
      <w:r w:rsidRPr="005561B6">
        <w:rPr>
          <w:szCs w:val="24"/>
        </w:rPr>
        <w:t>À quels périphériques ces adresses appartiennent-elles ?</w:t>
      </w:r>
    </w:p>
    <w:p w14:paraId="57D3B6D8" w14:textId="299BC8D7" w:rsidR="00425A03" w:rsidRPr="00425A03" w:rsidRDefault="00425A03" w:rsidP="00425A03">
      <w:pPr>
        <w:ind w:left="0"/>
        <w:jc w:val="both"/>
        <w:rPr>
          <w:szCs w:val="24"/>
        </w:rPr>
      </w:pPr>
      <w:r w:rsidRPr="00425A03">
        <w:rPr>
          <w:szCs w:val="24"/>
        </w:rPr>
        <w:t xml:space="preserve">Dans WRS, l’adresse IP 192.168.0.101 appartient au </w:t>
      </w:r>
      <w:r>
        <w:rPr>
          <w:szCs w:val="24"/>
        </w:rPr>
        <w:t xml:space="preserve">PC </w:t>
      </w:r>
      <w:r w:rsidRPr="00425A03">
        <w:rPr>
          <w:szCs w:val="24"/>
        </w:rPr>
        <w:t xml:space="preserve">HomeDesktop et l’adresse IP 64.100.100.2 appartient </w:t>
      </w:r>
      <w:r w:rsidR="00217E4B">
        <w:rPr>
          <w:szCs w:val="24"/>
        </w:rPr>
        <w:t>au routeur</w:t>
      </w:r>
      <w:r w:rsidRPr="00425A03">
        <w:rPr>
          <w:szCs w:val="24"/>
        </w:rPr>
        <w:t xml:space="preserve"> R2.</w:t>
      </w:r>
    </w:p>
    <w:p w14:paraId="6702B61A" w14:textId="2FEEC57F" w:rsidR="005561B6" w:rsidRDefault="00425A03" w:rsidP="00425A03">
      <w:pPr>
        <w:ind w:left="0"/>
        <w:jc w:val="both"/>
        <w:rPr>
          <w:szCs w:val="24"/>
        </w:rPr>
      </w:pPr>
      <w:r w:rsidRPr="00425A03">
        <w:rPr>
          <w:szCs w:val="24"/>
        </w:rPr>
        <w:t xml:space="preserve">Dans </w:t>
      </w:r>
      <w:r w:rsidR="008619BC">
        <w:rPr>
          <w:szCs w:val="24"/>
        </w:rPr>
        <w:t xml:space="preserve">le routeur </w:t>
      </w:r>
      <w:r w:rsidRPr="00425A03">
        <w:rPr>
          <w:szCs w:val="24"/>
        </w:rPr>
        <w:t xml:space="preserve">R2, l’adresse IP 64.104.223.2 appartient au WRS et l’adresse IP 64.100.100.2 appartient </w:t>
      </w:r>
      <w:r w:rsidR="00D92DEF">
        <w:rPr>
          <w:szCs w:val="24"/>
        </w:rPr>
        <w:t>au routeur</w:t>
      </w:r>
      <w:r w:rsidRPr="00425A03">
        <w:rPr>
          <w:szCs w:val="24"/>
        </w:rPr>
        <w:t xml:space="preserve"> R2.</w:t>
      </w:r>
    </w:p>
    <w:p w14:paraId="0619D80B" w14:textId="77777777" w:rsidR="00B35C5C" w:rsidRDefault="00B35C5C" w:rsidP="00425A03">
      <w:pPr>
        <w:ind w:left="0"/>
        <w:jc w:val="both"/>
        <w:rPr>
          <w:szCs w:val="24"/>
        </w:rPr>
      </w:pPr>
    </w:p>
    <w:p w14:paraId="1650F782" w14:textId="453B7D45" w:rsidR="00B35C5C" w:rsidRDefault="00FC5116" w:rsidP="00425A03">
      <w:pPr>
        <w:ind w:left="0"/>
        <w:jc w:val="both"/>
        <w:rPr>
          <w:szCs w:val="24"/>
        </w:rPr>
      </w:pPr>
      <w:r w:rsidRPr="00FD52A8">
        <w:rPr>
          <w:noProof/>
          <w:sz w:val="36"/>
          <w:szCs w:val="36"/>
        </w:rPr>
        <w:drawing>
          <wp:anchor distT="0" distB="0" distL="114300" distR="114300" simplePos="0" relativeHeight="251699200" behindDoc="0" locked="0" layoutInCell="1" allowOverlap="1" wp14:anchorId="3986AD9C" wp14:editId="56FBBE04">
            <wp:simplePos x="0" y="0"/>
            <wp:positionH relativeFrom="column">
              <wp:posOffset>634</wp:posOffset>
            </wp:positionH>
            <wp:positionV relativeFrom="paragraph">
              <wp:posOffset>228812</wp:posOffset>
            </wp:positionV>
            <wp:extent cx="5353797" cy="990738"/>
            <wp:effectExtent l="0" t="0" r="0" b="0"/>
            <wp:wrapNone/>
            <wp:docPr id="769074025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74025" name="Image 1" descr="Une image contenant texte, capture d’écran, Police, ligne&#10;&#10;Description générée automatiquemen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309B">
        <w:rPr>
          <w:szCs w:val="24"/>
        </w:rPr>
        <w:t xml:space="preserve">f) Association des adresses IP et ports </w:t>
      </w:r>
      <w:r>
        <w:rPr>
          <w:szCs w:val="24"/>
        </w:rPr>
        <w:t>au routeur R2</w:t>
      </w:r>
    </w:p>
    <w:p w14:paraId="08F4921D" w14:textId="4D367567" w:rsidR="00FC5116" w:rsidRDefault="00FC5116" w:rsidP="00425A03">
      <w:pPr>
        <w:ind w:left="0"/>
        <w:jc w:val="both"/>
        <w:rPr>
          <w:szCs w:val="24"/>
        </w:rPr>
      </w:pPr>
    </w:p>
    <w:p w14:paraId="5459AB3D" w14:textId="7FF06ABB" w:rsidR="00FC5116" w:rsidRDefault="00FC5116" w:rsidP="00425A03">
      <w:pPr>
        <w:ind w:left="0"/>
        <w:jc w:val="both"/>
        <w:rPr>
          <w:szCs w:val="24"/>
        </w:rPr>
      </w:pPr>
    </w:p>
    <w:p w14:paraId="70550CF2" w14:textId="77777777" w:rsidR="00FC5116" w:rsidRDefault="00FC5116" w:rsidP="00425A03">
      <w:pPr>
        <w:ind w:left="0"/>
        <w:jc w:val="both"/>
        <w:rPr>
          <w:szCs w:val="24"/>
        </w:rPr>
      </w:pPr>
    </w:p>
    <w:p w14:paraId="08EA03F1" w14:textId="2C985AFD" w:rsidR="00FC5116" w:rsidRDefault="00964E91" w:rsidP="00406826">
      <w:pPr>
        <w:ind w:left="0"/>
        <w:jc w:val="both"/>
        <w:rPr>
          <w:szCs w:val="24"/>
        </w:rPr>
      </w:pPr>
      <w:r>
        <w:rPr>
          <w:szCs w:val="24"/>
        </w:rPr>
        <w:t xml:space="preserve">h) </w:t>
      </w:r>
      <w:r w:rsidR="00406826" w:rsidRPr="00406826">
        <w:rPr>
          <w:szCs w:val="24"/>
        </w:rPr>
        <w:t>Les pages Web se sont-elles toutes affichées dans les navigateurs ?</w:t>
      </w:r>
      <w:r w:rsidR="00406826">
        <w:rPr>
          <w:szCs w:val="24"/>
        </w:rPr>
        <w:t xml:space="preserve"> </w:t>
      </w:r>
      <w:r w:rsidR="00406826" w:rsidRPr="00406826">
        <w:rPr>
          <w:szCs w:val="24"/>
        </w:rPr>
        <w:t>Expliquez pourquoi ?</w:t>
      </w:r>
    </w:p>
    <w:p w14:paraId="2D7E656B" w14:textId="77777777" w:rsidR="007D0E5B" w:rsidRDefault="007D0E5B" w:rsidP="00406826">
      <w:pPr>
        <w:ind w:left="0"/>
        <w:jc w:val="both"/>
        <w:rPr>
          <w:szCs w:val="24"/>
        </w:rPr>
      </w:pPr>
    </w:p>
    <w:p w14:paraId="20EC8B35" w14:textId="77777777" w:rsidR="007D0E5B" w:rsidRDefault="007D0E5B" w:rsidP="00406826">
      <w:pPr>
        <w:ind w:left="0"/>
        <w:jc w:val="both"/>
        <w:rPr>
          <w:szCs w:val="24"/>
        </w:rPr>
      </w:pPr>
    </w:p>
    <w:p w14:paraId="35133AB1" w14:textId="77777777" w:rsidR="007D0E5B" w:rsidRDefault="007D0E5B" w:rsidP="00406826">
      <w:pPr>
        <w:ind w:left="0"/>
        <w:jc w:val="both"/>
        <w:rPr>
          <w:szCs w:val="24"/>
        </w:rPr>
      </w:pPr>
    </w:p>
    <w:p w14:paraId="27FF2B0C" w14:textId="4A76800A" w:rsidR="00406826" w:rsidRPr="009256CC" w:rsidRDefault="007D0E5B" w:rsidP="00406826">
      <w:pPr>
        <w:ind w:left="0"/>
        <w:jc w:val="both"/>
        <w:rPr>
          <w:szCs w:val="24"/>
        </w:rPr>
      </w:pPr>
      <w:r w:rsidRPr="00745E96">
        <w:rPr>
          <w:noProof/>
          <w:sz w:val="36"/>
          <w:szCs w:val="36"/>
        </w:rPr>
        <w:lastRenderedPageBreak/>
        <w:drawing>
          <wp:anchor distT="0" distB="0" distL="114300" distR="114300" simplePos="0" relativeHeight="251700224" behindDoc="0" locked="0" layoutInCell="1" allowOverlap="1" wp14:anchorId="40411DF3" wp14:editId="76D390B3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5760720" cy="1696720"/>
            <wp:effectExtent l="0" t="0" r="0" b="0"/>
            <wp:wrapNone/>
            <wp:docPr id="1601002455" name="Image 1" descr="Une image contenant texte, ligne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02455" name="Image 1" descr="Une image contenant texte, ligne, logiciel, Police&#10;&#10;Description générée automatiquement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73D0" w:rsidRPr="009256CC">
        <w:rPr>
          <w:szCs w:val="24"/>
        </w:rPr>
        <w:t>Test d</w:t>
      </w:r>
      <w:r w:rsidR="00AE49F7" w:rsidRPr="009256CC">
        <w:rPr>
          <w:szCs w:val="24"/>
        </w:rPr>
        <w:t>u PC HomeDesktop</w:t>
      </w:r>
      <w:r w:rsidR="009256CC" w:rsidRPr="009256CC">
        <w:rPr>
          <w:szCs w:val="24"/>
        </w:rPr>
        <w:t xml:space="preserve"> au se</w:t>
      </w:r>
      <w:r w:rsidR="009256CC">
        <w:rPr>
          <w:szCs w:val="24"/>
        </w:rPr>
        <w:t>rveur CentralServer.pka</w:t>
      </w:r>
    </w:p>
    <w:p w14:paraId="353D922D" w14:textId="26C1C858" w:rsidR="007D0E5B" w:rsidRPr="009256CC" w:rsidRDefault="007D0E5B" w:rsidP="00406826">
      <w:pPr>
        <w:ind w:left="0"/>
        <w:jc w:val="both"/>
        <w:rPr>
          <w:szCs w:val="24"/>
        </w:rPr>
      </w:pPr>
    </w:p>
    <w:p w14:paraId="73434AF5" w14:textId="601B77BF" w:rsidR="007D0E5B" w:rsidRPr="009256CC" w:rsidRDefault="007D0E5B" w:rsidP="00406826">
      <w:pPr>
        <w:ind w:left="0"/>
        <w:jc w:val="both"/>
        <w:rPr>
          <w:szCs w:val="24"/>
        </w:rPr>
      </w:pPr>
    </w:p>
    <w:p w14:paraId="49FD341D" w14:textId="77777777" w:rsidR="007D0E5B" w:rsidRPr="009256CC" w:rsidRDefault="007D0E5B" w:rsidP="00406826">
      <w:pPr>
        <w:ind w:left="0"/>
        <w:jc w:val="both"/>
        <w:rPr>
          <w:szCs w:val="24"/>
        </w:rPr>
      </w:pPr>
    </w:p>
    <w:p w14:paraId="1CC21EA4" w14:textId="77777777" w:rsidR="007D0E5B" w:rsidRPr="009256CC" w:rsidRDefault="007D0E5B" w:rsidP="00406826">
      <w:pPr>
        <w:ind w:left="0"/>
        <w:jc w:val="both"/>
        <w:rPr>
          <w:szCs w:val="24"/>
        </w:rPr>
      </w:pPr>
    </w:p>
    <w:p w14:paraId="179EE9F7" w14:textId="4972A4BF" w:rsidR="00590F6E" w:rsidRPr="009256CC" w:rsidRDefault="00CA2892" w:rsidP="00590F6E">
      <w:pPr>
        <w:ind w:left="0"/>
        <w:jc w:val="both"/>
        <w:rPr>
          <w:szCs w:val="24"/>
        </w:rPr>
      </w:pPr>
      <w:r w:rsidRPr="003C489B">
        <w:rPr>
          <w:noProof/>
          <w:sz w:val="36"/>
          <w:szCs w:val="36"/>
        </w:rPr>
        <w:drawing>
          <wp:anchor distT="0" distB="0" distL="114300" distR="114300" simplePos="0" relativeHeight="251701248" behindDoc="0" locked="0" layoutInCell="1" allowOverlap="1" wp14:anchorId="21C937A6" wp14:editId="3CC42F41">
            <wp:simplePos x="0" y="0"/>
            <wp:positionH relativeFrom="column">
              <wp:posOffset>0</wp:posOffset>
            </wp:positionH>
            <wp:positionV relativeFrom="paragraph">
              <wp:posOffset>210609</wp:posOffset>
            </wp:positionV>
            <wp:extent cx="5760720" cy="1369060"/>
            <wp:effectExtent l="0" t="0" r="0" b="2540"/>
            <wp:wrapNone/>
            <wp:docPr id="221914866" name="Image 1" descr="Une image contenant ligne, diagramme, capture d’écran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14866" name="Image 1" descr="Une image contenant ligne, diagramme, capture d’écran, Tracé&#10;&#10;Description générée automatiquement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0F6E">
        <w:rPr>
          <w:szCs w:val="24"/>
        </w:rPr>
        <w:t>T</w:t>
      </w:r>
      <w:r w:rsidR="00590F6E" w:rsidRPr="009256CC">
        <w:rPr>
          <w:szCs w:val="24"/>
        </w:rPr>
        <w:t>est du PC</w:t>
      </w:r>
      <w:r>
        <w:rPr>
          <w:szCs w:val="24"/>
        </w:rPr>
        <w:t xml:space="preserve">1 </w:t>
      </w:r>
      <w:r w:rsidR="00590F6E" w:rsidRPr="009256CC">
        <w:rPr>
          <w:szCs w:val="24"/>
        </w:rPr>
        <w:t>au se</w:t>
      </w:r>
      <w:r w:rsidR="00590F6E">
        <w:rPr>
          <w:szCs w:val="24"/>
        </w:rPr>
        <w:t xml:space="preserve">rveur </w:t>
      </w:r>
      <w:r w:rsidR="001C184A">
        <w:rPr>
          <w:szCs w:val="24"/>
        </w:rPr>
        <w:t>Branch</w:t>
      </w:r>
      <w:r w:rsidR="00590F6E">
        <w:rPr>
          <w:szCs w:val="24"/>
        </w:rPr>
        <w:t>Server.pka</w:t>
      </w:r>
    </w:p>
    <w:p w14:paraId="460F6B21" w14:textId="5C876B01" w:rsidR="007D0E5B" w:rsidRDefault="007D0E5B" w:rsidP="00406826">
      <w:pPr>
        <w:ind w:left="0"/>
        <w:jc w:val="both"/>
        <w:rPr>
          <w:szCs w:val="24"/>
        </w:rPr>
      </w:pPr>
    </w:p>
    <w:p w14:paraId="1F74B9E7" w14:textId="77777777" w:rsidR="00D446FD" w:rsidRDefault="00D446FD" w:rsidP="00406826">
      <w:pPr>
        <w:ind w:left="0"/>
        <w:jc w:val="both"/>
        <w:rPr>
          <w:szCs w:val="24"/>
        </w:rPr>
      </w:pPr>
    </w:p>
    <w:p w14:paraId="6BFC0F47" w14:textId="77777777" w:rsidR="00D446FD" w:rsidRDefault="00D446FD" w:rsidP="00406826">
      <w:pPr>
        <w:ind w:left="0"/>
        <w:jc w:val="both"/>
        <w:rPr>
          <w:szCs w:val="24"/>
        </w:rPr>
      </w:pPr>
    </w:p>
    <w:p w14:paraId="48F33671" w14:textId="77777777" w:rsidR="00D446FD" w:rsidRDefault="00D446FD" w:rsidP="00406826">
      <w:pPr>
        <w:ind w:left="0"/>
        <w:jc w:val="both"/>
        <w:rPr>
          <w:szCs w:val="24"/>
        </w:rPr>
      </w:pPr>
    </w:p>
    <w:p w14:paraId="036983AB" w14:textId="41185CB2" w:rsidR="00D446FD" w:rsidRDefault="00D446FD" w:rsidP="00406826">
      <w:pPr>
        <w:ind w:left="0"/>
        <w:jc w:val="both"/>
        <w:rPr>
          <w:szCs w:val="24"/>
        </w:rPr>
      </w:pPr>
      <w:r w:rsidRPr="00BA7A23">
        <w:rPr>
          <w:noProof/>
          <w:sz w:val="36"/>
          <w:szCs w:val="36"/>
        </w:rPr>
        <w:drawing>
          <wp:anchor distT="0" distB="0" distL="114300" distR="114300" simplePos="0" relativeHeight="251702272" behindDoc="0" locked="0" layoutInCell="1" allowOverlap="1" wp14:anchorId="605B1F2A" wp14:editId="4D6FBEB0">
            <wp:simplePos x="0" y="0"/>
            <wp:positionH relativeFrom="column">
              <wp:posOffset>0</wp:posOffset>
            </wp:positionH>
            <wp:positionV relativeFrom="paragraph">
              <wp:posOffset>211244</wp:posOffset>
            </wp:positionV>
            <wp:extent cx="5760720" cy="1368425"/>
            <wp:effectExtent l="0" t="0" r="0" b="3175"/>
            <wp:wrapNone/>
            <wp:docPr id="932076064" name="Image 1" descr="Une image contenant capture d’écran, texte, logiciel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76064" name="Image 1" descr="Une image contenant capture d’écran, texte, logiciel, diagramme&#10;&#10;Description générée automatiquement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 xml:space="preserve">Test du </w:t>
      </w:r>
      <w:r w:rsidR="00D631B8">
        <w:rPr>
          <w:szCs w:val="24"/>
        </w:rPr>
        <w:t xml:space="preserve">PC Guest au serveur </w:t>
      </w:r>
      <w:r w:rsidR="00141627">
        <w:rPr>
          <w:szCs w:val="24"/>
        </w:rPr>
        <w:t>CentralServer.pka</w:t>
      </w:r>
    </w:p>
    <w:p w14:paraId="6BA567F7" w14:textId="3B0F76B6" w:rsidR="00D446FD" w:rsidRDefault="00D446FD" w:rsidP="00406826">
      <w:pPr>
        <w:ind w:left="0"/>
        <w:jc w:val="both"/>
        <w:rPr>
          <w:szCs w:val="24"/>
        </w:rPr>
      </w:pPr>
    </w:p>
    <w:p w14:paraId="63FDB8BC" w14:textId="77777777" w:rsidR="00AB7C66" w:rsidRDefault="00AB7C66" w:rsidP="00406826">
      <w:pPr>
        <w:ind w:left="0"/>
        <w:jc w:val="both"/>
        <w:rPr>
          <w:szCs w:val="24"/>
        </w:rPr>
      </w:pPr>
    </w:p>
    <w:p w14:paraId="7FA9FCEB" w14:textId="77777777" w:rsidR="00AB7C66" w:rsidRDefault="00AB7C66" w:rsidP="00406826">
      <w:pPr>
        <w:ind w:left="0"/>
        <w:jc w:val="both"/>
        <w:rPr>
          <w:szCs w:val="24"/>
        </w:rPr>
      </w:pPr>
    </w:p>
    <w:p w14:paraId="274EFB47" w14:textId="0D76A821" w:rsidR="00AB7C66" w:rsidRPr="009256CC" w:rsidRDefault="00AB7C66" w:rsidP="00406826">
      <w:pPr>
        <w:ind w:left="0"/>
        <w:jc w:val="both"/>
        <w:rPr>
          <w:szCs w:val="24"/>
        </w:rPr>
      </w:pPr>
    </w:p>
    <w:sectPr w:rsidR="00AB7C66" w:rsidRPr="009256CC" w:rsidSect="00592E5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FC385" w14:textId="77777777" w:rsidR="0021405A" w:rsidRDefault="0021405A" w:rsidP="00A66B18">
      <w:pPr>
        <w:spacing w:before="0" w:after="0"/>
      </w:pPr>
      <w:r>
        <w:separator/>
      </w:r>
    </w:p>
  </w:endnote>
  <w:endnote w:type="continuationSeparator" w:id="0">
    <w:p w14:paraId="53AD55FE" w14:textId="77777777" w:rsidR="0021405A" w:rsidRDefault="0021405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C4F8B" w14:textId="77777777" w:rsidR="0021405A" w:rsidRDefault="0021405A" w:rsidP="00A66B18">
      <w:pPr>
        <w:spacing w:before="0" w:after="0"/>
      </w:pPr>
      <w:r>
        <w:separator/>
      </w:r>
    </w:p>
  </w:footnote>
  <w:footnote w:type="continuationSeparator" w:id="0">
    <w:p w14:paraId="6130E774" w14:textId="77777777" w:rsidR="0021405A" w:rsidRDefault="0021405A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70E8"/>
    <w:multiLevelType w:val="hybridMultilevel"/>
    <w:tmpl w:val="9508FD10"/>
    <w:lvl w:ilvl="0" w:tplc="643E1C5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81A7C"/>
    <w:multiLevelType w:val="hybridMultilevel"/>
    <w:tmpl w:val="3AECFF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A4D2F"/>
    <w:multiLevelType w:val="hybridMultilevel"/>
    <w:tmpl w:val="2A36D9B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607B81"/>
    <w:multiLevelType w:val="hybridMultilevel"/>
    <w:tmpl w:val="A9CA442C"/>
    <w:lvl w:ilvl="0" w:tplc="4F82B17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CB244E"/>
    <w:multiLevelType w:val="hybridMultilevel"/>
    <w:tmpl w:val="2A36D9B0"/>
    <w:lvl w:ilvl="0" w:tplc="C5B2D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BC48DA"/>
    <w:multiLevelType w:val="hybridMultilevel"/>
    <w:tmpl w:val="A9EC3FFA"/>
    <w:lvl w:ilvl="0" w:tplc="90D4A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7389781">
    <w:abstractNumId w:val="5"/>
  </w:num>
  <w:num w:numId="2" w16cid:durableId="68117684">
    <w:abstractNumId w:val="1"/>
  </w:num>
  <w:num w:numId="3" w16cid:durableId="1209950096">
    <w:abstractNumId w:val="4"/>
  </w:num>
  <w:num w:numId="4" w16cid:durableId="1487429028">
    <w:abstractNumId w:val="2"/>
  </w:num>
  <w:num w:numId="5" w16cid:durableId="1232424170">
    <w:abstractNumId w:val="0"/>
  </w:num>
  <w:num w:numId="6" w16cid:durableId="2063598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5A"/>
    <w:rsid w:val="000024B9"/>
    <w:rsid w:val="0000345A"/>
    <w:rsid w:val="000077C0"/>
    <w:rsid w:val="0001545D"/>
    <w:rsid w:val="00020813"/>
    <w:rsid w:val="000253C6"/>
    <w:rsid w:val="000306E7"/>
    <w:rsid w:val="000327F3"/>
    <w:rsid w:val="0004437D"/>
    <w:rsid w:val="00044758"/>
    <w:rsid w:val="00045191"/>
    <w:rsid w:val="000515B7"/>
    <w:rsid w:val="00051678"/>
    <w:rsid w:val="00051C8C"/>
    <w:rsid w:val="00052524"/>
    <w:rsid w:val="00057159"/>
    <w:rsid w:val="00066218"/>
    <w:rsid w:val="000665EE"/>
    <w:rsid w:val="00074516"/>
    <w:rsid w:val="00075100"/>
    <w:rsid w:val="00083BAA"/>
    <w:rsid w:val="000931C2"/>
    <w:rsid w:val="00096F32"/>
    <w:rsid w:val="00097F96"/>
    <w:rsid w:val="000A0A37"/>
    <w:rsid w:val="000B488C"/>
    <w:rsid w:val="000C28ED"/>
    <w:rsid w:val="000C565D"/>
    <w:rsid w:val="000D2CC2"/>
    <w:rsid w:val="000F0902"/>
    <w:rsid w:val="000F0F9F"/>
    <w:rsid w:val="000F3C73"/>
    <w:rsid w:val="000F741B"/>
    <w:rsid w:val="001015E0"/>
    <w:rsid w:val="0010277C"/>
    <w:rsid w:val="00103B5B"/>
    <w:rsid w:val="0010680C"/>
    <w:rsid w:val="00106E4A"/>
    <w:rsid w:val="00120245"/>
    <w:rsid w:val="00120618"/>
    <w:rsid w:val="00124166"/>
    <w:rsid w:val="00126E88"/>
    <w:rsid w:val="0013286C"/>
    <w:rsid w:val="00141627"/>
    <w:rsid w:val="00141C00"/>
    <w:rsid w:val="001645F3"/>
    <w:rsid w:val="00167B0B"/>
    <w:rsid w:val="001766D6"/>
    <w:rsid w:val="00185827"/>
    <w:rsid w:val="00187829"/>
    <w:rsid w:val="00191241"/>
    <w:rsid w:val="00191513"/>
    <w:rsid w:val="00192763"/>
    <w:rsid w:val="001933D9"/>
    <w:rsid w:val="00193C3A"/>
    <w:rsid w:val="001A5789"/>
    <w:rsid w:val="001B2775"/>
    <w:rsid w:val="001B4562"/>
    <w:rsid w:val="001B483C"/>
    <w:rsid w:val="001C184A"/>
    <w:rsid w:val="001C437E"/>
    <w:rsid w:val="001D0A1B"/>
    <w:rsid w:val="001D17FD"/>
    <w:rsid w:val="001D3C7D"/>
    <w:rsid w:val="001E2320"/>
    <w:rsid w:val="001F2B88"/>
    <w:rsid w:val="00212293"/>
    <w:rsid w:val="0021405A"/>
    <w:rsid w:val="00214E28"/>
    <w:rsid w:val="0021752E"/>
    <w:rsid w:val="00217E4B"/>
    <w:rsid w:val="00230F79"/>
    <w:rsid w:val="002322F6"/>
    <w:rsid w:val="002329BB"/>
    <w:rsid w:val="00233EB7"/>
    <w:rsid w:val="00235147"/>
    <w:rsid w:val="00247249"/>
    <w:rsid w:val="00247312"/>
    <w:rsid w:val="00255CD5"/>
    <w:rsid w:val="0027226D"/>
    <w:rsid w:val="0028283B"/>
    <w:rsid w:val="00283F15"/>
    <w:rsid w:val="002901C1"/>
    <w:rsid w:val="00292A2A"/>
    <w:rsid w:val="002A2DEC"/>
    <w:rsid w:val="002B20C4"/>
    <w:rsid w:val="002B5FA3"/>
    <w:rsid w:val="002B729D"/>
    <w:rsid w:val="002C3CB7"/>
    <w:rsid w:val="002D039B"/>
    <w:rsid w:val="002D3D27"/>
    <w:rsid w:val="002F1628"/>
    <w:rsid w:val="002F194B"/>
    <w:rsid w:val="002F65ED"/>
    <w:rsid w:val="0030491E"/>
    <w:rsid w:val="003067D4"/>
    <w:rsid w:val="0031671F"/>
    <w:rsid w:val="00320E99"/>
    <w:rsid w:val="00321949"/>
    <w:rsid w:val="00331D7E"/>
    <w:rsid w:val="00352B81"/>
    <w:rsid w:val="00353D49"/>
    <w:rsid w:val="00354E53"/>
    <w:rsid w:val="003707F4"/>
    <w:rsid w:val="00373E34"/>
    <w:rsid w:val="00376D88"/>
    <w:rsid w:val="003A0150"/>
    <w:rsid w:val="003A04A2"/>
    <w:rsid w:val="003B2AB4"/>
    <w:rsid w:val="003B7841"/>
    <w:rsid w:val="003D1126"/>
    <w:rsid w:val="003D4F3F"/>
    <w:rsid w:val="003E24DF"/>
    <w:rsid w:val="003F2A60"/>
    <w:rsid w:val="00402901"/>
    <w:rsid w:val="00406826"/>
    <w:rsid w:val="0041428F"/>
    <w:rsid w:val="004229C1"/>
    <w:rsid w:val="00425A03"/>
    <w:rsid w:val="00426AC0"/>
    <w:rsid w:val="00443463"/>
    <w:rsid w:val="004526D0"/>
    <w:rsid w:val="00462502"/>
    <w:rsid w:val="00471B70"/>
    <w:rsid w:val="00482D79"/>
    <w:rsid w:val="004832F2"/>
    <w:rsid w:val="00487557"/>
    <w:rsid w:val="00487DED"/>
    <w:rsid w:val="004A2B0D"/>
    <w:rsid w:val="004A5559"/>
    <w:rsid w:val="004B14F6"/>
    <w:rsid w:val="004B7E91"/>
    <w:rsid w:val="004C070B"/>
    <w:rsid w:val="004D2228"/>
    <w:rsid w:val="004D5EB3"/>
    <w:rsid w:val="004D71D3"/>
    <w:rsid w:val="004F1EED"/>
    <w:rsid w:val="00507549"/>
    <w:rsid w:val="00510352"/>
    <w:rsid w:val="005132EF"/>
    <w:rsid w:val="00530B72"/>
    <w:rsid w:val="0053220A"/>
    <w:rsid w:val="0054738C"/>
    <w:rsid w:val="0055055A"/>
    <w:rsid w:val="00550F70"/>
    <w:rsid w:val="00552612"/>
    <w:rsid w:val="0055348A"/>
    <w:rsid w:val="00555007"/>
    <w:rsid w:val="005561B6"/>
    <w:rsid w:val="00574466"/>
    <w:rsid w:val="00583F7D"/>
    <w:rsid w:val="00586B5D"/>
    <w:rsid w:val="00590F6E"/>
    <w:rsid w:val="00592E53"/>
    <w:rsid w:val="00593CF3"/>
    <w:rsid w:val="005A286A"/>
    <w:rsid w:val="005A5A88"/>
    <w:rsid w:val="005A7FC0"/>
    <w:rsid w:val="005B2512"/>
    <w:rsid w:val="005B3088"/>
    <w:rsid w:val="005B7615"/>
    <w:rsid w:val="005C2210"/>
    <w:rsid w:val="005C4132"/>
    <w:rsid w:val="005C605E"/>
    <w:rsid w:val="005C7437"/>
    <w:rsid w:val="005D273D"/>
    <w:rsid w:val="005D7940"/>
    <w:rsid w:val="005E415E"/>
    <w:rsid w:val="005F2FAA"/>
    <w:rsid w:val="00601C15"/>
    <w:rsid w:val="00607C49"/>
    <w:rsid w:val="006113D9"/>
    <w:rsid w:val="00615018"/>
    <w:rsid w:val="0062123A"/>
    <w:rsid w:val="0063624F"/>
    <w:rsid w:val="0063784A"/>
    <w:rsid w:val="00642964"/>
    <w:rsid w:val="006449E1"/>
    <w:rsid w:val="00646E75"/>
    <w:rsid w:val="00657620"/>
    <w:rsid w:val="006633C8"/>
    <w:rsid w:val="0068024F"/>
    <w:rsid w:val="006839FC"/>
    <w:rsid w:val="006850E0"/>
    <w:rsid w:val="00685C7C"/>
    <w:rsid w:val="00690E23"/>
    <w:rsid w:val="006B3838"/>
    <w:rsid w:val="006C1AD1"/>
    <w:rsid w:val="006C29AC"/>
    <w:rsid w:val="006C3F15"/>
    <w:rsid w:val="006D27B7"/>
    <w:rsid w:val="006D4DE0"/>
    <w:rsid w:val="006F17EF"/>
    <w:rsid w:val="006F1D36"/>
    <w:rsid w:val="006F29F1"/>
    <w:rsid w:val="006F6F10"/>
    <w:rsid w:val="00711BEB"/>
    <w:rsid w:val="00723E3C"/>
    <w:rsid w:val="007315FB"/>
    <w:rsid w:val="00731CC6"/>
    <w:rsid w:val="00744451"/>
    <w:rsid w:val="00750627"/>
    <w:rsid w:val="00755B85"/>
    <w:rsid w:val="00757592"/>
    <w:rsid w:val="00766495"/>
    <w:rsid w:val="007729E5"/>
    <w:rsid w:val="00782758"/>
    <w:rsid w:val="00783E79"/>
    <w:rsid w:val="00785ED4"/>
    <w:rsid w:val="007934CC"/>
    <w:rsid w:val="00794D8E"/>
    <w:rsid w:val="00796999"/>
    <w:rsid w:val="007A4A86"/>
    <w:rsid w:val="007A5ECA"/>
    <w:rsid w:val="007B5AE8"/>
    <w:rsid w:val="007C2FB1"/>
    <w:rsid w:val="007C5F6A"/>
    <w:rsid w:val="007D0E5B"/>
    <w:rsid w:val="007D309B"/>
    <w:rsid w:val="007D30F7"/>
    <w:rsid w:val="007D6E48"/>
    <w:rsid w:val="007E2059"/>
    <w:rsid w:val="007E7F36"/>
    <w:rsid w:val="007F5192"/>
    <w:rsid w:val="007F7D2E"/>
    <w:rsid w:val="0080354C"/>
    <w:rsid w:val="008035FC"/>
    <w:rsid w:val="00804509"/>
    <w:rsid w:val="00805744"/>
    <w:rsid w:val="00806371"/>
    <w:rsid w:val="0081149B"/>
    <w:rsid w:val="008129B3"/>
    <w:rsid w:val="008134ED"/>
    <w:rsid w:val="00814761"/>
    <w:rsid w:val="0082055B"/>
    <w:rsid w:val="00823911"/>
    <w:rsid w:val="00834BAA"/>
    <w:rsid w:val="0084150C"/>
    <w:rsid w:val="00853B3C"/>
    <w:rsid w:val="008619BC"/>
    <w:rsid w:val="0086377C"/>
    <w:rsid w:val="0086423E"/>
    <w:rsid w:val="00872FFC"/>
    <w:rsid w:val="00883F39"/>
    <w:rsid w:val="008879F9"/>
    <w:rsid w:val="008A0FF5"/>
    <w:rsid w:val="008A2FD9"/>
    <w:rsid w:val="008A411D"/>
    <w:rsid w:val="008B41E2"/>
    <w:rsid w:val="008C0EE1"/>
    <w:rsid w:val="008C5D7B"/>
    <w:rsid w:val="008D0429"/>
    <w:rsid w:val="008D7DF6"/>
    <w:rsid w:val="008E1F7B"/>
    <w:rsid w:val="008F6A3B"/>
    <w:rsid w:val="00905990"/>
    <w:rsid w:val="00910D6C"/>
    <w:rsid w:val="00911CFA"/>
    <w:rsid w:val="00916FF5"/>
    <w:rsid w:val="009170BA"/>
    <w:rsid w:val="009256CC"/>
    <w:rsid w:val="00927A4B"/>
    <w:rsid w:val="0093458A"/>
    <w:rsid w:val="00943311"/>
    <w:rsid w:val="009479AE"/>
    <w:rsid w:val="00952C2F"/>
    <w:rsid w:val="0095685A"/>
    <w:rsid w:val="00960A0B"/>
    <w:rsid w:val="00964E91"/>
    <w:rsid w:val="00972E8F"/>
    <w:rsid w:val="00973075"/>
    <w:rsid w:val="009806E9"/>
    <w:rsid w:val="0098152E"/>
    <w:rsid w:val="00981BCC"/>
    <w:rsid w:val="009906A6"/>
    <w:rsid w:val="009A2A68"/>
    <w:rsid w:val="009B10F0"/>
    <w:rsid w:val="009B2F39"/>
    <w:rsid w:val="009B4240"/>
    <w:rsid w:val="009D684D"/>
    <w:rsid w:val="009D6E13"/>
    <w:rsid w:val="009D785B"/>
    <w:rsid w:val="009E6274"/>
    <w:rsid w:val="009E6D8B"/>
    <w:rsid w:val="00A00631"/>
    <w:rsid w:val="00A04298"/>
    <w:rsid w:val="00A108D2"/>
    <w:rsid w:val="00A1283A"/>
    <w:rsid w:val="00A139FC"/>
    <w:rsid w:val="00A40B9C"/>
    <w:rsid w:val="00A44D77"/>
    <w:rsid w:val="00A45F8D"/>
    <w:rsid w:val="00A575DC"/>
    <w:rsid w:val="00A60A09"/>
    <w:rsid w:val="00A66B18"/>
    <w:rsid w:val="00A6783B"/>
    <w:rsid w:val="00A96CF8"/>
    <w:rsid w:val="00AA438F"/>
    <w:rsid w:val="00AA4A40"/>
    <w:rsid w:val="00AA5DDC"/>
    <w:rsid w:val="00AA73D0"/>
    <w:rsid w:val="00AB0482"/>
    <w:rsid w:val="00AB7C66"/>
    <w:rsid w:val="00AC10AC"/>
    <w:rsid w:val="00AC25E0"/>
    <w:rsid w:val="00AC4B13"/>
    <w:rsid w:val="00AC6B69"/>
    <w:rsid w:val="00AD199A"/>
    <w:rsid w:val="00AD330E"/>
    <w:rsid w:val="00AD3BD5"/>
    <w:rsid w:val="00AD6B2C"/>
    <w:rsid w:val="00AD766B"/>
    <w:rsid w:val="00AE1388"/>
    <w:rsid w:val="00AE49F7"/>
    <w:rsid w:val="00AE7311"/>
    <w:rsid w:val="00AE7EE3"/>
    <w:rsid w:val="00AF24A2"/>
    <w:rsid w:val="00AF3982"/>
    <w:rsid w:val="00AF4B53"/>
    <w:rsid w:val="00AF63B9"/>
    <w:rsid w:val="00B11360"/>
    <w:rsid w:val="00B13EF7"/>
    <w:rsid w:val="00B14521"/>
    <w:rsid w:val="00B17B23"/>
    <w:rsid w:val="00B24973"/>
    <w:rsid w:val="00B3536C"/>
    <w:rsid w:val="00B35C5C"/>
    <w:rsid w:val="00B36BFA"/>
    <w:rsid w:val="00B41E54"/>
    <w:rsid w:val="00B46697"/>
    <w:rsid w:val="00B50294"/>
    <w:rsid w:val="00B510C7"/>
    <w:rsid w:val="00B5177E"/>
    <w:rsid w:val="00B52FC9"/>
    <w:rsid w:val="00B57D6E"/>
    <w:rsid w:val="00B60C39"/>
    <w:rsid w:val="00B70EDC"/>
    <w:rsid w:val="00B730D7"/>
    <w:rsid w:val="00B73D03"/>
    <w:rsid w:val="00B751BF"/>
    <w:rsid w:val="00B771D5"/>
    <w:rsid w:val="00BA459A"/>
    <w:rsid w:val="00BA5817"/>
    <w:rsid w:val="00BB1D68"/>
    <w:rsid w:val="00BB363E"/>
    <w:rsid w:val="00BB3C3D"/>
    <w:rsid w:val="00BB69C8"/>
    <w:rsid w:val="00BB7D0E"/>
    <w:rsid w:val="00BC204D"/>
    <w:rsid w:val="00BC4CC0"/>
    <w:rsid w:val="00BC7C5C"/>
    <w:rsid w:val="00BD545A"/>
    <w:rsid w:val="00BD76DD"/>
    <w:rsid w:val="00BF2233"/>
    <w:rsid w:val="00BF4466"/>
    <w:rsid w:val="00C034DE"/>
    <w:rsid w:val="00C04AD4"/>
    <w:rsid w:val="00C10573"/>
    <w:rsid w:val="00C21EDF"/>
    <w:rsid w:val="00C22F08"/>
    <w:rsid w:val="00C350B9"/>
    <w:rsid w:val="00C37724"/>
    <w:rsid w:val="00C4288A"/>
    <w:rsid w:val="00C576BB"/>
    <w:rsid w:val="00C61F41"/>
    <w:rsid w:val="00C701F7"/>
    <w:rsid w:val="00C70786"/>
    <w:rsid w:val="00C73A4D"/>
    <w:rsid w:val="00C9262A"/>
    <w:rsid w:val="00C971E3"/>
    <w:rsid w:val="00CA2892"/>
    <w:rsid w:val="00CC60DC"/>
    <w:rsid w:val="00CE0900"/>
    <w:rsid w:val="00CE19F2"/>
    <w:rsid w:val="00CF2791"/>
    <w:rsid w:val="00D12A5C"/>
    <w:rsid w:val="00D13B44"/>
    <w:rsid w:val="00D41084"/>
    <w:rsid w:val="00D41E91"/>
    <w:rsid w:val="00D446FD"/>
    <w:rsid w:val="00D46C2B"/>
    <w:rsid w:val="00D572CF"/>
    <w:rsid w:val="00D572D0"/>
    <w:rsid w:val="00D61A6A"/>
    <w:rsid w:val="00D631B8"/>
    <w:rsid w:val="00D63A7B"/>
    <w:rsid w:val="00D66593"/>
    <w:rsid w:val="00D67C82"/>
    <w:rsid w:val="00D838A4"/>
    <w:rsid w:val="00D92DEF"/>
    <w:rsid w:val="00DC3A8A"/>
    <w:rsid w:val="00DD20E0"/>
    <w:rsid w:val="00DD5456"/>
    <w:rsid w:val="00DE2410"/>
    <w:rsid w:val="00DE5ADE"/>
    <w:rsid w:val="00DE6DA2"/>
    <w:rsid w:val="00DF14E0"/>
    <w:rsid w:val="00DF2D26"/>
    <w:rsid w:val="00DF2D30"/>
    <w:rsid w:val="00DF7C83"/>
    <w:rsid w:val="00E035CC"/>
    <w:rsid w:val="00E060D7"/>
    <w:rsid w:val="00E21240"/>
    <w:rsid w:val="00E24861"/>
    <w:rsid w:val="00E506A2"/>
    <w:rsid w:val="00E522F8"/>
    <w:rsid w:val="00E524D5"/>
    <w:rsid w:val="00E55D74"/>
    <w:rsid w:val="00E63C32"/>
    <w:rsid w:val="00E6540C"/>
    <w:rsid w:val="00E81E2A"/>
    <w:rsid w:val="00E865E4"/>
    <w:rsid w:val="00E870AF"/>
    <w:rsid w:val="00EA4D4B"/>
    <w:rsid w:val="00EB0136"/>
    <w:rsid w:val="00EB2148"/>
    <w:rsid w:val="00EB5A6F"/>
    <w:rsid w:val="00EC4A51"/>
    <w:rsid w:val="00ED7106"/>
    <w:rsid w:val="00EE0952"/>
    <w:rsid w:val="00EE19C9"/>
    <w:rsid w:val="00EE44F2"/>
    <w:rsid w:val="00EE707E"/>
    <w:rsid w:val="00EF6C77"/>
    <w:rsid w:val="00EF70E3"/>
    <w:rsid w:val="00EF7640"/>
    <w:rsid w:val="00F00651"/>
    <w:rsid w:val="00F02C3B"/>
    <w:rsid w:val="00F23212"/>
    <w:rsid w:val="00F233FA"/>
    <w:rsid w:val="00F25F37"/>
    <w:rsid w:val="00F30D9C"/>
    <w:rsid w:val="00F353CC"/>
    <w:rsid w:val="00F410B8"/>
    <w:rsid w:val="00F71DCB"/>
    <w:rsid w:val="00F763B6"/>
    <w:rsid w:val="00FA2194"/>
    <w:rsid w:val="00FA7F3E"/>
    <w:rsid w:val="00FC009C"/>
    <w:rsid w:val="00FC24E8"/>
    <w:rsid w:val="00FC5116"/>
    <w:rsid w:val="00FC760F"/>
    <w:rsid w:val="00FD4052"/>
    <w:rsid w:val="00FE0F43"/>
    <w:rsid w:val="00FE1084"/>
    <w:rsid w:val="00FE21BD"/>
    <w:rsid w:val="00FF1A8D"/>
    <w:rsid w:val="00FF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2185F3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E21240"/>
    <w:pPr>
      <w:spacing w:before="40" w:after="360"/>
      <w:ind w:left="720" w:right="720"/>
    </w:pPr>
    <w:rPr>
      <w:rFonts w:eastAsiaTheme="minorHAnsi"/>
      <w:kern w:val="20"/>
      <w:szCs w:val="20"/>
    </w:rPr>
  </w:style>
  <w:style w:type="paragraph" w:styleId="Titre1">
    <w:name w:val="heading 1"/>
    <w:basedOn w:val="Destinataire"/>
    <w:next w:val="Normal"/>
    <w:link w:val="Titre1Car"/>
    <w:uiPriority w:val="8"/>
    <w:qFormat/>
    <w:rsid w:val="007E7F36"/>
    <w:pPr>
      <w:outlineLvl w:val="0"/>
    </w:pPr>
    <w:rPr>
      <w:rFonts w:asciiTheme="majorHAnsi" w:hAnsiTheme="majorHAnsi"/>
      <w:color w:val="17406D" w:themeColor="text2"/>
      <w:sz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E21240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8"/>
    <w:rsid w:val="007E7F36"/>
    <w:rPr>
      <w:rFonts w:asciiTheme="majorHAnsi" w:eastAsiaTheme="minorHAnsi" w:hAnsiTheme="majorHAnsi"/>
      <w:b/>
      <w:bCs/>
      <w:color w:val="17406D" w:themeColor="text2"/>
      <w:kern w:val="20"/>
      <w:sz w:val="32"/>
      <w:szCs w:val="20"/>
    </w:rPr>
  </w:style>
  <w:style w:type="paragraph" w:customStyle="1" w:styleId="Destinataire">
    <w:name w:val="Destinataire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s">
    <w:name w:val="Salutation"/>
    <w:basedOn w:val="Normal"/>
    <w:link w:val="SalutationsCar"/>
    <w:uiPriority w:val="4"/>
    <w:semiHidden/>
    <w:qFormat/>
    <w:rsid w:val="00A66B18"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Formuledepolitesse">
    <w:name w:val="Closing"/>
    <w:basedOn w:val="Normal"/>
    <w:next w:val="Signature"/>
    <w:link w:val="FormuledepolitesseCar"/>
    <w:uiPriority w:val="6"/>
    <w:semiHidden/>
    <w:qFormat/>
    <w:rsid w:val="00A6783B"/>
    <w:pPr>
      <w:spacing w:before="480" w:after="960"/>
    </w:pPr>
  </w:style>
  <w:style w:type="character" w:customStyle="1" w:styleId="FormuledepolitesseCar">
    <w:name w:val="Formule de politesse Car"/>
    <w:basedOn w:val="Policepardfaut"/>
    <w:link w:val="Formuledepolitesse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ar">
    <w:name w:val="Signature Car"/>
    <w:basedOn w:val="Policepardfau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En-tte">
    <w:name w:val="header"/>
    <w:basedOn w:val="Normal"/>
    <w:link w:val="En-tteCar"/>
    <w:uiPriority w:val="99"/>
    <w:semiHidden/>
    <w:rsid w:val="003E24DF"/>
    <w:pPr>
      <w:spacing w:after="0"/>
      <w:jc w:val="right"/>
    </w:pPr>
  </w:style>
  <w:style w:type="character" w:customStyle="1" w:styleId="En-tteCar">
    <w:name w:val="En-tête Car"/>
    <w:basedOn w:val="Policepardfaut"/>
    <w:link w:val="En-tte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lev">
    <w:name w:val="Strong"/>
    <w:basedOn w:val="Policepardfaut"/>
    <w:uiPriority w:val="1"/>
    <w:semiHidden/>
    <w:rsid w:val="003E24DF"/>
    <w:rPr>
      <w:b/>
      <w:bCs/>
    </w:rPr>
  </w:style>
  <w:style w:type="paragraph" w:customStyle="1" w:styleId="Coordonnes">
    <w:name w:val="Coordonnées"/>
    <w:basedOn w:val="Normal"/>
    <w:uiPriority w:val="1"/>
    <w:qFormat/>
    <w:rsid w:val="007E7F36"/>
    <w:pPr>
      <w:spacing w:before="0" w:after="0"/>
      <w:ind w:left="0" w:right="0"/>
    </w:pPr>
    <w:rPr>
      <w:color w:val="FFFFFF" w:themeColor="background1"/>
    </w:rPr>
  </w:style>
  <w:style w:type="character" w:customStyle="1" w:styleId="Titre2Car">
    <w:name w:val="Titre 2 Car"/>
    <w:basedOn w:val="Policepardfaut"/>
    <w:link w:val="Titre2"/>
    <w:uiPriority w:val="9"/>
    <w:rsid w:val="00E21240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Textedelespacerserv">
    <w:name w:val="Placeholder Text"/>
    <w:basedOn w:val="Policepardfaut"/>
    <w:uiPriority w:val="99"/>
    <w:semiHidden/>
    <w:rsid w:val="001766D6"/>
    <w:rPr>
      <w:color w:val="808080"/>
    </w:rPr>
  </w:style>
  <w:style w:type="paragraph" w:styleId="Pieddepage">
    <w:name w:val="footer"/>
    <w:basedOn w:val="Normal"/>
    <w:link w:val="PieddepageC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7E7F36"/>
    <w:pPr>
      <w:spacing w:before="0" w:after="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7F36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Informationssurlarunion">
    <w:name w:val="Informations sur la réunion"/>
    <w:basedOn w:val="Normal"/>
    <w:qFormat/>
    <w:rsid w:val="007E7F36"/>
    <w:pPr>
      <w:spacing w:after="0"/>
      <w:ind w:right="0"/>
    </w:pPr>
    <w:rPr>
      <w:color w:val="FFFFFF" w:themeColor="background1"/>
    </w:rPr>
  </w:style>
  <w:style w:type="table" w:styleId="Grilledutableau">
    <w:name w:val="Table Grid"/>
    <w:basedOn w:val="Tableau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uredelarunion">
    <w:name w:val="Heure de la réunion"/>
    <w:basedOn w:val="Normal"/>
    <w:qFormat/>
    <w:rsid w:val="007E7F36"/>
    <w:pPr>
      <w:spacing w:before="120" w:after="0"/>
      <w:ind w:left="0" w:right="0"/>
    </w:pPr>
    <w:rPr>
      <w:b/>
    </w:rPr>
  </w:style>
  <w:style w:type="paragraph" w:customStyle="1" w:styleId="Descriptiondellment">
    <w:name w:val="Description de l’élément"/>
    <w:basedOn w:val="Normal"/>
    <w:qFormat/>
    <w:rsid w:val="00E21240"/>
    <w:pPr>
      <w:spacing w:after="120"/>
      <w:ind w:left="0" w:right="360"/>
    </w:pPr>
  </w:style>
  <w:style w:type="paragraph" w:customStyle="1" w:styleId="Emplacement">
    <w:name w:val="Emplacement"/>
    <w:basedOn w:val="Normal"/>
    <w:qFormat/>
    <w:rsid w:val="00E21240"/>
    <w:pPr>
      <w:spacing w:after="120"/>
      <w:ind w:left="0" w:right="0"/>
    </w:pPr>
  </w:style>
  <w:style w:type="paragraph" w:styleId="Paragraphedeliste">
    <w:name w:val="List Paragraph"/>
    <w:basedOn w:val="Normal"/>
    <w:uiPriority w:val="34"/>
    <w:semiHidden/>
    <w:rsid w:val="001C437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tom\AppData\Local\Microsoft\Office\16.0\DTS\fr-FR%7bAF8B459F-7A66-4198-9A52-FA3637DFDC32%7d\%7bEF583BD7-BCA3-4B7D-A4B7-A46B964A53B1%7dtf55871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93D2EA-46D7-41FA-B589-986E1F86EC7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616221F-4E30-43DF-A3F1-757BC7DC27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1B46F1-FB91-471E-9119-FD4F9F18E62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8A423AF-50F4-4F0F-8C0A-54276ACA9E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{EF583BD7-BCA3-4B7D-A4B7-A46B964A53B1}tf55871247_win32.dotx</Template>
  <TotalTime>0</TotalTime>
  <Pages>6</Pages>
  <Words>351</Words>
  <Characters>1935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2023-09-07T17:56:00Z</dcterms:created>
  <dcterms:modified xsi:type="dcterms:W3CDTF">2023-09-18T11:11:00Z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